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Pr>
      <w:tblGrid>
        <w:gridCol w:w="2157"/>
        <w:gridCol w:w="901"/>
        <w:gridCol w:w="4598"/>
        <w:gridCol w:w="1077"/>
        <w:gridCol w:w="2067"/>
      </w:tblGrid>
      <w:tr w:rsidR="00A70795" w:rsidRPr="00ED112D" w14:paraId="2F4E663D" w14:textId="77777777" w:rsidTr="003F5135">
        <w:tc>
          <w:tcPr>
            <w:tcW w:w="10800" w:type="dxa"/>
            <w:gridSpan w:val="5"/>
            <w:vAlign w:val="center"/>
          </w:tcPr>
          <w:p w14:paraId="73E3AEBF" w14:textId="77777777" w:rsidR="00592DB5" w:rsidRDefault="00B01CC5" w:rsidP="003F5135">
            <w:pPr>
              <w:pStyle w:val="Title"/>
            </w:pPr>
            <w:r w:rsidRPr="00B01CC5">
              <w:rPr>
                <w:noProof/>
                <w:lang w:val="en-AU" w:eastAsia="en-AU"/>
              </w:rPr>
              <w:drawing>
                <wp:inline distT="0" distB="0" distL="0" distR="0" wp14:anchorId="6F880C7F" wp14:editId="5154653D">
                  <wp:extent cx="6714490" cy="4933950"/>
                  <wp:effectExtent l="0" t="0" r="0" b="0"/>
                  <wp:docPr id="21" name="Picture 21" descr="Woman with laptop and business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oman with laptop and business documents"/>
                          <pic:cNvPicPr preferRelativeResize="0"/>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753412" cy="4962551"/>
                          </a:xfrm>
                          <a:prstGeom prst="rect">
                            <a:avLst/>
                          </a:prstGeom>
                          <a:ln>
                            <a:noFill/>
                          </a:ln>
                          <a:extLst>
                            <a:ext uri="{53640926-AAD7-44D8-BBD7-CCE9431645EC}">
                              <a14:shadowObscured xmlns:a14="http://schemas.microsoft.com/office/drawing/2010/main"/>
                            </a:ext>
                          </a:extLst>
                        </pic:spPr>
                      </pic:pic>
                    </a:graphicData>
                  </a:graphic>
                </wp:inline>
              </w:drawing>
            </w:r>
          </w:p>
          <w:p w14:paraId="494320CE" w14:textId="4CF87D17" w:rsidR="00A70795" w:rsidRPr="00ED112D" w:rsidRDefault="00000000" w:rsidP="003F5135">
            <w:pPr>
              <w:pStyle w:val="Title"/>
            </w:pPr>
            <w:sdt>
              <w:sdtPr>
                <w:id w:val="1551653692"/>
                <w:placeholder>
                  <w:docPart w:val="1EDEFBE66EB9483BBF0CAA8F47F6502D"/>
                </w:placeholder>
                <w:temporary/>
                <w:showingPlcHdr/>
                <w15:appearance w15:val="hidden"/>
              </w:sdtPr>
              <w:sdtContent>
                <w:r w:rsidR="00A70795" w:rsidRPr="00ED112D">
                  <w:t>HOME BASED</w:t>
                </w:r>
              </w:sdtContent>
            </w:sdt>
          </w:p>
        </w:tc>
      </w:tr>
      <w:tr w:rsidR="00A70795" w:rsidRPr="00ED112D" w14:paraId="18D65478" w14:textId="77777777" w:rsidTr="003F5135">
        <w:tc>
          <w:tcPr>
            <w:tcW w:w="2157" w:type="dxa"/>
            <w:vAlign w:val="center"/>
          </w:tcPr>
          <w:p w14:paraId="6DB4FF1C" w14:textId="77777777" w:rsidR="00A70795" w:rsidRPr="00ED112D" w:rsidRDefault="00A70795" w:rsidP="003F5135">
            <w:pPr>
              <w:tabs>
                <w:tab w:val="left" w:pos="1032"/>
              </w:tabs>
              <w:spacing w:before="0" w:after="0"/>
              <w:jc w:val="center"/>
              <w:rPr>
                <w:sz w:val="10"/>
              </w:rPr>
            </w:pPr>
          </w:p>
        </w:tc>
        <w:tc>
          <w:tcPr>
            <w:tcW w:w="6576" w:type="dxa"/>
            <w:gridSpan w:val="3"/>
            <w:shd w:val="clear" w:color="auto" w:fill="F0CDA1" w:themeFill="accent1"/>
            <w:vAlign w:val="center"/>
          </w:tcPr>
          <w:p w14:paraId="53ABC3EA" w14:textId="77777777" w:rsidR="00A70795" w:rsidRPr="00ED112D" w:rsidRDefault="00A70795" w:rsidP="003F5135">
            <w:pPr>
              <w:tabs>
                <w:tab w:val="left" w:pos="1032"/>
              </w:tabs>
              <w:spacing w:before="0" w:after="0"/>
              <w:jc w:val="center"/>
              <w:rPr>
                <w:sz w:val="10"/>
              </w:rPr>
            </w:pPr>
          </w:p>
        </w:tc>
        <w:tc>
          <w:tcPr>
            <w:tcW w:w="2067" w:type="dxa"/>
            <w:vAlign w:val="center"/>
          </w:tcPr>
          <w:p w14:paraId="7F87D3D3" w14:textId="77777777" w:rsidR="00A70795" w:rsidRPr="00ED112D" w:rsidRDefault="00A70795" w:rsidP="003F5135">
            <w:pPr>
              <w:tabs>
                <w:tab w:val="left" w:pos="1032"/>
              </w:tabs>
              <w:spacing w:before="0" w:after="0"/>
              <w:jc w:val="center"/>
              <w:rPr>
                <w:sz w:val="10"/>
              </w:rPr>
            </w:pPr>
          </w:p>
        </w:tc>
      </w:tr>
      <w:tr w:rsidR="00A70795" w:rsidRPr="00ED112D" w14:paraId="6CB17D3E" w14:textId="77777777" w:rsidTr="003F5135">
        <w:tc>
          <w:tcPr>
            <w:tcW w:w="10800" w:type="dxa"/>
            <w:gridSpan w:val="5"/>
            <w:vAlign w:val="center"/>
          </w:tcPr>
          <w:p w14:paraId="71733B29" w14:textId="77777777" w:rsidR="00A70795" w:rsidRPr="00ED112D" w:rsidRDefault="00000000" w:rsidP="003F5135">
            <w:pPr>
              <w:pStyle w:val="Title"/>
            </w:pPr>
            <w:sdt>
              <w:sdtPr>
                <w:id w:val="-73359822"/>
                <w:placeholder>
                  <w:docPart w:val="556F9C44B9774AD5A248E567BE62CE18"/>
                </w:placeholder>
                <w:temporary/>
                <w:showingPlcHdr/>
                <w15:appearance w15:val="hidden"/>
              </w:sdtPr>
              <w:sdtContent>
                <w:r w:rsidR="00A70795" w:rsidRPr="00ED112D">
                  <w:t>PROFESSIONAL SERVICES</w:t>
                </w:r>
              </w:sdtContent>
            </w:sdt>
          </w:p>
        </w:tc>
      </w:tr>
      <w:tr w:rsidR="00A70795" w:rsidRPr="00ED112D" w14:paraId="46C598BB" w14:textId="77777777" w:rsidTr="003F5135">
        <w:trPr>
          <w:trHeight w:val="1359"/>
        </w:trPr>
        <w:tc>
          <w:tcPr>
            <w:tcW w:w="3058" w:type="dxa"/>
            <w:gridSpan w:val="2"/>
            <w:vAlign w:val="center"/>
          </w:tcPr>
          <w:p w14:paraId="701E9C58" w14:textId="77777777" w:rsidR="00A70795" w:rsidRPr="00ED112D" w:rsidRDefault="00A70795" w:rsidP="003F5135">
            <w:pPr>
              <w:jc w:val="center"/>
            </w:pPr>
          </w:p>
        </w:tc>
        <w:tc>
          <w:tcPr>
            <w:tcW w:w="4598" w:type="dxa"/>
            <w:shd w:val="clear" w:color="auto" w:fill="107082" w:themeFill="accent2"/>
            <w:vAlign w:val="center"/>
          </w:tcPr>
          <w:p w14:paraId="6160E0AA" w14:textId="77777777" w:rsidR="00755D87" w:rsidRPr="00755D87" w:rsidRDefault="00000000" w:rsidP="003F5135">
            <w:pPr>
              <w:pStyle w:val="Subtitle"/>
            </w:pPr>
            <w:sdt>
              <w:sdtPr>
                <w:id w:val="648249588"/>
                <w:placeholder>
                  <w:docPart w:val="6CAF69E5410A4D9A9511E023A96CC639"/>
                </w:placeholder>
                <w:temporary/>
                <w:showingPlcHdr/>
                <w15:appearance w15:val="hidden"/>
              </w:sdtPr>
              <w:sdtContent>
                <w:r w:rsidR="00A70795" w:rsidRPr="00ED112D">
                  <w:t>Business Plan</w:t>
                </w:r>
              </w:sdtContent>
            </w:sdt>
          </w:p>
        </w:tc>
        <w:tc>
          <w:tcPr>
            <w:tcW w:w="3144" w:type="dxa"/>
            <w:gridSpan w:val="2"/>
            <w:vAlign w:val="center"/>
          </w:tcPr>
          <w:p w14:paraId="5C97CDF8" w14:textId="77777777" w:rsidR="00A70795" w:rsidRPr="00ED112D" w:rsidRDefault="00A70795" w:rsidP="003F5135">
            <w:pPr>
              <w:jc w:val="center"/>
            </w:pPr>
          </w:p>
        </w:tc>
      </w:tr>
    </w:tbl>
    <w:p w14:paraId="25811E85" w14:textId="77777777" w:rsidR="00DF090F" w:rsidRDefault="00DF090F">
      <w:pPr>
        <w:spacing w:before="0" w:after="160" w:line="259" w:lineRule="auto"/>
      </w:pPr>
    </w:p>
    <w:tbl>
      <w:tblPr>
        <w:tblW w:w="5000" w:type="pct"/>
        <w:tblLayout w:type="fixed"/>
        <w:tblCellMar>
          <w:left w:w="0" w:type="dxa"/>
          <w:right w:w="0" w:type="dxa"/>
        </w:tblCellMar>
        <w:tblLook w:val="04A0" w:firstRow="1" w:lastRow="0" w:firstColumn="1" w:lastColumn="0" w:noHBand="0" w:noVBand="1"/>
      </w:tblPr>
      <w:tblGrid>
        <w:gridCol w:w="5636"/>
        <w:gridCol w:w="5164"/>
      </w:tblGrid>
      <w:tr w:rsidR="009956A2" w:rsidRPr="00ED112D" w14:paraId="7E0DE3D4" w14:textId="77777777" w:rsidTr="003F5135">
        <w:trPr>
          <w:trHeight w:val="13824"/>
        </w:trPr>
        <w:tc>
          <w:tcPr>
            <w:tcW w:w="5636" w:type="dxa"/>
          </w:tcPr>
          <w:p w14:paraId="657C8CF6" w14:textId="77777777" w:rsidR="009956A2" w:rsidRPr="00ED112D" w:rsidRDefault="009956A2" w:rsidP="00A4628B">
            <w:pPr>
              <w:tabs>
                <w:tab w:val="left" w:pos="1032"/>
              </w:tabs>
              <w:spacing w:before="0" w:after="0"/>
            </w:pPr>
            <w:r w:rsidRPr="00ED112D">
              <w:rPr>
                <w:noProof/>
                <w:lang w:val="en-AU" w:eastAsia="en-AU"/>
              </w:rPr>
              <w:lastRenderedPageBreak/>
              <w:drawing>
                <wp:inline distT="0" distB="0" distL="0" distR="0" wp14:anchorId="2DBCADCD" wp14:editId="3A6466BE">
                  <wp:extent cx="3300730" cy="8934450"/>
                  <wp:effectExtent l="0" t="0" r="0" b="0"/>
                  <wp:docPr id="23" name="Picture 23" descr="Women and some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11" cstate="print">
                            <a:extLst>
                              <a:ext uri="{28A0092B-C50C-407E-A947-70E740481C1C}">
                                <a14:useLocalDpi xmlns:a14="http://schemas.microsoft.com/office/drawing/2010/main" val="0"/>
                              </a:ext>
                            </a:extLst>
                          </a:blip>
                          <a:srcRect/>
                          <a:stretch/>
                        </pic:blipFill>
                        <pic:spPr bwMode="auto">
                          <a:xfrm flipH="1">
                            <a:off x="0" y="0"/>
                            <a:ext cx="3300730" cy="8934450"/>
                          </a:xfrm>
                          <a:prstGeom prst="rect">
                            <a:avLst/>
                          </a:prstGeom>
                          <a:ln>
                            <a:noFill/>
                          </a:ln>
                          <a:extLst>
                            <a:ext uri="{53640926-AAD7-44D8-BBD7-CCE9431645EC}">
                              <a14:shadowObscured xmlns:a14="http://schemas.microsoft.com/office/drawing/2010/main"/>
                            </a:ext>
                          </a:extLst>
                        </pic:spPr>
                      </pic:pic>
                    </a:graphicData>
                  </a:graphic>
                </wp:inline>
              </w:drawing>
            </w:r>
          </w:p>
        </w:tc>
        <w:tc>
          <w:tcPr>
            <w:tcW w:w="5164" w:type="dxa"/>
          </w:tcPr>
          <w:tbl>
            <w:tblPr>
              <w:tblW w:w="5149" w:type="dxa"/>
              <w:tblBorders>
                <w:bottom w:val="single" w:sz="24" w:space="0" w:color="F0CDA1" w:themeColor="accent1"/>
              </w:tblBorders>
              <w:tblLayout w:type="fixed"/>
              <w:tblLook w:val="0600" w:firstRow="0" w:lastRow="0" w:firstColumn="0" w:lastColumn="0" w:noHBand="1" w:noVBand="1"/>
            </w:tblPr>
            <w:tblGrid>
              <w:gridCol w:w="5149"/>
            </w:tblGrid>
            <w:tr w:rsidR="009956A2" w:rsidRPr="00ED112D" w14:paraId="754B94B7" w14:textId="77777777" w:rsidTr="003F5135">
              <w:trPr>
                <w:trHeight w:val="3933"/>
              </w:trPr>
              <w:tc>
                <w:tcPr>
                  <w:tcW w:w="5149" w:type="dxa"/>
                  <w:vAlign w:val="bottom"/>
                </w:tcPr>
                <w:p w14:paraId="76389F7E" w14:textId="77777777" w:rsidR="009956A2" w:rsidRPr="00ED112D" w:rsidRDefault="009956A2" w:rsidP="003F5135">
                  <w:pPr>
                    <w:pStyle w:val="TOCHeading"/>
                    <w:pBdr>
                      <w:bottom w:val="none" w:sz="0" w:space="0" w:color="auto"/>
                    </w:pBdr>
                  </w:pPr>
                  <w:r w:rsidRPr="00ED112D">
                    <w:t>TABLE OF CONTENTS</w:t>
                  </w:r>
                </w:p>
              </w:tc>
            </w:tr>
          </w:tbl>
          <w:sdt>
            <w:sdtPr>
              <w:rPr>
                <w:b/>
                <w:i/>
                <w:noProof w:val="0"/>
              </w:rPr>
              <w:id w:val="350538378"/>
              <w:docPartObj>
                <w:docPartGallery w:val="Table of Contents"/>
                <w:docPartUnique/>
              </w:docPartObj>
            </w:sdtPr>
            <w:sdtEndPr>
              <w:rPr>
                <w:b w:val="0"/>
                <w:i w:val="0"/>
              </w:rPr>
            </w:sdtEndPr>
            <w:sdtContent>
              <w:p w14:paraId="6F9518B4" w14:textId="77777777" w:rsidR="00F75B8D" w:rsidRDefault="009956A2">
                <w:pPr>
                  <w:pStyle w:val="TOC1"/>
                  <w:rPr>
                    <w:rFonts w:eastAsiaTheme="minorEastAsia"/>
                    <w:color w:val="auto"/>
                    <w:sz w:val="22"/>
                  </w:rPr>
                </w:pPr>
                <w:r w:rsidRPr="00ED112D">
                  <w:rPr>
                    <w:b/>
                    <w:bCs/>
                  </w:rPr>
                  <w:fldChar w:fldCharType="begin"/>
                </w:r>
                <w:r w:rsidRPr="00ED112D">
                  <w:rPr>
                    <w:b/>
                    <w:bCs/>
                  </w:rPr>
                  <w:instrText xml:space="preserve"> TOC \o "1-3" \h \z \u </w:instrText>
                </w:r>
                <w:r w:rsidRPr="00ED112D">
                  <w:rPr>
                    <w:b/>
                    <w:bCs/>
                  </w:rPr>
                  <w:fldChar w:fldCharType="separate"/>
                </w:r>
                <w:hyperlink w:anchor="_Toc9437451" w:history="1">
                  <w:r w:rsidR="00F75B8D" w:rsidRPr="003D18FC">
                    <w:rPr>
                      <w:rStyle w:val="Hyperlink"/>
                    </w:rPr>
                    <w:t>Introduction</w:t>
                  </w:r>
                  <w:r w:rsidR="00F75B8D">
                    <w:rPr>
                      <w:webHidden/>
                    </w:rPr>
                    <w:tab/>
                  </w:r>
                  <w:r w:rsidR="00F75B8D">
                    <w:rPr>
                      <w:webHidden/>
                    </w:rPr>
                    <w:fldChar w:fldCharType="begin"/>
                  </w:r>
                  <w:r w:rsidR="00F75B8D">
                    <w:rPr>
                      <w:webHidden/>
                    </w:rPr>
                    <w:instrText xml:space="preserve"> PAGEREF _Toc9437451 \h </w:instrText>
                  </w:r>
                  <w:r w:rsidR="00F75B8D">
                    <w:rPr>
                      <w:webHidden/>
                    </w:rPr>
                  </w:r>
                  <w:r w:rsidR="00F75B8D">
                    <w:rPr>
                      <w:webHidden/>
                    </w:rPr>
                    <w:fldChar w:fldCharType="separate"/>
                  </w:r>
                  <w:r w:rsidR="00DC3DBA">
                    <w:rPr>
                      <w:webHidden/>
                    </w:rPr>
                    <w:t>3</w:t>
                  </w:r>
                  <w:r w:rsidR="00F75B8D">
                    <w:rPr>
                      <w:webHidden/>
                    </w:rPr>
                    <w:fldChar w:fldCharType="end"/>
                  </w:r>
                </w:hyperlink>
              </w:p>
              <w:p w14:paraId="45E1A4B5" w14:textId="77777777" w:rsidR="00F75B8D" w:rsidRDefault="00F75B8D">
                <w:pPr>
                  <w:pStyle w:val="TOC1"/>
                  <w:rPr>
                    <w:rFonts w:eastAsiaTheme="minorEastAsia"/>
                    <w:color w:val="auto"/>
                    <w:sz w:val="22"/>
                  </w:rPr>
                </w:pPr>
                <w:hyperlink w:anchor="_Toc9437452" w:history="1">
                  <w:r w:rsidRPr="003D18FC">
                    <w:rPr>
                      <w:rStyle w:val="Hyperlink"/>
                      <w:rFonts w:cstheme="minorHAnsi"/>
                    </w:rPr>
                    <w:t>1.</w:t>
                  </w:r>
                  <w:r>
                    <w:rPr>
                      <w:rFonts w:eastAsiaTheme="minorEastAsia"/>
                      <w:color w:val="auto"/>
                      <w:sz w:val="22"/>
                    </w:rPr>
                    <w:tab/>
                  </w:r>
                  <w:r w:rsidRPr="003D18FC">
                    <w:rPr>
                      <w:rStyle w:val="Hyperlink"/>
                    </w:rPr>
                    <w:t>Executive Summary</w:t>
                  </w:r>
                  <w:r>
                    <w:rPr>
                      <w:webHidden/>
                    </w:rPr>
                    <w:tab/>
                  </w:r>
                  <w:r>
                    <w:rPr>
                      <w:webHidden/>
                    </w:rPr>
                    <w:fldChar w:fldCharType="begin"/>
                  </w:r>
                  <w:r>
                    <w:rPr>
                      <w:webHidden/>
                    </w:rPr>
                    <w:instrText xml:space="preserve"> PAGEREF _Toc9437452 \h </w:instrText>
                  </w:r>
                  <w:r>
                    <w:rPr>
                      <w:webHidden/>
                    </w:rPr>
                  </w:r>
                  <w:r>
                    <w:rPr>
                      <w:webHidden/>
                    </w:rPr>
                    <w:fldChar w:fldCharType="separate"/>
                  </w:r>
                  <w:r w:rsidR="00DC3DBA">
                    <w:rPr>
                      <w:webHidden/>
                    </w:rPr>
                    <w:t>5</w:t>
                  </w:r>
                  <w:r>
                    <w:rPr>
                      <w:webHidden/>
                    </w:rPr>
                    <w:fldChar w:fldCharType="end"/>
                  </w:r>
                </w:hyperlink>
              </w:p>
              <w:p w14:paraId="7C787C35" w14:textId="77777777" w:rsidR="00F75B8D" w:rsidRDefault="00F75B8D">
                <w:pPr>
                  <w:pStyle w:val="TOC1"/>
                  <w:rPr>
                    <w:rFonts w:eastAsiaTheme="minorEastAsia"/>
                    <w:color w:val="auto"/>
                    <w:sz w:val="22"/>
                  </w:rPr>
                </w:pPr>
                <w:hyperlink w:anchor="_Toc9437453" w:history="1">
                  <w:r w:rsidRPr="003D18FC">
                    <w:rPr>
                      <w:rStyle w:val="Hyperlink"/>
                      <w:rFonts w:cstheme="minorHAnsi"/>
                    </w:rPr>
                    <w:t>2.</w:t>
                  </w:r>
                  <w:r>
                    <w:rPr>
                      <w:rFonts w:eastAsiaTheme="minorEastAsia"/>
                      <w:color w:val="auto"/>
                      <w:sz w:val="22"/>
                    </w:rPr>
                    <w:tab/>
                  </w:r>
                  <w:r w:rsidRPr="003D18FC">
                    <w:rPr>
                      <w:rStyle w:val="Hyperlink"/>
                    </w:rPr>
                    <w:t>Company Overview</w:t>
                  </w:r>
                  <w:r>
                    <w:rPr>
                      <w:webHidden/>
                    </w:rPr>
                    <w:tab/>
                  </w:r>
                  <w:r>
                    <w:rPr>
                      <w:webHidden/>
                    </w:rPr>
                    <w:fldChar w:fldCharType="begin"/>
                  </w:r>
                  <w:r>
                    <w:rPr>
                      <w:webHidden/>
                    </w:rPr>
                    <w:instrText xml:space="preserve"> PAGEREF _Toc9437453 \h </w:instrText>
                  </w:r>
                  <w:r>
                    <w:rPr>
                      <w:webHidden/>
                    </w:rPr>
                  </w:r>
                  <w:r>
                    <w:rPr>
                      <w:webHidden/>
                    </w:rPr>
                    <w:fldChar w:fldCharType="separate"/>
                  </w:r>
                  <w:r w:rsidR="00DC3DBA">
                    <w:rPr>
                      <w:webHidden/>
                    </w:rPr>
                    <w:t>6</w:t>
                  </w:r>
                  <w:r>
                    <w:rPr>
                      <w:webHidden/>
                    </w:rPr>
                    <w:fldChar w:fldCharType="end"/>
                  </w:r>
                </w:hyperlink>
              </w:p>
              <w:p w14:paraId="3541EFE5" w14:textId="77777777" w:rsidR="00F75B8D" w:rsidRDefault="00F75B8D">
                <w:pPr>
                  <w:pStyle w:val="TOC1"/>
                  <w:rPr>
                    <w:rFonts w:eastAsiaTheme="minorEastAsia"/>
                    <w:color w:val="auto"/>
                    <w:sz w:val="22"/>
                  </w:rPr>
                </w:pPr>
                <w:hyperlink w:anchor="_Toc9437454" w:history="1">
                  <w:r w:rsidRPr="003D18FC">
                    <w:rPr>
                      <w:rStyle w:val="Hyperlink"/>
                      <w:rFonts w:cstheme="minorHAnsi"/>
                    </w:rPr>
                    <w:t>3.</w:t>
                  </w:r>
                  <w:r>
                    <w:rPr>
                      <w:rFonts w:eastAsiaTheme="minorEastAsia"/>
                      <w:color w:val="auto"/>
                      <w:sz w:val="22"/>
                    </w:rPr>
                    <w:tab/>
                  </w:r>
                  <w:r w:rsidRPr="003D18FC">
                    <w:rPr>
                      <w:rStyle w:val="Hyperlink"/>
                    </w:rPr>
                    <w:t>Business Description</w:t>
                  </w:r>
                  <w:r>
                    <w:rPr>
                      <w:webHidden/>
                    </w:rPr>
                    <w:tab/>
                  </w:r>
                  <w:r>
                    <w:rPr>
                      <w:webHidden/>
                    </w:rPr>
                    <w:fldChar w:fldCharType="begin"/>
                  </w:r>
                  <w:r>
                    <w:rPr>
                      <w:webHidden/>
                    </w:rPr>
                    <w:instrText xml:space="preserve"> PAGEREF _Toc9437454 \h </w:instrText>
                  </w:r>
                  <w:r>
                    <w:rPr>
                      <w:webHidden/>
                    </w:rPr>
                  </w:r>
                  <w:r>
                    <w:rPr>
                      <w:webHidden/>
                    </w:rPr>
                    <w:fldChar w:fldCharType="separate"/>
                  </w:r>
                  <w:r w:rsidR="00DC3DBA">
                    <w:rPr>
                      <w:webHidden/>
                    </w:rPr>
                    <w:t>7</w:t>
                  </w:r>
                  <w:r>
                    <w:rPr>
                      <w:webHidden/>
                    </w:rPr>
                    <w:fldChar w:fldCharType="end"/>
                  </w:r>
                </w:hyperlink>
              </w:p>
              <w:p w14:paraId="3D9CFABC" w14:textId="77777777" w:rsidR="00F75B8D" w:rsidRDefault="00F75B8D">
                <w:pPr>
                  <w:pStyle w:val="TOC1"/>
                  <w:rPr>
                    <w:rFonts w:eastAsiaTheme="minorEastAsia"/>
                    <w:color w:val="auto"/>
                    <w:sz w:val="22"/>
                  </w:rPr>
                </w:pPr>
                <w:hyperlink w:anchor="_Toc9437455" w:history="1">
                  <w:r w:rsidRPr="003D18FC">
                    <w:rPr>
                      <w:rStyle w:val="Hyperlink"/>
                      <w:rFonts w:cstheme="minorHAnsi"/>
                    </w:rPr>
                    <w:t>4.</w:t>
                  </w:r>
                  <w:r>
                    <w:rPr>
                      <w:rFonts w:eastAsiaTheme="minorEastAsia"/>
                      <w:color w:val="auto"/>
                      <w:sz w:val="22"/>
                    </w:rPr>
                    <w:tab/>
                  </w:r>
                  <w:r w:rsidRPr="003D18FC">
                    <w:rPr>
                      <w:rStyle w:val="Hyperlink"/>
                    </w:rPr>
                    <w:t>Market Analysis</w:t>
                  </w:r>
                  <w:r>
                    <w:rPr>
                      <w:webHidden/>
                    </w:rPr>
                    <w:tab/>
                  </w:r>
                  <w:r>
                    <w:rPr>
                      <w:webHidden/>
                    </w:rPr>
                    <w:fldChar w:fldCharType="begin"/>
                  </w:r>
                  <w:r>
                    <w:rPr>
                      <w:webHidden/>
                    </w:rPr>
                    <w:instrText xml:space="preserve"> PAGEREF _Toc9437455 \h </w:instrText>
                  </w:r>
                  <w:r>
                    <w:rPr>
                      <w:webHidden/>
                    </w:rPr>
                  </w:r>
                  <w:r>
                    <w:rPr>
                      <w:webHidden/>
                    </w:rPr>
                    <w:fldChar w:fldCharType="separate"/>
                  </w:r>
                  <w:r w:rsidR="00DC3DBA">
                    <w:rPr>
                      <w:webHidden/>
                    </w:rPr>
                    <w:t>8</w:t>
                  </w:r>
                  <w:r>
                    <w:rPr>
                      <w:webHidden/>
                    </w:rPr>
                    <w:fldChar w:fldCharType="end"/>
                  </w:r>
                </w:hyperlink>
              </w:p>
              <w:p w14:paraId="4A4BD045" w14:textId="77777777" w:rsidR="00F75B8D" w:rsidRDefault="00F75B8D">
                <w:pPr>
                  <w:pStyle w:val="TOC1"/>
                  <w:rPr>
                    <w:rFonts w:eastAsiaTheme="minorEastAsia"/>
                    <w:color w:val="auto"/>
                    <w:sz w:val="22"/>
                  </w:rPr>
                </w:pPr>
                <w:hyperlink w:anchor="_Toc9437456" w:history="1">
                  <w:r w:rsidRPr="003D18FC">
                    <w:rPr>
                      <w:rStyle w:val="Hyperlink"/>
                      <w:rFonts w:cstheme="minorHAnsi"/>
                    </w:rPr>
                    <w:t>5.</w:t>
                  </w:r>
                  <w:r>
                    <w:rPr>
                      <w:rFonts w:eastAsiaTheme="minorEastAsia"/>
                      <w:color w:val="auto"/>
                      <w:sz w:val="22"/>
                    </w:rPr>
                    <w:tab/>
                  </w:r>
                  <w:r w:rsidRPr="003D18FC">
                    <w:rPr>
                      <w:rStyle w:val="Hyperlink"/>
                    </w:rPr>
                    <w:t>Operating Plan</w:t>
                  </w:r>
                  <w:r>
                    <w:rPr>
                      <w:webHidden/>
                    </w:rPr>
                    <w:tab/>
                  </w:r>
                  <w:r>
                    <w:rPr>
                      <w:webHidden/>
                    </w:rPr>
                    <w:fldChar w:fldCharType="begin"/>
                  </w:r>
                  <w:r>
                    <w:rPr>
                      <w:webHidden/>
                    </w:rPr>
                    <w:instrText xml:space="preserve"> PAGEREF _Toc9437456 \h </w:instrText>
                  </w:r>
                  <w:r>
                    <w:rPr>
                      <w:webHidden/>
                    </w:rPr>
                  </w:r>
                  <w:r>
                    <w:rPr>
                      <w:webHidden/>
                    </w:rPr>
                    <w:fldChar w:fldCharType="separate"/>
                  </w:r>
                  <w:r w:rsidR="00DC3DBA">
                    <w:rPr>
                      <w:webHidden/>
                    </w:rPr>
                    <w:t>10</w:t>
                  </w:r>
                  <w:r>
                    <w:rPr>
                      <w:webHidden/>
                    </w:rPr>
                    <w:fldChar w:fldCharType="end"/>
                  </w:r>
                </w:hyperlink>
              </w:p>
              <w:p w14:paraId="5981B5F7" w14:textId="77777777" w:rsidR="00F75B8D" w:rsidRDefault="00F75B8D">
                <w:pPr>
                  <w:pStyle w:val="TOC1"/>
                  <w:rPr>
                    <w:rFonts w:eastAsiaTheme="minorEastAsia"/>
                    <w:color w:val="auto"/>
                    <w:sz w:val="22"/>
                  </w:rPr>
                </w:pPr>
                <w:hyperlink w:anchor="_Toc9437457" w:history="1">
                  <w:r w:rsidRPr="003D18FC">
                    <w:rPr>
                      <w:rStyle w:val="Hyperlink"/>
                      <w:rFonts w:cstheme="minorHAnsi"/>
                    </w:rPr>
                    <w:t>6.</w:t>
                  </w:r>
                  <w:r>
                    <w:rPr>
                      <w:rFonts w:eastAsiaTheme="minorEastAsia"/>
                      <w:color w:val="auto"/>
                      <w:sz w:val="22"/>
                    </w:rPr>
                    <w:tab/>
                  </w:r>
                  <w:r w:rsidRPr="003D18FC">
                    <w:rPr>
                      <w:rStyle w:val="Hyperlink"/>
                    </w:rPr>
                    <w:t>Marketing and Sales Plan</w:t>
                  </w:r>
                  <w:r>
                    <w:rPr>
                      <w:webHidden/>
                    </w:rPr>
                    <w:tab/>
                  </w:r>
                  <w:r>
                    <w:rPr>
                      <w:webHidden/>
                    </w:rPr>
                    <w:fldChar w:fldCharType="begin"/>
                  </w:r>
                  <w:r>
                    <w:rPr>
                      <w:webHidden/>
                    </w:rPr>
                    <w:instrText xml:space="preserve"> PAGEREF _Toc9437457 \h </w:instrText>
                  </w:r>
                  <w:r>
                    <w:rPr>
                      <w:webHidden/>
                    </w:rPr>
                  </w:r>
                  <w:r>
                    <w:rPr>
                      <w:webHidden/>
                    </w:rPr>
                    <w:fldChar w:fldCharType="separate"/>
                  </w:r>
                  <w:r w:rsidR="00DC3DBA">
                    <w:rPr>
                      <w:webHidden/>
                    </w:rPr>
                    <w:t>11</w:t>
                  </w:r>
                  <w:r>
                    <w:rPr>
                      <w:webHidden/>
                    </w:rPr>
                    <w:fldChar w:fldCharType="end"/>
                  </w:r>
                </w:hyperlink>
              </w:p>
              <w:p w14:paraId="602EA8D5" w14:textId="77777777" w:rsidR="00F75B8D" w:rsidRDefault="00F75B8D">
                <w:pPr>
                  <w:pStyle w:val="TOC1"/>
                  <w:rPr>
                    <w:rFonts w:eastAsiaTheme="minorEastAsia"/>
                    <w:color w:val="auto"/>
                    <w:sz w:val="22"/>
                  </w:rPr>
                </w:pPr>
                <w:hyperlink w:anchor="_Toc9437458" w:history="1">
                  <w:r w:rsidRPr="003D18FC">
                    <w:rPr>
                      <w:rStyle w:val="Hyperlink"/>
                      <w:rFonts w:cstheme="minorHAnsi"/>
                    </w:rPr>
                    <w:t>7.</w:t>
                  </w:r>
                  <w:r>
                    <w:rPr>
                      <w:rFonts w:eastAsiaTheme="minorEastAsia"/>
                      <w:color w:val="auto"/>
                      <w:sz w:val="22"/>
                    </w:rPr>
                    <w:tab/>
                  </w:r>
                  <w:r w:rsidRPr="003D18FC">
                    <w:rPr>
                      <w:rStyle w:val="Hyperlink"/>
                    </w:rPr>
                    <w:t>Financial Plan</w:t>
                  </w:r>
                  <w:r>
                    <w:rPr>
                      <w:webHidden/>
                    </w:rPr>
                    <w:tab/>
                  </w:r>
                  <w:r>
                    <w:rPr>
                      <w:webHidden/>
                    </w:rPr>
                    <w:fldChar w:fldCharType="begin"/>
                  </w:r>
                  <w:r>
                    <w:rPr>
                      <w:webHidden/>
                    </w:rPr>
                    <w:instrText xml:space="preserve"> PAGEREF _Toc9437458 \h </w:instrText>
                  </w:r>
                  <w:r>
                    <w:rPr>
                      <w:webHidden/>
                    </w:rPr>
                  </w:r>
                  <w:r>
                    <w:rPr>
                      <w:webHidden/>
                    </w:rPr>
                    <w:fldChar w:fldCharType="separate"/>
                  </w:r>
                  <w:r w:rsidR="00DC3DBA">
                    <w:rPr>
                      <w:webHidden/>
                    </w:rPr>
                    <w:t>12</w:t>
                  </w:r>
                  <w:r>
                    <w:rPr>
                      <w:webHidden/>
                    </w:rPr>
                    <w:fldChar w:fldCharType="end"/>
                  </w:r>
                </w:hyperlink>
              </w:p>
              <w:p w14:paraId="790FE6FD" w14:textId="77777777" w:rsidR="00F75B8D" w:rsidRDefault="00F75B8D">
                <w:pPr>
                  <w:pStyle w:val="TOC1"/>
                  <w:rPr>
                    <w:rFonts w:eastAsiaTheme="minorEastAsia"/>
                    <w:color w:val="auto"/>
                    <w:sz w:val="22"/>
                  </w:rPr>
                </w:pPr>
                <w:hyperlink w:anchor="_Toc9437459" w:history="1">
                  <w:r w:rsidRPr="003D18FC">
                    <w:rPr>
                      <w:rStyle w:val="Hyperlink"/>
                    </w:rPr>
                    <w:t>Appendix</w:t>
                  </w:r>
                  <w:r>
                    <w:rPr>
                      <w:webHidden/>
                    </w:rPr>
                    <w:tab/>
                  </w:r>
                  <w:r>
                    <w:rPr>
                      <w:webHidden/>
                    </w:rPr>
                    <w:fldChar w:fldCharType="begin"/>
                  </w:r>
                  <w:r>
                    <w:rPr>
                      <w:webHidden/>
                    </w:rPr>
                    <w:instrText xml:space="preserve"> PAGEREF _Toc9437459 \h </w:instrText>
                  </w:r>
                  <w:r>
                    <w:rPr>
                      <w:webHidden/>
                    </w:rPr>
                  </w:r>
                  <w:r>
                    <w:rPr>
                      <w:webHidden/>
                    </w:rPr>
                    <w:fldChar w:fldCharType="separate"/>
                  </w:r>
                  <w:r w:rsidR="00DC3DBA">
                    <w:rPr>
                      <w:webHidden/>
                    </w:rPr>
                    <w:t>15</w:t>
                  </w:r>
                  <w:r>
                    <w:rPr>
                      <w:webHidden/>
                    </w:rPr>
                    <w:fldChar w:fldCharType="end"/>
                  </w:r>
                </w:hyperlink>
              </w:p>
              <w:p w14:paraId="721D8286" w14:textId="77777777" w:rsidR="00F75B8D" w:rsidRDefault="00F75B8D">
                <w:pPr>
                  <w:pStyle w:val="TOC2"/>
                  <w:rPr>
                    <w:rFonts w:eastAsiaTheme="minorEastAsia"/>
                    <w:color w:val="auto"/>
                    <w:sz w:val="22"/>
                  </w:rPr>
                </w:pPr>
                <w:hyperlink w:anchor="_Toc9437460" w:history="1">
                  <w:r w:rsidRPr="003D18FC">
                    <w:rPr>
                      <w:rStyle w:val="Hyperlink"/>
                    </w:rPr>
                    <w:t>Instructions for Getting Started with Estimated Start-Up Costs</w:t>
                  </w:r>
                  <w:r>
                    <w:rPr>
                      <w:webHidden/>
                    </w:rPr>
                    <w:tab/>
                  </w:r>
                  <w:r>
                    <w:rPr>
                      <w:webHidden/>
                    </w:rPr>
                    <w:fldChar w:fldCharType="begin"/>
                  </w:r>
                  <w:r>
                    <w:rPr>
                      <w:webHidden/>
                    </w:rPr>
                    <w:instrText xml:space="preserve"> PAGEREF _Toc9437460 \h </w:instrText>
                  </w:r>
                  <w:r>
                    <w:rPr>
                      <w:webHidden/>
                    </w:rPr>
                  </w:r>
                  <w:r>
                    <w:rPr>
                      <w:webHidden/>
                    </w:rPr>
                    <w:fldChar w:fldCharType="separate"/>
                  </w:r>
                  <w:r w:rsidR="00DC3DBA">
                    <w:rPr>
                      <w:webHidden/>
                    </w:rPr>
                    <w:t>16</w:t>
                  </w:r>
                  <w:r>
                    <w:rPr>
                      <w:webHidden/>
                    </w:rPr>
                    <w:fldChar w:fldCharType="end"/>
                  </w:r>
                </w:hyperlink>
              </w:p>
              <w:p w14:paraId="71255061" w14:textId="77777777" w:rsidR="00F75B8D" w:rsidRDefault="00F75B8D">
                <w:pPr>
                  <w:pStyle w:val="TOC2"/>
                  <w:rPr>
                    <w:rFonts w:eastAsiaTheme="minorEastAsia"/>
                    <w:color w:val="auto"/>
                    <w:sz w:val="22"/>
                  </w:rPr>
                </w:pPr>
                <w:hyperlink w:anchor="_Toc9437461" w:history="1">
                  <w:r w:rsidRPr="003D18FC">
                    <w:rPr>
                      <w:rStyle w:val="Hyperlink"/>
                    </w:rPr>
                    <w:t>Instructions for Getting Started on Profit &amp; Loss Projections</w:t>
                  </w:r>
                  <w:r>
                    <w:rPr>
                      <w:webHidden/>
                    </w:rPr>
                    <w:tab/>
                  </w:r>
                  <w:r>
                    <w:rPr>
                      <w:webHidden/>
                    </w:rPr>
                    <w:fldChar w:fldCharType="begin"/>
                  </w:r>
                  <w:r>
                    <w:rPr>
                      <w:webHidden/>
                    </w:rPr>
                    <w:instrText xml:space="preserve"> PAGEREF _Toc9437461 \h </w:instrText>
                  </w:r>
                  <w:r>
                    <w:rPr>
                      <w:webHidden/>
                    </w:rPr>
                  </w:r>
                  <w:r>
                    <w:rPr>
                      <w:webHidden/>
                    </w:rPr>
                    <w:fldChar w:fldCharType="separate"/>
                  </w:r>
                  <w:r w:rsidR="00DC3DBA">
                    <w:rPr>
                      <w:webHidden/>
                    </w:rPr>
                    <w:t>18</w:t>
                  </w:r>
                  <w:r>
                    <w:rPr>
                      <w:webHidden/>
                    </w:rPr>
                    <w:fldChar w:fldCharType="end"/>
                  </w:r>
                </w:hyperlink>
              </w:p>
              <w:p w14:paraId="3F898343" w14:textId="77777777" w:rsidR="009956A2" w:rsidRPr="00ED112D" w:rsidRDefault="009956A2" w:rsidP="004A529D">
                <w:r w:rsidRPr="00ED112D">
                  <w:rPr>
                    <w:b/>
                    <w:noProof/>
                  </w:rPr>
                  <w:fldChar w:fldCharType="end"/>
                </w:r>
              </w:p>
            </w:sdtContent>
          </w:sdt>
          <w:p w14:paraId="197D7C15" w14:textId="77777777" w:rsidR="009956A2" w:rsidRPr="00ED112D" w:rsidRDefault="009956A2" w:rsidP="00D17901">
            <w:pPr>
              <w:tabs>
                <w:tab w:val="left" w:pos="1032"/>
              </w:tabs>
              <w:spacing w:before="0" w:after="0"/>
              <w:jc w:val="center"/>
            </w:pPr>
          </w:p>
        </w:tc>
      </w:tr>
    </w:tbl>
    <w:p w14:paraId="75EA30AD" w14:textId="77777777" w:rsidR="00FE2B17" w:rsidRDefault="00FE2B17">
      <w:pPr>
        <w:spacing w:before="0" w:after="160" w:line="259" w:lineRule="auto"/>
      </w:pPr>
    </w:p>
    <w:p w14:paraId="345A5602" w14:textId="77777777" w:rsidR="00FE2B17" w:rsidRDefault="00FE2B17">
      <w:pPr>
        <w:spacing w:before="0" w:after="160" w:line="259" w:lineRule="auto"/>
        <w:sectPr w:rsidR="00FE2B17" w:rsidSect="000A3384">
          <w:headerReference w:type="even" r:id="rId12"/>
          <w:headerReference w:type="default" r:id="rId13"/>
          <w:footerReference w:type="even" r:id="rId14"/>
          <w:footerReference w:type="default" r:id="rId15"/>
          <w:headerReference w:type="first" r:id="rId16"/>
          <w:footerReference w:type="first" r:id="rId17"/>
          <w:pgSz w:w="12240" w:h="15840" w:code="1"/>
          <w:pgMar w:top="540" w:right="720" w:bottom="360" w:left="720" w:header="0" w:footer="0"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DF090F" w:rsidRPr="00ED112D" w14:paraId="5755333A" w14:textId="77777777" w:rsidTr="003F5135">
        <w:trPr>
          <w:trHeight w:val="1008"/>
        </w:trPr>
        <w:tc>
          <w:tcPr>
            <w:tcW w:w="10800" w:type="dxa"/>
          </w:tcPr>
          <w:bookmarkStart w:id="0" w:name="_Toc9437451"/>
          <w:p w14:paraId="08A259A1" w14:textId="77777777" w:rsidR="00DF090F" w:rsidRPr="00DF090F" w:rsidRDefault="00000000" w:rsidP="00DF090F">
            <w:pPr>
              <w:pStyle w:val="Heading1"/>
            </w:pPr>
            <w:sdt>
              <w:sdtPr>
                <w:id w:val="-1202244712"/>
                <w:placeholder>
                  <w:docPart w:val="F0B14A7EAE91400192F00429C7C58CA8"/>
                </w:placeholder>
                <w:temporary/>
                <w:showingPlcHdr/>
                <w15:appearance w15:val="hidden"/>
              </w:sdtPr>
              <w:sdtContent>
                <w:r w:rsidR="00DF090F" w:rsidRPr="002B4179">
                  <w:t>Introduction</w:t>
                </w:r>
              </w:sdtContent>
            </w:sdt>
            <w:bookmarkEnd w:id="0"/>
          </w:p>
        </w:tc>
      </w:tr>
    </w:tbl>
    <w:sdt>
      <w:sdtPr>
        <w:id w:val="-1299996274"/>
        <w:placeholder>
          <w:docPart w:val="B61628244B5B4EF684796BB03F90BA77"/>
        </w:placeholder>
        <w:temporary/>
        <w:showingPlcHdr/>
        <w15:appearance w15:val="hidden"/>
      </w:sdtPr>
      <w:sdtContent>
        <w:p w14:paraId="7A9B2BAE" w14:textId="77777777" w:rsidR="002B4179" w:rsidRPr="00ED112D" w:rsidRDefault="002B4179" w:rsidP="0000540B">
          <w:r w:rsidRPr="00ED112D">
            <w:t>Creating an extensive business plan is unnecessary for most businesses to get started. However, creating a short business plan offers several benefits that more than outweigh the investment of time:</w:t>
          </w:r>
        </w:p>
      </w:sdtContent>
    </w:sdt>
    <w:sdt>
      <w:sdtPr>
        <w:id w:val="-1475901501"/>
        <w:placeholder>
          <w:docPart w:val="EA5611A33B4C451B973CF0008A91AADE"/>
        </w:placeholder>
        <w:temporary/>
        <w:showingPlcHdr/>
        <w15:appearance w15:val="hidden"/>
      </w:sdtPr>
      <w:sdtContent>
        <w:p w14:paraId="2DE7BCD4" w14:textId="77777777" w:rsidR="002B4179" w:rsidRPr="00ED112D" w:rsidRDefault="002B4179" w:rsidP="0000540B">
          <w:pPr>
            <w:pStyle w:val="ListBullet"/>
          </w:pPr>
          <w:r w:rsidRPr="00ED112D">
            <w:t>The process of thinking and writing the plan provides clarity for the business.</w:t>
          </w:r>
        </w:p>
        <w:p w14:paraId="2E43EC5B" w14:textId="77777777" w:rsidR="002B4179" w:rsidRPr="00ED112D" w:rsidRDefault="002B4179" w:rsidP="0000540B">
          <w:pPr>
            <w:pStyle w:val="ListBullet"/>
          </w:pPr>
          <w:r w:rsidRPr="00ED112D">
            <w:t>If capital is needed from outside sources, investors want to see a plan that demonstrates a solid understanding and vision for the business.</w:t>
          </w:r>
        </w:p>
        <w:p w14:paraId="7ECF22A4" w14:textId="77777777" w:rsidR="002B4179" w:rsidRPr="00ED112D" w:rsidRDefault="002B4179" w:rsidP="0000540B">
          <w:pPr>
            <w:pStyle w:val="ListBullet"/>
          </w:pPr>
          <w:r w:rsidRPr="00ED112D">
            <w:t>The plan will help prioritize tasks that are most important.</w:t>
          </w:r>
        </w:p>
        <w:p w14:paraId="6B70E7A2" w14:textId="77777777" w:rsidR="002B4179" w:rsidRPr="00ED112D" w:rsidRDefault="002B4179" w:rsidP="0000540B">
          <w:pPr>
            <w:pStyle w:val="ListBullet"/>
          </w:pPr>
          <w:r w:rsidRPr="00ED112D">
            <w:t xml:space="preserve">With growth, the plan offers a common understanding of the vision to new leaders. </w:t>
          </w:r>
        </w:p>
      </w:sdtContent>
    </w:sdt>
    <w:sdt>
      <w:sdtPr>
        <w:id w:val="1335577576"/>
        <w:placeholder>
          <w:docPart w:val="7113BDAB73A94AB3A6FBD7A1AF401F61"/>
        </w:placeholder>
        <w:temporary/>
        <w:showingPlcHdr/>
        <w15:appearance w15:val="hidden"/>
      </w:sdtPr>
      <w:sdtContent>
        <w:p w14:paraId="65732E01" w14:textId="77777777" w:rsidR="002B4179" w:rsidRPr="00ED112D" w:rsidRDefault="002B4179" w:rsidP="0000540B">
          <w:r w:rsidRPr="00ED112D">
            <w:t>A simple business plan for a start-up service company can be completed rather quickly. Keeping in mind who the intended audience is, write simply. The plan needs to be understandable, readable, and realistic.</w:t>
          </w:r>
        </w:p>
      </w:sdtContent>
    </w:sdt>
    <w:sdt>
      <w:sdtPr>
        <w:id w:val="1854537875"/>
        <w:placeholder>
          <w:docPart w:val="4EF80DCF9EBF4A7CA2F840E0AEFD54E9"/>
        </w:placeholder>
        <w:temporary/>
        <w:showingPlcHdr/>
        <w15:appearance w15:val="hidden"/>
      </w:sdtPr>
      <w:sdtContent>
        <w:p w14:paraId="0EB8DBD2" w14:textId="77777777" w:rsidR="002B4179" w:rsidRPr="00ED112D" w:rsidRDefault="002B4179" w:rsidP="0000540B">
          <w:r w:rsidRPr="00ED112D">
            <w:t>This template is organized into seven sub-plans or sections to be completed.</w:t>
          </w:r>
        </w:p>
      </w:sdtContent>
    </w:sdt>
    <w:sdt>
      <w:sdtPr>
        <w:id w:val="1328101648"/>
        <w:placeholder>
          <w:docPart w:val="B618147BC0A944E3A6516D5AC3C34F3C"/>
        </w:placeholder>
        <w:temporary/>
        <w:showingPlcHdr/>
        <w15:appearance w15:val="hidden"/>
      </w:sdtPr>
      <w:sdtContent>
        <w:p w14:paraId="64D5B9A4" w14:textId="77777777" w:rsidR="002B4179" w:rsidRPr="00ED112D" w:rsidRDefault="002B4179" w:rsidP="0000540B">
          <w:pPr>
            <w:pStyle w:val="ListNumber"/>
          </w:pPr>
          <w:r w:rsidRPr="00ED112D">
            <w:t>Executive Summary</w:t>
          </w:r>
        </w:p>
        <w:p w14:paraId="763FA4D0" w14:textId="77777777" w:rsidR="002B4179" w:rsidRPr="00ED112D" w:rsidRDefault="002B4179" w:rsidP="0000540B">
          <w:pPr>
            <w:pStyle w:val="ListNumber"/>
          </w:pPr>
          <w:r w:rsidRPr="00ED112D">
            <w:t>Company Overview</w:t>
          </w:r>
        </w:p>
        <w:p w14:paraId="02A2B069" w14:textId="77777777" w:rsidR="002B4179" w:rsidRPr="00ED112D" w:rsidRDefault="002B4179" w:rsidP="0000540B">
          <w:pPr>
            <w:pStyle w:val="ListNumber"/>
          </w:pPr>
          <w:r w:rsidRPr="00ED112D">
            <w:t>Business Description</w:t>
          </w:r>
        </w:p>
        <w:p w14:paraId="36564E8A" w14:textId="77777777" w:rsidR="002B4179" w:rsidRPr="00ED112D" w:rsidRDefault="002B4179" w:rsidP="0000540B">
          <w:pPr>
            <w:pStyle w:val="ListNumber"/>
          </w:pPr>
          <w:r w:rsidRPr="00ED112D">
            <w:t>Market Analysis</w:t>
          </w:r>
        </w:p>
        <w:p w14:paraId="280FC5ED" w14:textId="77777777" w:rsidR="002B4179" w:rsidRPr="00ED112D" w:rsidRDefault="002B4179" w:rsidP="0000540B">
          <w:pPr>
            <w:pStyle w:val="ListNumber"/>
          </w:pPr>
          <w:r w:rsidRPr="00ED112D">
            <w:t>Operating Plan</w:t>
          </w:r>
        </w:p>
        <w:p w14:paraId="0028CBA6" w14:textId="77777777" w:rsidR="002B4179" w:rsidRPr="00ED112D" w:rsidRDefault="002B4179" w:rsidP="0000540B">
          <w:pPr>
            <w:pStyle w:val="ListNumber"/>
          </w:pPr>
          <w:r w:rsidRPr="00ED112D">
            <w:t>Marketing and Sales Plan</w:t>
          </w:r>
        </w:p>
        <w:p w14:paraId="38195BC6" w14:textId="77777777" w:rsidR="002B4179" w:rsidRPr="00ED112D" w:rsidRDefault="002B4179" w:rsidP="0000540B">
          <w:pPr>
            <w:pStyle w:val="ListNumber"/>
          </w:pPr>
          <w:r w:rsidRPr="00ED112D">
            <w:t>Financial Plan</w:t>
          </w:r>
        </w:p>
      </w:sdtContent>
    </w:sdt>
    <w:p w14:paraId="3FE284D0" w14:textId="77777777" w:rsidR="00DF090F" w:rsidRDefault="00DF090F">
      <w:pPr>
        <w:spacing w:before="0" w:after="160" w:line="259" w:lineRule="auto"/>
      </w:pPr>
      <w:r>
        <w:br w:type="page"/>
      </w:r>
    </w:p>
    <w:sdt>
      <w:sdtPr>
        <w:id w:val="-998881452"/>
        <w:placeholder>
          <w:docPart w:val="512879EB52C5455195184F67FE3D169E"/>
        </w:placeholder>
        <w:temporary/>
        <w:showingPlcHdr/>
        <w15:appearance w15:val="hidden"/>
      </w:sdtPr>
      <w:sdtContent>
        <w:p w14:paraId="700DE52B" w14:textId="77777777" w:rsidR="00FE2B17" w:rsidRPr="00ED112D" w:rsidRDefault="00FE2B17" w:rsidP="00041CC7">
          <w:r w:rsidRPr="00ED112D">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14:paraId="601D9902" w14:textId="77777777" w:rsidR="00FE2B17" w:rsidRDefault="00FE2B17" w:rsidP="00041CC7">
          <w:r w:rsidRPr="00ED112D">
            <w:t>It is important to keep the business plan updated in order to see progress, celebrate success, and adjust where issues arise. This is best done on a quarterly, if not monthly, basis.</w:t>
          </w:r>
        </w:p>
      </w:sdtContent>
    </w:sdt>
    <w:p w14:paraId="6A83BB43" w14:textId="77777777" w:rsidR="00FE2B17" w:rsidRDefault="00FE2B17" w:rsidP="00041CC7"/>
    <w:p w14:paraId="5AB3FBDD" w14:textId="77777777" w:rsidR="00FE2B17" w:rsidRDefault="00FE2B17" w:rsidP="00041CC7">
      <w:pPr>
        <w:sectPr w:rsidR="00FE2B17" w:rsidSect="000A3384">
          <w:headerReference w:type="default" r:id="rId18"/>
          <w:footerReference w:type="default" r:id="rId19"/>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14:paraId="2C9AEC9F" w14:textId="77777777" w:rsidTr="003F5135">
        <w:trPr>
          <w:trHeight w:val="1008"/>
        </w:trPr>
        <w:tc>
          <w:tcPr>
            <w:tcW w:w="10800" w:type="dxa"/>
          </w:tcPr>
          <w:bookmarkStart w:id="1" w:name="_Toc9437452"/>
          <w:p w14:paraId="45D23729" w14:textId="77777777" w:rsidR="00B1591B" w:rsidRPr="00ED112D" w:rsidRDefault="00000000" w:rsidP="00764930">
            <w:pPr>
              <w:pStyle w:val="Heading1"/>
              <w:numPr>
                <w:ilvl w:val="0"/>
                <w:numId w:val="41"/>
              </w:numPr>
              <w:ind w:hanging="743"/>
              <w:rPr>
                <w:rFonts w:cstheme="minorHAnsi"/>
              </w:rPr>
            </w:pPr>
            <w:sdt>
              <w:sdtPr>
                <w:id w:val="-1514373493"/>
                <w:placeholder>
                  <w:docPart w:val="AB5CA5066A1D4E3E9B3D469D9155369C"/>
                </w:placeholder>
                <w:temporary/>
                <w:showingPlcHdr/>
                <w15:appearance w15:val="hidden"/>
              </w:sdtPr>
              <w:sdtContent>
                <w:r w:rsidR="0000540B" w:rsidRPr="00ED112D">
                  <w:t>Executive Summary</w:t>
                </w:r>
              </w:sdtContent>
            </w:sdt>
            <w:bookmarkEnd w:id="1"/>
          </w:p>
        </w:tc>
      </w:tr>
    </w:tbl>
    <w:p w14:paraId="4E74699A" w14:textId="77777777" w:rsidR="00FE2B17" w:rsidRPr="00ED112D" w:rsidRDefault="00000000" w:rsidP="0000540B">
      <w:sdt>
        <w:sdtPr>
          <w:rPr>
            <w:rStyle w:val="Bold"/>
          </w:rPr>
          <w:id w:val="247938707"/>
          <w:placeholder>
            <w:docPart w:val="9B723C3F130549689BF4849D767971B4"/>
          </w:placeholder>
          <w:temporary/>
          <w:showingPlcHdr/>
          <w15:appearance w15:val="hidden"/>
        </w:sdtPr>
        <w:sdtContent>
          <w:r w:rsidR="00FE2B17" w:rsidRPr="00ED112D">
            <w:rPr>
              <w:rStyle w:val="Bold"/>
            </w:rPr>
            <w:t>The Executive Summary should be written last</w:t>
          </w:r>
        </w:sdtContent>
      </w:sdt>
      <w:r w:rsidR="00FE2B17" w:rsidRPr="00ED112D">
        <w:rPr>
          <w:rStyle w:val="Bold"/>
        </w:rPr>
        <w:t xml:space="preserve"> </w:t>
      </w:r>
      <w:sdt>
        <w:sdtPr>
          <w:id w:val="1945417390"/>
          <w:placeholder>
            <w:docPart w:val="6AE25933DE5B4924B211497A5B7D5176"/>
          </w:placeholder>
          <w:temporary/>
          <w:showingPlcHdr/>
          <w15:appearance w15:val="hidden"/>
        </w:sdtPr>
        <w:sdtContent>
          <w:r w:rsidR="00FE2B17" w:rsidRPr="00ED112D">
            <w:t xml:space="preserve">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 </w:t>
          </w:r>
        </w:sdtContent>
      </w:sdt>
    </w:p>
    <w:sdt>
      <w:sdtPr>
        <w:id w:val="-436677409"/>
        <w:placeholder>
          <w:docPart w:val="8F40438783564F4BA85F4842ADF36827"/>
        </w:placeholder>
        <w:temporary/>
        <w:showingPlcHdr/>
        <w15:appearance w15:val="hidden"/>
      </w:sdtPr>
      <w:sdtEndPr>
        <w:rPr>
          <w:rStyle w:val="Strong"/>
          <w:b/>
          <w:bCs/>
        </w:rPr>
      </w:sdtEndPr>
      <w:sdtContent>
        <w:p w14:paraId="63040A9E" w14:textId="77777777" w:rsidR="00FE2B17" w:rsidRPr="00ED112D" w:rsidRDefault="00FE2B17" w:rsidP="0000540B">
          <w:r w:rsidRPr="00ED112D">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14:paraId="2D1828CA" w14:textId="77777777" w:rsidR="00FE2B17" w:rsidRPr="00ED112D" w:rsidRDefault="00FE2B17" w:rsidP="0000540B">
          <w:pPr>
            <w:rPr>
              <w:rStyle w:val="Strong"/>
            </w:rPr>
          </w:pPr>
          <w:r w:rsidRPr="00ED112D">
            <w:t>Suggested headings to organize this business plan include the following.</w:t>
          </w:r>
        </w:p>
      </w:sdtContent>
    </w:sdt>
    <w:p w14:paraId="12E19B9C" w14:textId="77777777" w:rsidR="00FE2B17" w:rsidRPr="00ED112D" w:rsidRDefault="00000000" w:rsidP="0000540B">
      <w:pPr>
        <w:pStyle w:val="ListBullet"/>
        <w:rPr>
          <w:rStyle w:val="Strong"/>
        </w:rPr>
      </w:pPr>
      <w:sdt>
        <w:sdtPr>
          <w:rPr>
            <w:rStyle w:val="Bold"/>
          </w:rPr>
          <w:id w:val="-1250499627"/>
          <w:placeholder>
            <w:docPart w:val="8058A69A5BE14C52A58CEBEAAB3EAAFA"/>
          </w:placeholder>
          <w:temporary/>
          <w:showingPlcHdr/>
          <w15:appearance w15:val="hidden"/>
        </w:sdtPr>
        <w:sdtContent>
          <w:r w:rsidR="00FE2B17" w:rsidRPr="00ED112D">
            <w:rPr>
              <w:rStyle w:val="Bold"/>
            </w:rPr>
            <w:t>Opportunity:</w:t>
          </w:r>
        </w:sdtContent>
      </w:sdt>
      <w:r w:rsidR="00FE2B17" w:rsidRPr="00ED112D">
        <w:rPr>
          <w:rStyle w:val="Strong"/>
        </w:rPr>
        <w:t xml:space="preserve"> </w:t>
      </w:r>
      <w:sdt>
        <w:sdtPr>
          <w:id w:val="-1833910979"/>
          <w:placeholder>
            <w:docPart w:val="0E2286D1DBCE4AD986D3A3DE4299BC9D"/>
          </w:placeholder>
          <w:temporary/>
          <w:showingPlcHdr/>
          <w15:appearance w15:val="hidden"/>
        </w:sdtPr>
        <w:sdtEndPr>
          <w:rPr>
            <w:rStyle w:val="Strong"/>
            <w:b/>
            <w:bCs/>
          </w:rPr>
        </w:sdtEndPr>
        <w:sdtContent>
          <w:r w:rsidR="00FE2B17" w:rsidRPr="00ED112D">
            <w:t>What problem will the business solve?</w:t>
          </w:r>
        </w:sdtContent>
      </w:sdt>
    </w:p>
    <w:p w14:paraId="741B7B6C" w14:textId="77777777" w:rsidR="00FE2B17" w:rsidRPr="00ED112D" w:rsidRDefault="00000000" w:rsidP="0000540B">
      <w:pPr>
        <w:pStyle w:val="ListBullet"/>
        <w:rPr>
          <w:rStyle w:val="Strong"/>
        </w:rPr>
      </w:pPr>
      <w:sdt>
        <w:sdtPr>
          <w:rPr>
            <w:rStyle w:val="Bold"/>
          </w:rPr>
          <w:id w:val="-1653444154"/>
          <w:placeholder>
            <w:docPart w:val="AB959B6251FF4813B5D3FA1256340200"/>
          </w:placeholder>
          <w:temporary/>
          <w:showingPlcHdr/>
          <w15:appearance w15:val="hidden"/>
        </w:sdtPr>
        <w:sdtContent>
          <w:r w:rsidR="00FE2B17" w:rsidRPr="00ED112D">
            <w:rPr>
              <w:rStyle w:val="Bold"/>
            </w:rPr>
            <w:t>Mission:</w:t>
          </w:r>
        </w:sdtContent>
      </w:sdt>
      <w:r w:rsidR="00FE2B17" w:rsidRPr="00ED112D">
        <w:rPr>
          <w:rStyle w:val="Bold"/>
        </w:rPr>
        <w:t xml:space="preserve"> </w:t>
      </w:r>
      <w:sdt>
        <w:sdtPr>
          <w:id w:val="-251050521"/>
          <w:placeholder>
            <w:docPart w:val="5907A2F1382045178A5452646CB1FBAC"/>
          </w:placeholder>
          <w:temporary/>
          <w:showingPlcHdr/>
          <w15:appearance w15:val="hidden"/>
        </w:sdtPr>
        <w:sdtEndPr>
          <w:rPr>
            <w:rStyle w:val="Strong"/>
            <w:b/>
            <w:bCs/>
          </w:rPr>
        </w:sdtEndPr>
        <w:sdtContent>
          <w:r w:rsidR="009B0711" w:rsidRPr="009B0711">
            <w:t>What do we do? How do we do it? Whom do we do it for?</w:t>
          </w:r>
        </w:sdtContent>
      </w:sdt>
    </w:p>
    <w:p w14:paraId="5D5AD093" w14:textId="77777777" w:rsidR="00FE2B17" w:rsidRPr="00ED112D" w:rsidRDefault="00000000" w:rsidP="0000540B">
      <w:pPr>
        <w:pStyle w:val="ListBullet"/>
      </w:pPr>
      <w:sdt>
        <w:sdtPr>
          <w:rPr>
            <w:rStyle w:val="Bold"/>
          </w:rPr>
          <w:id w:val="-291824174"/>
          <w:placeholder>
            <w:docPart w:val="F6C44B74C0F24234AE344B5714FDCEB9"/>
          </w:placeholder>
          <w:temporary/>
          <w:showingPlcHdr/>
          <w15:appearance w15:val="hidden"/>
        </w:sdtPr>
        <w:sdtContent>
          <w:r w:rsidR="00FE2B17" w:rsidRPr="00ED112D">
            <w:rPr>
              <w:rStyle w:val="Bold"/>
            </w:rPr>
            <w:t>Solution:</w:t>
          </w:r>
        </w:sdtContent>
      </w:sdt>
      <w:r w:rsidR="00FE2B17" w:rsidRPr="00ED112D">
        <w:t xml:space="preserve"> </w:t>
      </w:r>
      <w:sdt>
        <w:sdtPr>
          <w:id w:val="192892433"/>
          <w:placeholder>
            <w:docPart w:val="71D505C8E84340DEBF5205162E8270BD"/>
          </w:placeholder>
          <w:temporary/>
          <w:showingPlcHdr/>
          <w15:appearance w15:val="hidden"/>
        </w:sdtPr>
        <w:sdtEndPr>
          <w:rPr>
            <w:b/>
            <w:bCs/>
          </w:rPr>
        </w:sdtEndPr>
        <w:sdtContent>
          <w:r w:rsidR="00FE2B17" w:rsidRPr="00ED112D">
            <w:t>How will the service uniquely solve the problem identified?</w:t>
          </w:r>
        </w:sdtContent>
      </w:sdt>
    </w:p>
    <w:p w14:paraId="00007870" w14:textId="77777777" w:rsidR="00FE2B17" w:rsidRPr="00ED112D" w:rsidRDefault="00000000" w:rsidP="0000540B">
      <w:pPr>
        <w:pStyle w:val="ListBullet"/>
      </w:pPr>
      <w:sdt>
        <w:sdtPr>
          <w:rPr>
            <w:rStyle w:val="Bold"/>
          </w:rPr>
          <w:id w:val="1016813044"/>
          <w:placeholder>
            <w:docPart w:val="988F7025D2744645BD6DB52C9BB5A6EF"/>
          </w:placeholder>
          <w:temporary/>
          <w:showingPlcHdr/>
          <w15:appearance w15:val="hidden"/>
        </w:sdtPr>
        <w:sdtContent>
          <w:r w:rsidR="00FE2B17" w:rsidRPr="00ED112D">
            <w:rPr>
              <w:rStyle w:val="Bold"/>
            </w:rPr>
            <w:t>Market focus:</w:t>
          </w:r>
        </w:sdtContent>
      </w:sdt>
      <w:r w:rsidR="00FE2B17" w:rsidRPr="00ED112D">
        <w:t xml:space="preserve"> </w:t>
      </w:r>
      <w:sdt>
        <w:sdtPr>
          <w:id w:val="754706308"/>
          <w:placeholder>
            <w:docPart w:val="8E05ED51D22D422287A8A115CD10A83B"/>
          </w:placeholder>
          <w:temporary/>
          <w:showingPlcHdr/>
          <w15:appearance w15:val="hidden"/>
        </w:sdtPr>
        <w:sdtEndPr>
          <w:rPr>
            <w:b/>
            <w:bCs/>
          </w:rPr>
        </w:sdtEndPr>
        <w:sdtContent>
          <w:r w:rsidR="00FE2B17" w:rsidRPr="00ED112D">
            <w:t>What market and ideal customers will the business target?</w:t>
          </w:r>
        </w:sdtContent>
      </w:sdt>
    </w:p>
    <w:p w14:paraId="2D191CC8" w14:textId="77777777" w:rsidR="00FE2B17" w:rsidRPr="00ED112D" w:rsidRDefault="00000000" w:rsidP="0000540B">
      <w:pPr>
        <w:pStyle w:val="ListBullet"/>
      </w:pPr>
      <w:sdt>
        <w:sdtPr>
          <w:rPr>
            <w:rStyle w:val="Bold"/>
          </w:rPr>
          <w:id w:val="185252181"/>
          <w:placeholder>
            <w:docPart w:val="DFB2B6855A3E472C9FDEBA8AB327EDC6"/>
          </w:placeholder>
          <w:temporary/>
          <w:showingPlcHdr/>
          <w15:appearance w15:val="hidden"/>
        </w:sdtPr>
        <w:sdtContent>
          <w:r w:rsidR="00FE2B17" w:rsidRPr="00ED112D">
            <w:rPr>
              <w:rStyle w:val="Bold"/>
            </w:rPr>
            <w:t>Competitive advantage:</w:t>
          </w:r>
        </w:sdtContent>
      </w:sdt>
      <w:r w:rsidR="00FE2B17" w:rsidRPr="00ED112D">
        <w:rPr>
          <w:rStyle w:val="Bold"/>
        </w:rPr>
        <w:t xml:space="preserve"> </w:t>
      </w:r>
      <w:sdt>
        <w:sdtPr>
          <w:id w:val="95229510"/>
          <w:placeholder>
            <w:docPart w:val="E829028414264A3585876AB6076A0C24"/>
          </w:placeholder>
          <w:temporary/>
          <w:showingPlcHdr/>
          <w15:appearance w15:val="hidden"/>
        </w:sdtPr>
        <w:sdtEndPr>
          <w:rPr>
            <w:b/>
            <w:bCs/>
          </w:rPr>
        </w:sdtEndPr>
        <w:sdtContent>
          <w:r w:rsidR="00FE2B17" w:rsidRPr="00ED112D">
            <w:t>How does the business intend to succeed against its competitors?</w:t>
          </w:r>
        </w:sdtContent>
      </w:sdt>
    </w:p>
    <w:p w14:paraId="3771F20F" w14:textId="77777777" w:rsidR="00FE2B17" w:rsidRPr="00ED112D" w:rsidRDefault="00000000" w:rsidP="0000540B">
      <w:pPr>
        <w:pStyle w:val="ListBullet"/>
      </w:pPr>
      <w:sdt>
        <w:sdtPr>
          <w:rPr>
            <w:rStyle w:val="Bold"/>
          </w:rPr>
          <w:id w:val="2077160757"/>
          <w:placeholder>
            <w:docPart w:val="FF6E049DC0874E6B9859394C143ACD25"/>
          </w:placeholder>
          <w:temporary/>
          <w:showingPlcHdr/>
          <w15:appearance w15:val="hidden"/>
        </w:sdtPr>
        <w:sdtContent>
          <w:r w:rsidR="00FE2B17" w:rsidRPr="00ED112D">
            <w:rPr>
              <w:rStyle w:val="Bold"/>
            </w:rPr>
            <w:t>Ownership:</w:t>
          </w:r>
        </w:sdtContent>
      </w:sdt>
      <w:r w:rsidR="00FE2B17" w:rsidRPr="00ED112D">
        <w:rPr>
          <w:rStyle w:val="Bold"/>
        </w:rPr>
        <w:t xml:space="preserve"> </w:t>
      </w:r>
      <w:sdt>
        <w:sdtPr>
          <w:id w:val="1468001627"/>
          <w:placeholder>
            <w:docPart w:val="C1E79C96309640F49F3D0CFBB872E865"/>
          </w:placeholder>
          <w:temporary/>
          <w:showingPlcHdr/>
          <w15:appearance w15:val="hidden"/>
        </w:sdtPr>
        <w:sdtEndPr>
          <w:rPr>
            <w:b/>
            <w:bCs/>
          </w:rPr>
        </w:sdtEndPr>
        <w:sdtContent>
          <w:r w:rsidR="00FE2B17" w:rsidRPr="00ED112D">
            <w:t>Who are the major stakeholders in the company?</w:t>
          </w:r>
        </w:sdtContent>
      </w:sdt>
    </w:p>
    <w:p w14:paraId="29600311" w14:textId="77777777" w:rsidR="00FE2B17" w:rsidRPr="00ED112D" w:rsidRDefault="00000000" w:rsidP="0000540B">
      <w:pPr>
        <w:pStyle w:val="ListBullet"/>
      </w:pPr>
      <w:sdt>
        <w:sdtPr>
          <w:rPr>
            <w:rStyle w:val="Bold"/>
          </w:rPr>
          <w:id w:val="-1171486283"/>
          <w:placeholder>
            <w:docPart w:val="DB54E3F75E4749C48969D478B62F0CE8"/>
          </w:placeholder>
          <w:temporary/>
          <w:showingPlcHdr/>
          <w15:appearance w15:val="hidden"/>
        </w:sdtPr>
        <w:sdtContent>
          <w:r w:rsidR="00FE2B17" w:rsidRPr="00ED112D">
            <w:rPr>
              <w:rStyle w:val="Bold"/>
            </w:rPr>
            <w:t>Expected returns:</w:t>
          </w:r>
        </w:sdtContent>
      </w:sdt>
      <w:r w:rsidR="00FE2B17" w:rsidRPr="00ED112D">
        <w:rPr>
          <w:rStyle w:val="Bold"/>
        </w:rPr>
        <w:t xml:space="preserve"> </w:t>
      </w:r>
      <w:sdt>
        <w:sdtPr>
          <w:id w:val="-844786403"/>
          <w:placeholder>
            <w:docPart w:val="46C3E71DB456402CA61F4E2F2365A2A3"/>
          </w:placeholder>
          <w:temporary/>
          <w:showingPlcHdr/>
          <w15:appearance w15:val="hidden"/>
        </w:sdtPr>
        <w:sdtContent>
          <w:r w:rsidR="00FE2B17" w:rsidRPr="00ED112D">
            <w:t>What are the key milestones for revenue, profits, growth, and customers?</w:t>
          </w:r>
        </w:sdtContent>
      </w:sdt>
    </w:p>
    <w:p w14:paraId="63625FF1" w14:textId="77777777" w:rsidR="00755D87" w:rsidRDefault="00755D87" w:rsidP="00755D87">
      <w:pPr>
        <w:rPr>
          <w:sz w:val="20"/>
        </w:rPr>
      </w:pPr>
    </w:p>
    <w:p w14:paraId="5007864E" w14:textId="77777777" w:rsidR="00755D87" w:rsidRPr="00755D87" w:rsidRDefault="00755D87" w:rsidP="00755D87">
      <w:pPr>
        <w:rPr>
          <w:sz w:val="20"/>
        </w:rPr>
        <w:sectPr w:rsidR="00755D87" w:rsidRPr="00755D87"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14:paraId="73673E01" w14:textId="77777777" w:rsidTr="003F5135">
        <w:trPr>
          <w:trHeight w:val="1008"/>
        </w:trPr>
        <w:tc>
          <w:tcPr>
            <w:tcW w:w="10800" w:type="dxa"/>
          </w:tcPr>
          <w:bookmarkStart w:id="2" w:name="_Toc9437453"/>
          <w:p w14:paraId="4BB82B70" w14:textId="77777777" w:rsidR="00B1591B" w:rsidRPr="00ED112D" w:rsidRDefault="00000000" w:rsidP="00764930">
            <w:pPr>
              <w:pStyle w:val="Heading1"/>
              <w:numPr>
                <w:ilvl w:val="0"/>
                <w:numId w:val="41"/>
              </w:numPr>
              <w:ind w:hanging="833"/>
            </w:pPr>
            <w:sdt>
              <w:sdtPr>
                <w:id w:val="-1628617836"/>
                <w:placeholder>
                  <w:docPart w:val="3620BE7B6C974599A59586F2806423F0"/>
                </w:placeholder>
                <w:temporary/>
                <w:showingPlcHdr/>
                <w15:appearance w15:val="hidden"/>
              </w:sdtPr>
              <w:sdtContent>
                <w:r w:rsidR="00570032" w:rsidRPr="00ED112D">
                  <w:t>Company Overview</w:t>
                </w:r>
              </w:sdtContent>
            </w:sdt>
            <w:bookmarkEnd w:id="2"/>
          </w:p>
        </w:tc>
      </w:tr>
    </w:tbl>
    <w:sdt>
      <w:sdtPr>
        <w:id w:val="49891511"/>
        <w:placeholder>
          <w:docPart w:val="B19F84D5D2A84EA6893CD0B75AA4FEBF"/>
        </w:placeholder>
        <w:showingPlcHdr/>
        <w15:appearance w15:val="hidden"/>
      </w:sdtPr>
      <w:sdtContent>
        <w:p w14:paraId="5AC28FCB" w14:textId="77777777" w:rsidR="00FE2B17" w:rsidRPr="00ED112D" w:rsidRDefault="00FE2B17" w:rsidP="0000540B">
          <w:r w:rsidRPr="00ED112D">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14:paraId="75133A15" w14:textId="77777777" w:rsidR="00FE2B17" w:rsidRPr="00ED112D" w:rsidRDefault="00FE2B17" w:rsidP="0000540B">
          <w:r w:rsidRPr="00ED112D">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sdtContent>
    </w:sdt>
    <w:p w14:paraId="7DA82193" w14:textId="77777777" w:rsidR="00FE2B17" w:rsidRPr="00ED112D" w:rsidRDefault="00000000" w:rsidP="0000540B">
      <w:pPr>
        <w:pStyle w:val="ListBullet"/>
      </w:pPr>
      <w:sdt>
        <w:sdtPr>
          <w:rPr>
            <w:rStyle w:val="Bold"/>
          </w:rPr>
          <w:id w:val="-379559644"/>
          <w:placeholder>
            <w:docPart w:val="7E8FBE472BF84B34B964EB281042E402"/>
          </w:placeholder>
          <w:showingPlcHdr/>
          <w15:appearance w15:val="hidden"/>
        </w:sdtPr>
        <w:sdtContent>
          <w:r w:rsidR="00FE2B17" w:rsidRPr="00ED112D">
            <w:rPr>
              <w:rStyle w:val="Bold"/>
            </w:rPr>
            <w:t>Company summary:</w:t>
          </w:r>
        </w:sdtContent>
      </w:sdt>
      <w:r w:rsidR="00FE2B17" w:rsidRPr="00ED112D">
        <w:rPr>
          <w:rStyle w:val="Bold"/>
        </w:rPr>
        <w:t xml:space="preserve"> </w:t>
      </w:r>
      <w:sdt>
        <w:sdtPr>
          <w:id w:val="-330916353"/>
          <w:placeholder>
            <w:docPart w:val="05109F1D7F9D4821BED29D41987A9D69"/>
          </w:placeholder>
          <w:showingPlcHdr/>
          <w15:appearance w15:val="hidden"/>
        </w:sdtPr>
        <w:sdtContent>
          <w:r w:rsidR="00FE2B17" w:rsidRPr="00ED112D">
            <w:t>This is the introductory section to the company, also known as the ‘elevator pitch’ of what the company stands for and is setting out to do. Include the company’s goals and some of the near-term objectives.</w:t>
          </w:r>
        </w:sdtContent>
      </w:sdt>
    </w:p>
    <w:p w14:paraId="361CFE9C" w14:textId="77777777" w:rsidR="00FE2B17" w:rsidRPr="00ED112D" w:rsidRDefault="00000000" w:rsidP="0000540B">
      <w:pPr>
        <w:pStyle w:val="ListBullet"/>
      </w:pPr>
      <w:sdt>
        <w:sdtPr>
          <w:rPr>
            <w:rStyle w:val="Bold"/>
          </w:rPr>
          <w:id w:val="1901166703"/>
          <w:placeholder>
            <w:docPart w:val="20BA28A955E443518151CC346B810112"/>
          </w:placeholder>
          <w:showingPlcHdr/>
          <w15:appearance w15:val="hidden"/>
        </w:sdtPr>
        <w:sdtContent>
          <w:r w:rsidR="00FE2B17" w:rsidRPr="00ED112D">
            <w:rPr>
              <w:rStyle w:val="Bold"/>
            </w:rPr>
            <w:t>Mission statement:</w:t>
          </w:r>
        </w:sdtContent>
      </w:sdt>
      <w:r w:rsidR="00FE2B17" w:rsidRPr="00ED112D">
        <w:rPr>
          <w:rStyle w:val="Bold"/>
        </w:rPr>
        <w:t xml:space="preserve"> </w:t>
      </w:r>
      <w:sdt>
        <w:sdtPr>
          <w:id w:val="2004159970"/>
          <w:placeholder>
            <w:docPart w:val="128633FECC2C4E4F8A6579EC9D4F342D"/>
          </w:placeholder>
          <w:showingPlcHdr/>
          <w15:appearance w15:val="hidden"/>
        </w:sdtPr>
        <w:sdtContent>
          <w:r w:rsidR="00FE2B17" w:rsidRPr="00ED112D">
            <w:t>This is a concise statement on the guiding principles of the company and what the company aims to do for customers, employees, owners, and other stakeholders.</w:t>
          </w:r>
        </w:sdtContent>
      </w:sdt>
    </w:p>
    <w:p w14:paraId="11608A68" w14:textId="77777777" w:rsidR="00FE2B17" w:rsidRPr="00ED112D" w:rsidRDefault="00000000" w:rsidP="0000540B">
      <w:pPr>
        <w:pStyle w:val="ListBullet"/>
      </w:pPr>
      <w:sdt>
        <w:sdtPr>
          <w:rPr>
            <w:rStyle w:val="Bold"/>
          </w:rPr>
          <w:id w:val="1360554413"/>
          <w:placeholder>
            <w:docPart w:val="DD283A48C2F44AA09D1D5D1CCDA7CE46"/>
          </w:placeholder>
          <w:showingPlcHdr/>
          <w15:appearance w15:val="hidden"/>
        </w:sdtPr>
        <w:sdtContent>
          <w:r w:rsidR="00FE2B17" w:rsidRPr="00ED112D">
            <w:rPr>
              <w:rStyle w:val="Bold"/>
            </w:rPr>
            <w:t>Company history:</w:t>
          </w:r>
        </w:sdtContent>
      </w:sdt>
      <w:r w:rsidR="00FE2B17" w:rsidRPr="00ED112D">
        <w:rPr>
          <w:rStyle w:val="Bold"/>
        </w:rPr>
        <w:t xml:space="preserve"> </w:t>
      </w:r>
      <w:sdt>
        <w:sdtPr>
          <w:id w:val="1958296001"/>
          <w:placeholder>
            <w:docPart w:val="9581DAA2F10B42629D719C91E3AF8073"/>
          </w:placeholder>
          <w:showingPlcHdr/>
          <w15:appearance w15:val="hidden"/>
        </w:sdtPr>
        <w:sdtContent>
          <w:r w:rsidR="00FE2B17" w:rsidRPr="00ED112D">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sdtContent>
      </w:sdt>
    </w:p>
    <w:p w14:paraId="3FAA6231" w14:textId="77777777" w:rsidR="00FE2B17" w:rsidRPr="00ED112D" w:rsidRDefault="00000000" w:rsidP="0000540B">
      <w:pPr>
        <w:pStyle w:val="ListBullet"/>
      </w:pPr>
      <w:sdt>
        <w:sdtPr>
          <w:rPr>
            <w:rStyle w:val="Bold"/>
          </w:rPr>
          <w:id w:val="1120350280"/>
          <w:placeholder>
            <w:docPart w:val="935A7BBABC5C4C18806EE94CFC562FA7"/>
          </w:placeholder>
          <w:showingPlcHdr/>
          <w15:appearance w15:val="hidden"/>
        </w:sdtPr>
        <w:sdtContent>
          <w:r w:rsidR="00FE2B17" w:rsidRPr="00ED112D">
            <w:rPr>
              <w:rStyle w:val="Bold"/>
            </w:rPr>
            <w:t>Markets and services:</w:t>
          </w:r>
        </w:sdtContent>
      </w:sdt>
      <w:r w:rsidR="00FE2B17" w:rsidRPr="00ED112D">
        <w:rPr>
          <w:rStyle w:val="Bold"/>
        </w:rPr>
        <w:t xml:space="preserve"> </w:t>
      </w:r>
      <w:sdt>
        <w:sdtPr>
          <w:id w:val="-1819880645"/>
          <w:placeholder>
            <w:docPart w:val="E185F27A8D8D4539A28B9F318B9A2ABD"/>
          </w:placeholder>
          <w:showingPlcHdr/>
          <w15:appearance w15:val="hidden"/>
        </w:sdtPr>
        <w:sdtContent>
          <w:r w:rsidR="00FE2B17" w:rsidRPr="00ED112D">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sdtContent>
      </w:sdt>
    </w:p>
    <w:p w14:paraId="0685C44D" w14:textId="77777777" w:rsidR="00FE2B17" w:rsidRPr="00ED112D" w:rsidRDefault="00000000" w:rsidP="0000540B">
      <w:pPr>
        <w:pStyle w:val="ListBullet"/>
      </w:pPr>
      <w:sdt>
        <w:sdtPr>
          <w:rPr>
            <w:rStyle w:val="Bold"/>
          </w:rPr>
          <w:id w:val="1967465054"/>
          <w:placeholder>
            <w:docPart w:val="B075794A6FCD4DBD88CF6A77C6C3D345"/>
          </w:placeholder>
          <w:showingPlcHdr/>
          <w15:appearance w15:val="hidden"/>
        </w:sdtPr>
        <w:sdtContent>
          <w:r w:rsidR="00FE2B17" w:rsidRPr="00ED112D">
            <w:rPr>
              <w:rStyle w:val="Bold"/>
            </w:rPr>
            <w:t>Operational structure:</w:t>
          </w:r>
        </w:sdtContent>
      </w:sdt>
      <w:r w:rsidR="00FE2B17" w:rsidRPr="00ED112D">
        <w:rPr>
          <w:rStyle w:val="Bold"/>
        </w:rPr>
        <w:t xml:space="preserve"> </w:t>
      </w:r>
      <w:sdt>
        <w:sdtPr>
          <w:id w:val="-1327047686"/>
          <w:placeholder>
            <w:docPart w:val="174D33E5D7914374AA4E90D731D14D8A"/>
          </w:placeholder>
          <w:showingPlcHdr/>
          <w15:appearance w15:val="hidden"/>
        </w:sdtPr>
        <w:sdtContent>
          <w:r w:rsidR="00FE2B17" w:rsidRPr="00ED112D">
            <w:t>This describes the operational details of the business. List any potential employees needed on the payroll to make the business run.</w:t>
          </w:r>
        </w:sdtContent>
      </w:sdt>
    </w:p>
    <w:p w14:paraId="54C870EC" w14:textId="77777777" w:rsidR="00FE2B17" w:rsidRPr="00ED112D" w:rsidRDefault="00000000" w:rsidP="0000540B">
      <w:pPr>
        <w:pStyle w:val="ListBullet"/>
      </w:pPr>
      <w:sdt>
        <w:sdtPr>
          <w:rPr>
            <w:rStyle w:val="Bold"/>
          </w:rPr>
          <w:id w:val="368735481"/>
          <w:placeholder>
            <w:docPart w:val="0D9E7AD75EA740DCB2C3043364B5030C"/>
          </w:placeholder>
          <w:showingPlcHdr/>
          <w15:appearance w15:val="hidden"/>
        </w:sdtPr>
        <w:sdtContent>
          <w:r w:rsidR="00FE2B17" w:rsidRPr="00ED112D">
            <w:rPr>
              <w:rStyle w:val="Bold"/>
            </w:rPr>
            <w:t>Financial goals:</w:t>
          </w:r>
        </w:sdtContent>
      </w:sdt>
      <w:r w:rsidR="00FE2B17" w:rsidRPr="00657790">
        <w:t xml:space="preserve"> </w:t>
      </w:r>
      <w:sdt>
        <w:sdtPr>
          <w:id w:val="-572279237"/>
          <w:placeholder>
            <w:docPart w:val="65E51B09134C4BBBABE0A3CE8BB440A4"/>
          </w:placeholder>
          <w:showingPlcHdr/>
          <w15:appearance w15:val="hidden"/>
        </w:sdtPr>
        <w:sdtContent>
          <w:r w:rsidR="00FE2B17" w:rsidRPr="00657790">
            <w:t>This describes the start-up capital needed, projected revenue and profits, forecast, and budget of the business.</w:t>
          </w:r>
        </w:sdtContent>
      </w:sdt>
    </w:p>
    <w:p w14:paraId="28A0FB5B" w14:textId="77777777" w:rsidR="00FE2B17" w:rsidRPr="00ED112D" w:rsidRDefault="00FE2B17" w:rsidP="0000540B"/>
    <w:p w14:paraId="42D7A1EF" w14:textId="77777777" w:rsidR="00FE2B17" w:rsidRDefault="00FE2B17" w:rsidP="00B1591B">
      <w:pPr>
        <w:sectPr w:rsidR="00FE2B17"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14:paraId="7F184EFF" w14:textId="77777777" w:rsidTr="003F5135">
        <w:trPr>
          <w:trHeight w:val="1008"/>
        </w:trPr>
        <w:tc>
          <w:tcPr>
            <w:tcW w:w="10800" w:type="dxa"/>
          </w:tcPr>
          <w:bookmarkStart w:id="3" w:name="_Toc9437454"/>
          <w:p w14:paraId="656C196D" w14:textId="77777777" w:rsidR="00B1591B" w:rsidRPr="00ED112D" w:rsidRDefault="00000000" w:rsidP="007B7019">
            <w:pPr>
              <w:pStyle w:val="Heading1"/>
              <w:numPr>
                <w:ilvl w:val="0"/>
                <w:numId w:val="41"/>
              </w:numPr>
              <w:ind w:hanging="833"/>
            </w:pPr>
            <w:sdt>
              <w:sdtPr>
                <w:id w:val="-1710940561"/>
                <w:placeholder>
                  <w:docPart w:val="748C095CCFB448D08E1AF8C6A137BCE0"/>
                </w:placeholder>
                <w:temporary/>
                <w:showingPlcHdr/>
                <w15:appearance w15:val="hidden"/>
              </w:sdtPr>
              <w:sdtContent>
                <w:r w:rsidR="00570032" w:rsidRPr="00ED112D">
                  <w:t>Business Description</w:t>
                </w:r>
              </w:sdtContent>
            </w:sdt>
            <w:bookmarkEnd w:id="3"/>
          </w:p>
        </w:tc>
      </w:tr>
    </w:tbl>
    <w:sdt>
      <w:sdtPr>
        <w:id w:val="-1291896682"/>
        <w:placeholder>
          <w:docPart w:val="3C68A118724C42389DA444B04C801CFE"/>
        </w:placeholder>
        <w:temporary/>
        <w:showingPlcHdr/>
        <w15:appearance w15:val="hidden"/>
      </w:sdtPr>
      <w:sdtContent>
        <w:p w14:paraId="629B9C1F" w14:textId="77777777" w:rsidR="00FE2B17" w:rsidRPr="00ED112D" w:rsidRDefault="00FE2B17" w:rsidP="0000540B">
          <w:r w:rsidRPr="00ED112D">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14:paraId="06C14B79" w14:textId="77777777" w:rsidR="00FE2B17" w:rsidRPr="00ED112D" w:rsidRDefault="00FE2B17" w:rsidP="0000540B">
          <w:r w:rsidRPr="00ED112D">
            <w:t>After framing the opportunity, describe the service in detail and how it is the solution the business offers, how it solves that problem, and what benefits customers will receive.</w:t>
          </w:r>
        </w:p>
        <w:p w14:paraId="40791E40" w14:textId="77777777" w:rsidR="00FE2B17" w:rsidRPr="00ED112D" w:rsidRDefault="00FE2B17" w:rsidP="0000540B">
          <w:r w:rsidRPr="00ED112D">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14:paraId="018A470F" w14:textId="77777777" w:rsidR="00FE2B17" w:rsidRPr="00ED112D" w:rsidRDefault="00FE2B17" w:rsidP="0000540B">
          <w:r w:rsidRPr="00ED112D">
            <w:t>Depending on the type of business, the following sections may or may not be necessary. Only include relevant sections and remove everything else.</w:t>
          </w:r>
        </w:p>
      </w:sdtContent>
    </w:sdt>
    <w:p w14:paraId="30D4BAB4" w14:textId="77777777" w:rsidR="00FE2B17" w:rsidRPr="00ED112D" w:rsidRDefault="00000000" w:rsidP="0000540B">
      <w:pPr>
        <w:pStyle w:val="ListBullet"/>
      </w:pPr>
      <w:sdt>
        <w:sdtPr>
          <w:rPr>
            <w:rStyle w:val="Bold"/>
          </w:rPr>
          <w:id w:val="-960498426"/>
          <w:placeholder>
            <w:docPart w:val="8F8468D545324DB4BA5A90311CDBE95C"/>
          </w:placeholder>
          <w:temporary/>
          <w:showingPlcHdr/>
          <w15:appearance w15:val="hidden"/>
        </w:sdtPr>
        <w:sdtContent>
          <w:r w:rsidR="00FE2B17" w:rsidRPr="00ED112D">
            <w:rPr>
              <w:rStyle w:val="Bold"/>
            </w:rPr>
            <w:t>Opportunity:</w:t>
          </w:r>
        </w:sdtContent>
      </w:sdt>
      <w:r w:rsidR="00FE2B17" w:rsidRPr="00ED112D">
        <w:rPr>
          <w:rStyle w:val="Bold"/>
        </w:rPr>
        <w:t xml:space="preserve"> </w:t>
      </w:r>
      <w:sdt>
        <w:sdtPr>
          <w:id w:val="-219983650"/>
          <w:placeholder>
            <w:docPart w:val="086E2B546EE943429EBF489FFE65D048"/>
          </w:placeholder>
          <w:temporary/>
          <w:showingPlcHdr/>
          <w15:appearance w15:val="hidden"/>
        </w:sdtPr>
        <w:sdtContent>
          <w:r w:rsidR="00FE2B17" w:rsidRPr="00ED112D">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sdtContent>
      </w:sdt>
    </w:p>
    <w:p w14:paraId="6C0B6454" w14:textId="77777777" w:rsidR="00FE2B17" w:rsidRPr="00ED112D" w:rsidRDefault="00000000" w:rsidP="0000540B">
      <w:pPr>
        <w:pStyle w:val="ListBullet"/>
      </w:pPr>
      <w:sdt>
        <w:sdtPr>
          <w:rPr>
            <w:rStyle w:val="Bold"/>
          </w:rPr>
          <w:id w:val="2032450814"/>
          <w:placeholder>
            <w:docPart w:val="CF2F6A53293C46A7849197059FFE2F66"/>
          </w:placeholder>
          <w:temporary/>
          <w:showingPlcHdr/>
          <w15:appearance w15:val="hidden"/>
        </w:sdtPr>
        <w:sdtContent>
          <w:r w:rsidR="00FE2B17" w:rsidRPr="00ED112D">
            <w:rPr>
              <w:rStyle w:val="Bold"/>
            </w:rPr>
            <w:t>Product overview:</w:t>
          </w:r>
        </w:sdtContent>
      </w:sdt>
      <w:r w:rsidR="00FE2B17" w:rsidRPr="00ED112D">
        <w:rPr>
          <w:rStyle w:val="Bold"/>
        </w:rPr>
        <w:t xml:space="preserve"> </w:t>
      </w:r>
      <w:sdt>
        <w:sdtPr>
          <w:id w:val="-1520392489"/>
          <w:placeholder>
            <w:docPart w:val="9591720884DB43609CE31835E67C0D8C"/>
          </w:placeholder>
          <w:temporary/>
          <w:showingPlcHdr/>
          <w15:appearance w15:val="hidden"/>
        </w:sdtPr>
        <w:sdtEndPr>
          <w:rPr>
            <w:rStyle w:val="Bold"/>
            <w:b/>
            <w:bCs/>
            <w:szCs w:val="18"/>
          </w:rPr>
        </w:sdtEndPr>
        <w:sdtContent>
          <w:bookmarkStart w:id="4" w:name="_Hlk786744"/>
          <w:r w:rsidR="00FE2B17" w:rsidRPr="00ED112D">
            <w:t>Describe the service offerings of the business in as much detail as possible. If it is effective to include pictures, this would be a good place to place them.</w:t>
          </w:r>
          <w:bookmarkEnd w:id="4"/>
        </w:sdtContent>
      </w:sdt>
    </w:p>
    <w:p w14:paraId="0C14E72A" w14:textId="77777777" w:rsidR="00FE2B17" w:rsidRPr="00ED112D" w:rsidRDefault="00000000" w:rsidP="0000540B">
      <w:pPr>
        <w:pStyle w:val="ListBullet"/>
      </w:pPr>
      <w:sdt>
        <w:sdtPr>
          <w:rPr>
            <w:rStyle w:val="Bold"/>
          </w:rPr>
          <w:id w:val="-1328973182"/>
          <w:placeholder>
            <w:docPart w:val="5663C875175E4F668D1C85912AD83E66"/>
          </w:placeholder>
          <w:temporary/>
          <w:showingPlcHdr/>
          <w15:appearance w15:val="hidden"/>
        </w:sdtPr>
        <w:sdtContent>
          <w:r w:rsidR="00FE2B17" w:rsidRPr="00ED112D">
            <w:rPr>
              <w:rStyle w:val="Bold"/>
            </w:rPr>
            <w:t>Key participants:</w:t>
          </w:r>
        </w:sdtContent>
      </w:sdt>
      <w:r w:rsidR="00FE2B17" w:rsidRPr="00ED112D">
        <w:t xml:space="preserve"> </w:t>
      </w:r>
      <w:sdt>
        <w:sdtPr>
          <w:id w:val="244537759"/>
          <w:placeholder>
            <w:docPart w:val="3F4CFA6D9A6B4DBC85DE055CB8BBF430"/>
          </w:placeholder>
          <w:temporary/>
          <w:showingPlcHdr/>
          <w15:appearance w15:val="hidden"/>
        </w:sdtPr>
        <w:sdtContent>
          <w:r w:rsidR="00FE2B17" w:rsidRPr="00ED112D">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sdtContent>
      </w:sdt>
    </w:p>
    <w:p w14:paraId="18F4DCB3" w14:textId="77777777" w:rsidR="00FE2B17" w:rsidRPr="00ED112D" w:rsidRDefault="00000000" w:rsidP="008404EF">
      <w:pPr>
        <w:pStyle w:val="ListBullet"/>
        <w:spacing w:before="120"/>
        <w:ind w:left="346" w:hanging="346"/>
      </w:pPr>
      <w:sdt>
        <w:sdtPr>
          <w:rPr>
            <w:rStyle w:val="Bold"/>
          </w:rPr>
          <w:id w:val="-54866750"/>
          <w:placeholder>
            <w:docPart w:val="2C5B1A6D5D7047C7AD2113B111B1F161"/>
          </w:placeholder>
          <w:temporary/>
          <w:showingPlcHdr/>
          <w15:appearance w15:val="hidden"/>
        </w:sdtPr>
        <w:sdtContent>
          <w:r w:rsidR="00FE2B17" w:rsidRPr="00ED112D">
            <w:rPr>
              <w:rStyle w:val="Bold"/>
            </w:rPr>
            <w:t>Pricing:</w:t>
          </w:r>
        </w:sdtContent>
      </w:sdt>
      <w:r w:rsidR="00FE2B17" w:rsidRPr="00ED112D">
        <w:rPr>
          <w:rStyle w:val="Bold"/>
        </w:rPr>
        <w:t xml:space="preserve"> </w:t>
      </w:r>
      <w:sdt>
        <w:sdtPr>
          <w:id w:val="-1843236117"/>
          <w:placeholder>
            <w:docPart w:val="2AF3DF04C21A4CB2BCC8CA59A796F1E1"/>
          </w:placeholder>
          <w:temporary/>
          <w:showingPlcHdr/>
          <w15:appearance w15:val="hidden"/>
        </w:sdtPr>
        <w:sdtEndPr>
          <w:rPr>
            <w:rStyle w:val="Bold"/>
            <w:b/>
            <w:bCs/>
            <w:szCs w:val="18"/>
          </w:rPr>
        </w:sdtEndPr>
        <w:sdtContent>
          <w:bookmarkStart w:id="5" w:name="_Hlk786768"/>
          <w:r w:rsidR="00FE2B17" w:rsidRPr="00ED112D">
            <w:t>Provide pricing of the service, gross margin projects, and upgrade paths. Describe why the company’s pricing will be attractive to the target market. Have a gauge on the competitor’s pricing and explain how the business’ service is unique to justify its pricing structure.</w:t>
          </w:r>
          <w:bookmarkEnd w:id="5"/>
        </w:sdtContent>
      </w:sdt>
    </w:p>
    <w:sdt>
      <w:sdtPr>
        <w:id w:val="-2033412308"/>
        <w:placeholder>
          <w:docPart w:val="DAF1BA1A9AF94B0583D81CDEA2A7C4CD"/>
        </w:placeholder>
        <w:temporary/>
        <w:showingPlcHdr/>
        <w15:appearance w15:val="hidden"/>
      </w:sdtPr>
      <w:sdtContent>
        <w:p w14:paraId="04C3797A" w14:textId="77777777" w:rsidR="00FE2B17" w:rsidRPr="00ED112D" w:rsidRDefault="00FE2B17" w:rsidP="0000540B">
          <w:pPr>
            <w:pStyle w:val="ListBullet2"/>
          </w:pPr>
          <w:r w:rsidRPr="00ED112D">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sdtContent>
    </w:sdt>
    <w:sdt>
      <w:sdtPr>
        <w:id w:val="-750426366"/>
        <w:placeholder>
          <w:docPart w:val="AA386809529B4299880BA21068318BFF"/>
        </w:placeholder>
        <w:temporary/>
        <w:showingPlcHdr/>
        <w15:appearance w15:val="hidden"/>
      </w:sdtPr>
      <w:sdtContent>
        <w:p w14:paraId="5A17E482" w14:textId="77777777" w:rsidR="00FE2B17" w:rsidRDefault="00FE2B17" w:rsidP="00184731">
          <w:pPr>
            <w:pStyle w:val="ListBullet2"/>
          </w:pPr>
          <w:r w:rsidRPr="00ED112D">
            <w:t>Communicate rates clearly to clients and customers. If there are potential additional fees which will be passed on to clients or customers, define and establish them up front.</w:t>
          </w:r>
        </w:p>
      </w:sdtContent>
    </w:sdt>
    <w:p w14:paraId="61A628FD" w14:textId="77777777" w:rsidR="00184731" w:rsidRPr="00755D87" w:rsidRDefault="00184731" w:rsidP="00755D87">
      <w:pPr>
        <w:spacing w:before="0" w:after="0"/>
        <w:rPr>
          <w:sz w:val="2"/>
          <w:szCs w:val="2"/>
        </w:rPr>
      </w:pPr>
    </w:p>
    <w:p w14:paraId="3E7F62FA" w14:textId="77777777" w:rsidR="00184731" w:rsidRPr="00755D87" w:rsidRDefault="00184731" w:rsidP="00755D87">
      <w:pPr>
        <w:spacing w:before="0" w:after="0"/>
        <w:rPr>
          <w:sz w:val="2"/>
          <w:szCs w:val="2"/>
        </w:rPr>
        <w:sectPr w:rsidR="00184731" w:rsidRPr="00755D87"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14:paraId="303800BB" w14:textId="77777777" w:rsidTr="003F5135">
        <w:trPr>
          <w:trHeight w:val="1008"/>
        </w:trPr>
        <w:tc>
          <w:tcPr>
            <w:tcW w:w="10800" w:type="dxa"/>
          </w:tcPr>
          <w:bookmarkStart w:id="6" w:name="_Toc9437455"/>
          <w:p w14:paraId="3804EE55" w14:textId="77777777" w:rsidR="00B1591B" w:rsidRPr="00ED112D" w:rsidRDefault="00000000" w:rsidP="007B7019">
            <w:pPr>
              <w:pStyle w:val="Heading1"/>
              <w:numPr>
                <w:ilvl w:val="0"/>
                <w:numId w:val="41"/>
              </w:numPr>
              <w:ind w:hanging="833"/>
            </w:pPr>
            <w:sdt>
              <w:sdtPr>
                <w:id w:val="-1595017727"/>
                <w:placeholder>
                  <w:docPart w:val="0E98869718194AB589223A5FF0D34792"/>
                </w:placeholder>
                <w:temporary/>
                <w:showingPlcHdr/>
                <w15:appearance w15:val="hidden"/>
              </w:sdtPr>
              <w:sdtContent>
                <w:r w:rsidR="00570032" w:rsidRPr="009734D0">
                  <w:t>Market Analysis</w:t>
                </w:r>
              </w:sdtContent>
            </w:sdt>
            <w:bookmarkEnd w:id="6"/>
          </w:p>
        </w:tc>
      </w:tr>
    </w:tbl>
    <w:p w14:paraId="6F80D535" w14:textId="77777777" w:rsidR="00184731" w:rsidRPr="00ED112D" w:rsidRDefault="00000000" w:rsidP="008404EF">
      <w:pPr>
        <w:pStyle w:val="ListBullet"/>
        <w:spacing w:before="120"/>
        <w:ind w:left="346" w:hanging="346"/>
      </w:pPr>
      <w:sdt>
        <w:sdtPr>
          <w:rPr>
            <w:rStyle w:val="Bold"/>
          </w:rPr>
          <w:id w:val="503940699"/>
          <w:placeholder>
            <w:docPart w:val="4964B7C86D924C04A6BDC7A3D0767822"/>
          </w:placeholder>
          <w:temporary/>
          <w:showingPlcHdr/>
          <w15:appearance w15:val="hidden"/>
        </w:sdtPr>
        <w:sdtContent>
          <w:r w:rsidR="00184731" w:rsidRPr="00ED112D">
            <w:rPr>
              <w:rStyle w:val="Bold"/>
            </w:rPr>
            <w:t>Industry type:</w:t>
          </w:r>
        </w:sdtContent>
      </w:sdt>
      <w:r w:rsidR="00184731" w:rsidRPr="00ED112D">
        <w:t xml:space="preserve"> </w:t>
      </w:r>
      <w:sdt>
        <w:sdtPr>
          <w:id w:val="1796175537"/>
          <w:placeholder>
            <w:docPart w:val="966656B307CB4944B1AAA45DCFEBB670"/>
          </w:placeholder>
          <w:temporary/>
          <w:showingPlcHdr/>
          <w15:appearance w15:val="hidden"/>
        </w:sdtPr>
        <w:sdtContent>
          <w:r w:rsidR="00184731" w:rsidRPr="00ED112D">
            <w:t>Begin with the broader descriptions of the market opportunity. For instance, if the intended business is a home-based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sdtContent>
      </w:sdt>
    </w:p>
    <w:p w14:paraId="3C8032D6" w14:textId="77777777" w:rsidR="00184731" w:rsidRPr="00ED112D" w:rsidRDefault="00000000" w:rsidP="0000540B">
      <w:pPr>
        <w:pStyle w:val="ListBullet"/>
      </w:pPr>
      <w:sdt>
        <w:sdtPr>
          <w:rPr>
            <w:rStyle w:val="Bold"/>
          </w:rPr>
          <w:id w:val="280686727"/>
          <w:placeholder>
            <w:docPart w:val="95C86FAB87614022A7D134354560CAB2"/>
          </w:placeholder>
          <w:temporary/>
          <w:showingPlcHdr/>
          <w15:appearance w15:val="hidden"/>
        </w:sdtPr>
        <w:sdtContent>
          <w:r w:rsidR="00184731" w:rsidRPr="00ED112D">
            <w:rPr>
              <w:rStyle w:val="Bold"/>
            </w:rPr>
            <w:t>Market segmentation:</w:t>
          </w:r>
        </w:sdtContent>
      </w:sdt>
      <w:r w:rsidR="00184731" w:rsidRPr="00ED112D">
        <w:rPr>
          <w:rStyle w:val="Bold"/>
        </w:rPr>
        <w:t xml:space="preserve"> </w:t>
      </w:r>
      <w:sdt>
        <w:sdtPr>
          <w:id w:val="-627160770"/>
          <w:placeholder>
            <w:docPart w:val="0843A366310341FAB700B84A8AE00D1D"/>
          </w:placeholder>
          <w:temporary/>
          <w:showingPlcHdr/>
          <w15:appearance w15:val="hidden"/>
        </w:sdtPr>
        <w:sdtContent>
          <w:r w:rsidR="00184731" w:rsidRPr="00ED112D">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rsidR="00657790">
            <w:t>Consider</w:t>
          </w:r>
          <w:r w:rsidR="00184731" w:rsidRPr="00ED112D">
            <w:t xml:space="preserve"> answer</w:t>
          </w:r>
          <w:r w:rsidR="00657790">
            <w:t>ing</w:t>
          </w:r>
          <w:r w:rsidR="00184731" w:rsidRPr="00ED112D">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sdtContent>
      </w:sdt>
    </w:p>
    <w:p w14:paraId="1D2B1AD4" w14:textId="77777777" w:rsidR="00184731" w:rsidRPr="00ED112D" w:rsidRDefault="00000000" w:rsidP="0000540B">
      <w:pPr>
        <w:pStyle w:val="ListBullet"/>
      </w:pPr>
      <w:sdt>
        <w:sdtPr>
          <w:rPr>
            <w:rStyle w:val="Bold"/>
          </w:rPr>
          <w:id w:val="-512770232"/>
          <w:placeholder>
            <w:docPart w:val="D724DC7AB9064D25A0B4FFAF1B942AD0"/>
          </w:placeholder>
          <w:temporary/>
          <w:showingPlcHdr/>
          <w15:appearance w15:val="hidden"/>
        </w:sdtPr>
        <w:sdtContent>
          <w:r w:rsidR="00184731" w:rsidRPr="00ED112D">
            <w:rPr>
              <w:rStyle w:val="Bold"/>
            </w:rPr>
            <w:t>Competition:</w:t>
          </w:r>
        </w:sdtContent>
      </w:sdt>
      <w:r w:rsidR="00184731" w:rsidRPr="00ED112D">
        <w:t xml:space="preserve"> </w:t>
      </w:r>
      <w:sdt>
        <w:sdtPr>
          <w:id w:val="-2094616854"/>
          <w:placeholder>
            <w:docPart w:val="FD2FE590CF1A40B1B55CE29351856CEC"/>
          </w:placeholder>
          <w:temporary/>
          <w:showingPlcHdr/>
          <w15:appearance w15:val="hidden"/>
        </w:sdtPr>
        <w:sdtContent>
          <w:r w:rsidR="00184731" w:rsidRPr="00ED112D">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sdtContent>
      </w:sdt>
    </w:p>
    <w:p w14:paraId="19B0FDC0" w14:textId="77777777" w:rsidR="00184731" w:rsidRPr="00ED112D" w:rsidRDefault="00000000" w:rsidP="0000540B">
      <w:pPr>
        <w:pStyle w:val="ListBullet"/>
      </w:pPr>
      <w:sdt>
        <w:sdtPr>
          <w:rPr>
            <w:rStyle w:val="Bold"/>
          </w:rPr>
          <w:id w:val="1557357805"/>
          <w:placeholder>
            <w:docPart w:val="866321E636294A309F1442B616B9CEF4"/>
          </w:placeholder>
          <w:temporary/>
          <w:showingPlcHdr/>
          <w15:appearance w15:val="hidden"/>
        </w:sdtPr>
        <w:sdtContent>
          <w:r w:rsidR="00184731" w:rsidRPr="00ED112D">
            <w:rPr>
              <w:rStyle w:val="Bold"/>
            </w:rPr>
            <w:t>SWOT analysis:</w:t>
          </w:r>
        </w:sdtContent>
      </w:sdt>
      <w:r w:rsidR="00184731" w:rsidRPr="00ED112D">
        <w:rPr>
          <w:rStyle w:val="Bold"/>
        </w:rPr>
        <w:t xml:space="preserve"> </w:t>
      </w:r>
      <w:sdt>
        <w:sdtPr>
          <w:id w:val="855001879"/>
          <w:placeholder>
            <w:docPart w:val="172950BDFD4C44818DC7C9BBC7069CE1"/>
          </w:placeholder>
          <w:temporary/>
          <w:showingPlcHdr/>
          <w15:appearance w15:val="hidden"/>
        </w:sdtPr>
        <w:sdtContent>
          <w:r w:rsidR="00184731" w:rsidRPr="00ED112D">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sdtContent>
      </w:sdt>
    </w:p>
    <w:p w14:paraId="36037436" w14:textId="77777777" w:rsidR="00B1591B" w:rsidRPr="00ED112D" w:rsidRDefault="00B1591B" w:rsidP="00B1591B"/>
    <w:tbl>
      <w:tblPr>
        <w:tblW w:w="10800" w:type="dxa"/>
        <w:tblLayout w:type="fixed"/>
        <w:tblCellMar>
          <w:left w:w="115" w:type="dxa"/>
          <w:right w:w="115" w:type="dxa"/>
        </w:tblCellMar>
        <w:tblLook w:val="0600" w:firstRow="0" w:lastRow="0" w:firstColumn="0" w:lastColumn="0" w:noHBand="1" w:noVBand="1"/>
      </w:tblPr>
      <w:tblGrid>
        <w:gridCol w:w="2592"/>
        <w:gridCol w:w="4896"/>
        <w:gridCol w:w="3312"/>
      </w:tblGrid>
      <w:tr w:rsidR="00B1591B" w:rsidRPr="00ED112D" w14:paraId="632EB34E" w14:textId="77777777" w:rsidTr="007B7019">
        <w:trPr>
          <w:trHeight w:val="2535"/>
        </w:trPr>
        <w:tc>
          <w:tcPr>
            <w:tcW w:w="2592" w:type="dxa"/>
          </w:tcPr>
          <w:sdt>
            <w:sdtPr>
              <w:id w:val="841667111"/>
              <w:placeholder>
                <w:docPart w:val="E2C3B3E6499D4FB5998D3570CB2BF1BE"/>
              </w:placeholder>
              <w:temporary/>
              <w:showingPlcHdr/>
              <w15:appearance w15:val="hidden"/>
            </w:sdtPr>
            <w:sdtContent>
              <w:p w14:paraId="3D8DFDB4" w14:textId="77777777" w:rsidR="00B1591B" w:rsidRPr="00ED112D" w:rsidRDefault="00B1591B" w:rsidP="0000540B">
                <w:pPr>
                  <w:pStyle w:val="Graphheading1"/>
                </w:pPr>
                <w:r w:rsidRPr="00ED112D">
                  <w:t>STRENGTHS</w:t>
                </w:r>
              </w:p>
            </w:sdtContent>
          </w:sdt>
          <w:sdt>
            <w:sdtPr>
              <w:id w:val="-1984383332"/>
              <w:placeholder>
                <w:docPart w:val="2CCC9979F3C748AF9CC4F50114C2A1B4"/>
              </w:placeholder>
              <w:temporary/>
              <w:showingPlcHdr/>
              <w15:appearance w15:val="hidden"/>
            </w:sdtPr>
            <w:sdtContent>
              <w:p w14:paraId="0B4AC42D" w14:textId="77777777" w:rsidR="00B1591B" w:rsidRPr="00ED112D" w:rsidRDefault="00B1591B" w:rsidP="0000540B">
                <w:pPr>
                  <w:pStyle w:val="Graphbullet"/>
                </w:pPr>
                <w:r w:rsidRPr="00ED112D">
                  <w:t>Advantage</w:t>
                </w:r>
              </w:p>
              <w:p w14:paraId="4E54A765" w14:textId="77777777" w:rsidR="00B1591B" w:rsidRPr="00ED112D" w:rsidRDefault="00B1591B" w:rsidP="0000540B">
                <w:pPr>
                  <w:pStyle w:val="Graphbullet"/>
                </w:pPr>
                <w:r w:rsidRPr="00ED112D">
                  <w:t>Capabilities</w:t>
                </w:r>
              </w:p>
              <w:p w14:paraId="20A6BE9C" w14:textId="77777777" w:rsidR="00B1591B" w:rsidRPr="00ED112D" w:rsidRDefault="00B1591B" w:rsidP="0000540B">
                <w:pPr>
                  <w:pStyle w:val="Graphbullet"/>
                </w:pPr>
                <w:r w:rsidRPr="00ED112D">
                  <w:t>Assets, people</w:t>
                </w:r>
              </w:p>
              <w:p w14:paraId="37EB363F" w14:textId="77777777" w:rsidR="00B1591B" w:rsidRPr="00ED112D" w:rsidRDefault="00B1591B" w:rsidP="0000540B">
                <w:pPr>
                  <w:pStyle w:val="Graphbullet"/>
                </w:pPr>
                <w:r w:rsidRPr="00ED112D">
                  <w:t>Experience</w:t>
                </w:r>
              </w:p>
              <w:p w14:paraId="558CE4FA" w14:textId="77777777" w:rsidR="00B1591B" w:rsidRPr="00ED112D" w:rsidRDefault="00B1591B" w:rsidP="0000540B">
                <w:pPr>
                  <w:pStyle w:val="Graphbullet"/>
                </w:pPr>
                <w:r w:rsidRPr="00ED112D">
                  <w:t>Financial reserves</w:t>
                </w:r>
              </w:p>
              <w:p w14:paraId="19393FB6" w14:textId="77777777" w:rsidR="00B1591B" w:rsidRPr="00ED112D" w:rsidRDefault="00B1591B" w:rsidP="0000540B">
                <w:pPr>
                  <w:pStyle w:val="Graphbullet"/>
                </w:pPr>
                <w:r w:rsidRPr="00ED112D">
                  <w:t>Value proposition</w:t>
                </w:r>
              </w:p>
              <w:p w14:paraId="444DEA61" w14:textId="77777777" w:rsidR="00B1591B" w:rsidRPr="00ED112D" w:rsidRDefault="00B1591B" w:rsidP="0000540B">
                <w:pPr>
                  <w:pStyle w:val="Graphbullet"/>
                </w:pPr>
                <w:r w:rsidRPr="00ED112D">
                  <w:t>Price, value, quality</w:t>
                </w:r>
              </w:p>
            </w:sdtContent>
          </w:sdt>
        </w:tc>
        <w:tc>
          <w:tcPr>
            <w:tcW w:w="4896" w:type="dxa"/>
            <w:vMerge w:val="restart"/>
            <w:vAlign w:val="center"/>
          </w:tcPr>
          <w:p w14:paraId="7C256D17" w14:textId="77777777" w:rsidR="00B1591B" w:rsidRPr="00ED112D" w:rsidRDefault="00B1591B" w:rsidP="0000540B">
            <w:pPr>
              <w:pStyle w:val="ListBullet"/>
              <w:numPr>
                <w:ilvl w:val="0"/>
                <w:numId w:val="0"/>
              </w:numPr>
              <w:jc w:val="center"/>
            </w:pPr>
            <w:r w:rsidRPr="00ED112D">
              <w:rPr>
                <w:noProof/>
                <w:lang w:val="en-AU" w:eastAsia="en-AU"/>
              </w:rPr>
              <w:drawing>
                <wp:inline distT="0" distB="0" distL="0" distR="0" wp14:anchorId="38C655A0" wp14:editId="2BCFA35C">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3312" w:type="dxa"/>
          </w:tcPr>
          <w:sdt>
            <w:sdtPr>
              <w:id w:val="-1737780101"/>
              <w:placeholder>
                <w:docPart w:val="FC15C1A1B3F34009B8060032928A2CDC"/>
              </w:placeholder>
              <w:temporary/>
              <w:showingPlcHdr/>
              <w15:appearance w15:val="hidden"/>
            </w:sdtPr>
            <w:sdtContent>
              <w:p w14:paraId="42D7141A" w14:textId="77777777" w:rsidR="00B1591B" w:rsidRPr="00ED112D" w:rsidRDefault="00B1591B" w:rsidP="0000540B">
                <w:pPr>
                  <w:pStyle w:val="Graphheading2"/>
                </w:pPr>
                <w:r w:rsidRPr="00ED112D">
                  <w:t>WEAKNESSES</w:t>
                </w:r>
              </w:p>
            </w:sdtContent>
          </w:sdt>
          <w:sdt>
            <w:sdtPr>
              <w:id w:val="-674113483"/>
              <w:placeholder>
                <w:docPart w:val="344BF52568074F6980C55064EB01B42C"/>
              </w:placeholder>
              <w:temporary/>
              <w:showingPlcHdr/>
              <w15:appearance w15:val="hidden"/>
            </w:sdtPr>
            <w:sdtContent>
              <w:p w14:paraId="502AEFF4" w14:textId="77777777" w:rsidR="00B1591B" w:rsidRPr="002B50CF" w:rsidRDefault="00B1591B" w:rsidP="0000540B">
                <w:pPr>
                  <w:pStyle w:val="Graphbullet2"/>
                  <w:rPr>
                    <w:color w:val="auto"/>
                  </w:rPr>
                </w:pPr>
                <w:r w:rsidRPr="002B50CF">
                  <w:rPr>
                    <w:color w:val="auto"/>
                  </w:rPr>
                  <w:t>Disadvantages</w:t>
                </w:r>
              </w:p>
              <w:p w14:paraId="1A443A8F" w14:textId="77777777" w:rsidR="00B1591B" w:rsidRPr="002B50CF" w:rsidRDefault="00B1591B" w:rsidP="0000540B">
                <w:pPr>
                  <w:pStyle w:val="Graphbullet2"/>
                  <w:rPr>
                    <w:color w:val="auto"/>
                  </w:rPr>
                </w:pPr>
                <w:r w:rsidRPr="002B50CF">
                  <w:rPr>
                    <w:color w:val="auto"/>
                  </w:rPr>
                  <w:t>Gap in capabilities</w:t>
                </w:r>
              </w:p>
              <w:p w14:paraId="46874E66" w14:textId="77777777" w:rsidR="00B1591B" w:rsidRPr="002B50CF" w:rsidRDefault="00B1591B" w:rsidP="0000540B">
                <w:pPr>
                  <w:pStyle w:val="Graphbullet2"/>
                  <w:rPr>
                    <w:color w:val="auto"/>
                  </w:rPr>
                </w:pPr>
                <w:r w:rsidRPr="002B50CF">
                  <w:rPr>
                    <w:color w:val="auto"/>
                  </w:rPr>
                  <w:t>Cash Flow</w:t>
                </w:r>
              </w:p>
              <w:p w14:paraId="4FD77FB6" w14:textId="77777777" w:rsidR="00B1591B" w:rsidRPr="002B50CF" w:rsidRDefault="00B1591B" w:rsidP="0000540B">
                <w:pPr>
                  <w:pStyle w:val="Graphbullet2"/>
                  <w:rPr>
                    <w:color w:val="auto"/>
                  </w:rPr>
                </w:pPr>
                <w:r w:rsidRPr="002B50CF">
                  <w:rPr>
                    <w:color w:val="auto"/>
                  </w:rPr>
                  <w:t>Suppliers</w:t>
                </w:r>
              </w:p>
              <w:p w14:paraId="194B4F19" w14:textId="77777777" w:rsidR="00B1591B" w:rsidRPr="002B50CF" w:rsidRDefault="00B1591B" w:rsidP="0000540B">
                <w:pPr>
                  <w:pStyle w:val="Graphbullet2"/>
                  <w:rPr>
                    <w:color w:val="auto"/>
                  </w:rPr>
                </w:pPr>
                <w:r w:rsidRPr="002B50CF">
                  <w:rPr>
                    <w:color w:val="auto"/>
                  </w:rPr>
                  <w:t>Experience</w:t>
                </w:r>
              </w:p>
              <w:p w14:paraId="79262DB9" w14:textId="77777777" w:rsidR="00B1591B" w:rsidRPr="002B50CF" w:rsidRDefault="00B1591B" w:rsidP="0000540B">
                <w:pPr>
                  <w:pStyle w:val="Graphbullet2"/>
                  <w:rPr>
                    <w:color w:val="auto"/>
                  </w:rPr>
                </w:pPr>
                <w:r w:rsidRPr="002B50CF">
                  <w:rPr>
                    <w:color w:val="auto"/>
                  </w:rPr>
                  <w:t>Areas to improve</w:t>
                </w:r>
              </w:p>
              <w:p w14:paraId="48B50286" w14:textId="77777777" w:rsidR="00B1591B" w:rsidRPr="00ED112D" w:rsidRDefault="00B1591B" w:rsidP="0000540B">
                <w:pPr>
                  <w:pStyle w:val="Graphbullet2"/>
                </w:pPr>
                <w:r w:rsidRPr="002B50CF">
                  <w:rPr>
                    <w:color w:val="auto"/>
                  </w:rPr>
                  <w:t>Causes of lose sales</w:t>
                </w:r>
              </w:p>
            </w:sdtContent>
          </w:sdt>
        </w:tc>
      </w:tr>
      <w:tr w:rsidR="00B1591B" w:rsidRPr="00ED112D" w14:paraId="6D1CC0ED" w14:textId="77777777" w:rsidTr="007B7019">
        <w:trPr>
          <w:trHeight w:val="2535"/>
        </w:trPr>
        <w:tc>
          <w:tcPr>
            <w:tcW w:w="2592" w:type="dxa"/>
          </w:tcPr>
          <w:sdt>
            <w:sdtPr>
              <w:id w:val="-2099856493"/>
              <w:placeholder>
                <w:docPart w:val="010A1414E6DA4BEA8E9EB63357CDE60C"/>
              </w:placeholder>
              <w:temporary/>
              <w:showingPlcHdr/>
              <w15:appearance w15:val="hidden"/>
            </w:sdtPr>
            <w:sdtContent>
              <w:p w14:paraId="11A1B55E" w14:textId="77777777" w:rsidR="00B1591B" w:rsidRPr="00ED112D" w:rsidRDefault="00B1591B" w:rsidP="0000540B">
                <w:pPr>
                  <w:pStyle w:val="Graphheading3"/>
                </w:pPr>
                <w:r w:rsidRPr="00ED112D">
                  <w:t>OPPORTUNITIES</w:t>
                </w:r>
              </w:p>
            </w:sdtContent>
          </w:sdt>
          <w:sdt>
            <w:sdtPr>
              <w:id w:val="-1261436333"/>
              <w:placeholder>
                <w:docPart w:val="C71578C4D07048AD8645D602DB43EE41"/>
              </w:placeholder>
              <w:temporary/>
              <w:showingPlcHdr/>
              <w15:appearance w15:val="hidden"/>
            </w:sdtPr>
            <w:sdtContent>
              <w:p w14:paraId="03B79E8F" w14:textId="77777777" w:rsidR="00B1591B" w:rsidRPr="00ED112D" w:rsidRDefault="00B1591B" w:rsidP="0000540B">
                <w:pPr>
                  <w:pStyle w:val="Graphbullet3"/>
                </w:pPr>
                <w:r w:rsidRPr="00ED112D">
                  <w:t>Areas to improve</w:t>
                </w:r>
              </w:p>
              <w:p w14:paraId="364A8B66" w14:textId="77777777" w:rsidR="00B1591B" w:rsidRPr="00ED112D" w:rsidRDefault="00B1591B" w:rsidP="0000540B">
                <w:pPr>
                  <w:pStyle w:val="Graphbullet3"/>
                </w:pPr>
                <w:r w:rsidRPr="00ED112D">
                  <w:t>New segments</w:t>
                </w:r>
              </w:p>
              <w:p w14:paraId="64D28B6A" w14:textId="77777777" w:rsidR="00B1591B" w:rsidRPr="00ED112D" w:rsidRDefault="00B1591B" w:rsidP="0000540B">
                <w:pPr>
                  <w:pStyle w:val="Graphbullet3"/>
                </w:pPr>
                <w:r w:rsidRPr="00ED112D">
                  <w:t>Industry trends</w:t>
                </w:r>
              </w:p>
              <w:p w14:paraId="7C3B46A8" w14:textId="77777777" w:rsidR="00B1591B" w:rsidRPr="00ED112D" w:rsidRDefault="00B1591B" w:rsidP="0000540B">
                <w:pPr>
                  <w:pStyle w:val="Graphbullet3"/>
                </w:pPr>
                <w:r w:rsidRPr="00ED112D">
                  <w:t>New products</w:t>
                </w:r>
              </w:p>
              <w:p w14:paraId="0912A37B" w14:textId="77777777" w:rsidR="00B1591B" w:rsidRPr="00ED112D" w:rsidRDefault="00B1591B" w:rsidP="0000540B">
                <w:pPr>
                  <w:pStyle w:val="Graphbullet3"/>
                </w:pPr>
                <w:r w:rsidRPr="00ED112D">
                  <w:t>New innovations</w:t>
                </w:r>
              </w:p>
              <w:p w14:paraId="2B165052" w14:textId="77777777" w:rsidR="00B1591B" w:rsidRPr="00ED112D" w:rsidRDefault="00B1591B" w:rsidP="0000540B">
                <w:pPr>
                  <w:pStyle w:val="Graphbullet3"/>
                </w:pPr>
                <w:r w:rsidRPr="00ED112D">
                  <w:t>Key partnership</w:t>
                </w:r>
              </w:p>
            </w:sdtContent>
          </w:sdt>
        </w:tc>
        <w:tc>
          <w:tcPr>
            <w:tcW w:w="4896" w:type="dxa"/>
            <w:vMerge/>
          </w:tcPr>
          <w:p w14:paraId="12141AD4" w14:textId="77777777" w:rsidR="00B1591B" w:rsidRPr="00ED112D" w:rsidRDefault="00B1591B" w:rsidP="0000540B">
            <w:pPr>
              <w:pStyle w:val="ListBullet"/>
              <w:numPr>
                <w:ilvl w:val="0"/>
                <w:numId w:val="0"/>
              </w:numPr>
            </w:pPr>
          </w:p>
        </w:tc>
        <w:tc>
          <w:tcPr>
            <w:tcW w:w="3312" w:type="dxa"/>
          </w:tcPr>
          <w:sdt>
            <w:sdtPr>
              <w:id w:val="996142121"/>
              <w:placeholder>
                <w:docPart w:val="645F2BAC61CF42939FEEB856C0FDB865"/>
              </w:placeholder>
              <w:temporary/>
              <w:showingPlcHdr/>
              <w15:appearance w15:val="hidden"/>
            </w:sdtPr>
            <w:sdtContent>
              <w:p w14:paraId="285603F8" w14:textId="77777777" w:rsidR="00B1591B" w:rsidRPr="00ED112D" w:rsidRDefault="00B1591B" w:rsidP="0000540B">
                <w:pPr>
                  <w:pStyle w:val="Graphheading4"/>
                </w:pPr>
                <w:r w:rsidRPr="00ED112D">
                  <w:t>THREATS</w:t>
                </w:r>
              </w:p>
            </w:sdtContent>
          </w:sdt>
          <w:sdt>
            <w:sdtPr>
              <w:id w:val="-248883923"/>
              <w:placeholder>
                <w:docPart w:val="767873C87E4B4DC79F55B97E8D8C0A87"/>
              </w:placeholder>
              <w:temporary/>
              <w:showingPlcHdr/>
              <w15:appearance w15:val="hidden"/>
            </w:sdtPr>
            <w:sdtContent>
              <w:p w14:paraId="06E3097A" w14:textId="77777777" w:rsidR="00B1591B" w:rsidRPr="00ED112D" w:rsidRDefault="00B1591B" w:rsidP="0000540B">
                <w:pPr>
                  <w:pStyle w:val="Graphbullet4"/>
                </w:pPr>
                <w:r w:rsidRPr="00ED112D">
                  <w:t>Economy movement</w:t>
                </w:r>
              </w:p>
              <w:p w14:paraId="4EEF52A1" w14:textId="77777777" w:rsidR="00B1591B" w:rsidRPr="00ED112D" w:rsidRDefault="00B1591B" w:rsidP="0000540B">
                <w:pPr>
                  <w:pStyle w:val="Graphbullet4"/>
                </w:pPr>
                <w:r w:rsidRPr="00ED112D">
                  <w:t>Obstacles faced</w:t>
                </w:r>
              </w:p>
              <w:p w14:paraId="4E41C500" w14:textId="77777777" w:rsidR="00B1591B" w:rsidRPr="00ED112D" w:rsidRDefault="00B1591B" w:rsidP="0000540B">
                <w:pPr>
                  <w:pStyle w:val="Graphbullet4"/>
                </w:pPr>
                <w:r w:rsidRPr="00ED112D">
                  <w:t>Competitor actions</w:t>
                </w:r>
              </w:p>
              <w:p w14:paraId="4C2F7B06" w14:textId="77777777" w:rsidR="00B1591B" w:rsidRPr="00ED112D" w:rsidRDefault="00B1591B" w:rsidP="0000540B">
                <w:pPr>
                  <w:pStyle w:val="Graphbullet4"/>
                </w:pPr>
                <w:r w:rsidRPr="00ED112D">
                  <w:t>Political impacts</w:t>
                </w:r>
              </w:p>
              <w:p w14:paraId="548F6FD8" w14:textId="77777777" w:rsidR="00B1591B" w:rsidRPr="00ED112D" w:rsidRDefault="00B1591B" w:rsidP="0000540B">
                <w:pPr>
                  <w:pStyle w:val="Graphbullet4"/>
                </w:pPr>
                <w:r w:rsidRPr="00ED112D">
                  <w:t>Environmental effects</w:t>
                </w:r>
              </w:p>
              <w:p w14:paraId="1DC28311" w14:textId="77777777" w:rsidR="00B1591B" w:rsidRPr="00ED112D" w:rsidRDefault="00B1591B" w:rsidP="0000540B">
                <w:pPr>
                  <w:pStyle w:val="Graphbullet4"/>
                </w:pPr>
                <w:r w:rsidRPr="00ED112D">
                  <w:t>Loss of key staff</w:t>
                </w:r>
              </w:p>
              <w:p w14:paraId="4A2AF599" w14:textId="77777777" w:rsidR="00B1591B" w:rsidRPr="00ED112D" w:rsidRDefault="00B1591B" w:rsidP="0000540B">
                <w:pPr>
                  <w:pStyle w:val="Graphbullet4"/>
                </w:pPr>
                <w:r w:rsidRPr="00ED112D">
                  <w:t>Market demand</w:t>
                </w:r>
              </w:p>
            </w:sdtContent>
          </w:sdt>
        </w:tc>
      </w:tr>
    </w:tbl>
    <w:p w14:paraId="032235D8" w14:textId="77777777" w:rsidR="00B1591B" w:rsidRDefault="00B1591B" w:rsidP="00B1591B">
      <w:pPr>
        <w:rPr>
          <w:sz w:val="22"/>
        </w:rPr>
      </w:pPr>
    </w:p>
    <w:p w14:paraId="527848C1" w14:textId="77777777" w:rsidR="00184731" w:rsidRDefault="00184731" w:rsidP="00B1591B">
      <w:pPr>
        <w:rPr>
          <w:sz w:val="22"/>
        </w:rPr>
        <w:sectPr w:rsidR="00184731"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14:paraId="72B02CC0" w14:textId="77777777" w:rsidTr="003F5135">
        <w:trPr>
          <w:trHeight w:val="1008"/>
        </w:trPr>
        <w:tc>
          <w:tcPr>
            <w:tcW w:w="10800" w:type="dxa"/>
          </w:tcPr>
          <w:bookmarkStart w:id="7" w:name="_Toc9437456"/>
          <w:p w14:paraId="6B8BF12D" w14:textId="77777777" w:rsidR="00B1591B" w:rsidRPr="00ED112D" w:rsidRDefault="00000000" w:rsidP="007B7019">
            <w:pPr>
              <w:pStyle w:val="Heading1"/>
              <w:numPr>
                <w:ilvl w:val="0"/>
                <w:numId w:val="41"/>
              </w:numPr>
              <w:ind w:hanging="833"/>
            </w:pPr>
            <w:sdt>
              <w:sdtPr>
                <w:id w:val="-868211087"/>
                <w:placeholder>
                  <w:docPart w:val="ACD16EAC19904485A08A0EEABF06C615"/>
                </w:placeholder>
                <w:temporary/>
                <w:showingPlcHdr/>
                <w15:appearance w15:val="hidden"/>
              </w:sdtPr>
              <w:sdtContent>
                <w:r w:rsidR="00570032" w:rsidRPr="00ED112D">
                  <w:t>Operating Plan</w:t>
                </w:r>
              </w:sdtContent>
            </w:sdt>
            <w:bookmarkEnd w:id="7"/>
          </w:p>
        </w:tc>
      </w:tr>
    </w:tbl>
    <w:sdt>
      <w:sdtPr>
        <w:id w:val="-1593466653"/>
        <w:placeholder>
          <w:docPart w:val="6C9B8A6B56014A3D8C905047C5AD567B"/>
        </w:placeholder>
        <w:temporary/>
        <w:showingPlcHdr/>
        <w15:appearance w15:val="hidden"/>
      </w:sdtPr>
      <w:sdtContent>
        <w:p w14:paraId="6BB1C70C" w14:textId="77777777" w:rsidR="00184731" w:rsidRPr="00ED112D" w:rsidRDefault="00184731" w:rsidP="0000540B">
          <w:r w:rsidRPr="00ED112D">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14:paraId="1E2DF698" w14:textId="77777777" w:rsidR="00184731" w:rsidRPr="00ED112D" w:rsidRDefault="00184731" w:rsidP="0000540B">
          <w:r w:rsidRPr="00ED112D">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14:paraId="6459F9F6" w14:textId="77777777" w:rsidR="00184731" w:rsidRPr="00ED112D" w:rsidRDefault="00184731" w:rsidP="0000540B">
          <w:r w:rsidRPr="00ED112D">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sdtContent>
    </w:sdt>
    <w:p w14:paraId="6AD73CEA" w14:textId="77777777" w:rsidR="00184731" w:rsidRPr="00ED112D" w:rsidRDefault="00000000" w:rsidP="0000540B">
      <w:pPr>
        <w:pStyle w:val="ListBullet"/>
      </w:pPr>
      <w:sdt>
        <w:sdtPr>
          <w:rPr>
            <w:rStyle w:val="Bold"/>
          </w:rPr>
          <w:id w:val="1949042357"/>
          <w:placeholder>
            <w:docPart w:val="620A445564474BEA8EC79A82AD2CDC64"/>
          </w:placeholder>
          <w:temporary/>
          <w:showingPlcHdr/>
          <w15:appearance w15:val="hidden"/>
        </w:sdtPr>
        <w:sdtContent>
          <w:r w:rsidR="00184731" w:rsidRPr="00ED112D">
            <w:rPr>
              <w:rStyle w:val="Bold"/>
            </w:rPr>
            <w:t>Order fulfillment:</w:t>
          </w:r>
        </w:sdtContent>
      </w:sdt>
      <w:r w:rsidR="00184731" w:rsidRPr="00ED112D">
        <w:t xml:space="preserve"> </w:t>
      </w:r>
      <w:sdt>
        <w:sdtPr>
          <w:id w:val="-1738468098"/>
          <w:placeholder>
            <w:docPart w:val="0EE45F046E8B4BFA8AE4DE13471037EF"/>
          </w:placeholder>
          <w:temporary/>
          <w:showingPlcHdr/>
          <w15:appearance w15:val="hidden"/>
        </w:sdtPr>
        <w:sdtContent>
          <w:r w:rsidR="00184731" w:rsidRPr="00ED112D">
            <w:t>Describe the company’s procedures for delivering services to its customers. As a service company, determine how to keep track of the customer base, form of communications, and how best to manage sales and data.</w:t>
          </w:r>
        </w:sdtContent>
      </w:sdt>
    </w:p>
    <w:p w14:paraId="5E48C216" w14:textId="77777777" w:rsidR="00184731" w:rsidRPr="00ED112D" w:rsidRDefault="00000000" w:rsidP="0000540B">
      <w:pPr>
        <w:pStyle w:val="ListBullet"/>
      </w:pPr>
      <w:sdt>
        <w:sdtPr>
          <w:rPr>
            <w:rStyle w:val="Bold"/>
          </w:rPr>
          <w:id w:val="760421710"/>
          <w:placeholder>
            <w:docPart w:val="AE957FF48ADB411194177E6AF2E3F7A4"/>
          </w:placeholder>
          <w:temporary/>
          <w:showingPlcHdr/>
          <w15:appearance w15:val="hidden"/>
        </w:sdtPr>
        <w:sdtContent>
          <w:r w:rsidR="00184731" w:rsidRPr="00ED112D">
            <w:rPr>
              <w:rStyle w:val="Bold"/>
            </w:rPr>
            <w:t>Payment:</w:t>
          </w:r>
        </w:sdtContent>
      </w:sdt>
      <w:r w:rsidR="00184731" w:rsidRPr="00ED112D">
        <w:t xml:space="preserve"> </w:t>
      </w:r>
      <w:sdt>
        <w:sdtPr>
          <w:id w:val="-1835600251"/>
          <w:placeholder>
            <w:docPart w:val="277CCCF0CC674D0AA7498FBD9331BF96"/>
          </w:placeholder>
          <w:temporary/>
          <w:showingPlcHdr/>
          <w15:appearance w15:val="hidden"/>
        </w:sdtPr>
        <w:sdtContent>
          <w:r w:rsidR="00184731" w:rsidRPr="00ED112D">
            <w:t>Describe the standard payment terms and the payment methods accepted. Describe the pricing plans (one-time service fees, hourly-based fees, markups, and any other fees) and any impact on cash flow.</w:t>
          </w:r>
        </w:sdtContent>
      </w:sdt>
    </w:p>
    <w:p w14:paraId="284AA12F" w14:textId="77777777" w:rsidR="00184731" w:rsidRPr="00ED112D" w:rsidRDefault="00000000" w:rsidP="0000540B">
      <w:pPr>
        <w:pStyle w:val="ListBullet"/>
      </w:pPr>
      <w:sdt>
        <w:sdtPr>
          <w:rPr>
            <w:rStyle w:val="Bold"/>
          </w:rPr>
          <w:id w:val="1921058762"/>
          <w:placeholder>
            <w:docPart w:val="E8EC93BF2E3A401983C134094BE545F8"/>
          </w:placeholder>
          <w:temporary/>
          <w:showingPlcHdr/>
          <w15:appearance w15:val="hidden"/>
        </w:sdtPr>
        <w:sdtContent>
          <w:r w:rsidR="00184731" w:rsidRPr="00ED112D">
            <w:rPr>
              <w:rStyle w:val="Bold"/>
            </w:rPr>
            <w:t>Technology:</w:t>
          </w:r>
        </w:sdtContent>
      </w:sdt>
      <w:r w:rsidR="00184731" w:rsidRPr="00ED112D">
        <w:t xml:space="preserve"> </w:t>
      </w:r>
      <w:sdt>
        <w:sdtPr>
          <w:id w:val="565460217"/>
          <w:placeholder>
            <w:docPart w:val="53944B7D5CDB47C899F7A4277357065B"/>
          </w:placeholder>
          <w:temporary/>
          <w:showingPlcHdr/>
          <w15:appearance w15:val="hidden"/>
        </w:sdtPr>
        <w:sdtContent>
          <w:r w:rsidR="00184731" w:rsidRPr="00ED112D">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sdtContent>
      </w:sdt>
    </w:p>
    <w:p w14:paraId="52163DB9" w14:textId="77777777" w:rsidR="00184731" w:rsidRPr="00ED112D" w:rsidRDefault="00000000" w:rsidP="0000540B">
      <w:pPr>
        <w:pStyle w:val="ListBullet"/>
      </w:pPr>
      <w:sdt>
        <w:sdtPr>
          <w:rPr>
            <w:rStyle w:val="Bold"/>
          </w:rPr>
          <w:id w:val="-1983072167"/>
          <w:placeholder>
            <w:docPart w:val="A992439E550749DB93DF34C5D1B1E049"/>
          </w:placeholder>
          <w:temporary/>
          <w:showingPlcHdr/>
          <w15:appearance w15:val="hidden"/>
        </w:sdtPr>
        <w:sdtContent>
          <w:r w:rsidR="00184731" w:rsidRPr="00ED112D">
            <w:rPr>
              <w:rStyle w:val="Bold"/>
            </w:rPr>
            <w:t>Key customers:</w:t>
          </w:r>
        </w:sdtContent>
      </w:sdt>
      <w:r w:rsidR="00184731" w:rsidRPr="00ED112D">
        <w:rPr>
          <w:rStyle w:val="Bold"/>
        </w:rPr>
        <w:t xml:space="preserve"> </w:t>
      </w:r>
      <w:sdt>
        <w:sdtPr>
          <w:id w:val="-2022374780"/>
          <w:placeholder>
            <w:docPart w:val="384A54AC6BF14CD580E6FA79A2D87A8B"/>
          </w:placeholder>
          <w:temporary/>
          <w:showingPlcHdr/>
          <w15:appearance w15:val="hidden"/>
        </w:sdtPr>
        <w:sdtContent>
          <w:r w:rsidR="00184731" w:rsidRPr="00ED112D">
            <w:t>Identify any customers that are important to the success of the business due to a partnership, volume, or pathway to a new market. Also identify any customers who bring in more than 10% of the company’s revenues.</w:t>
          </w:r>
        </w:sdtContent>
      </w:sdt>
    </w:p>
    <w:p w14:paraId="3A4ABE25" w14:textId="77777777" w:rsidR="00184731" w:rsidRPr="00ED112D" w:rsidRDefault="00000000" w:rsidP="0000540B">
      <w:pPr>
        <w:pStyle w:val="ListBullet"/>
      </w:pPr>
      <w:sdt>
        <w:sdtPr>
          <w:rPr>
            <w:rStyle w:val="Bold"/>
          </w:rPr>
          <w:id w:val="-1794358563"/>
          <w:placeholder>
            <w:docPart w:val="FDC03650E5944366B31BAE098B8E918E"/>
          </w:placeholder>
          <w:temporary/>
          <w:showingPlcHdr/>
          <w15:appearance w15:val="hidden"/>
        </w:sdtPr>
        <w:sdtContent>
          <w:r w:rsidR="00184731" w:rsidRPr="00ED112D">
            <w:rPr>
              <w:rStyle w:val="Bold"/>
            </w:rPr>
            <w:t>Key employees and organization:</w:t>
          </w:r>
        </w:sdtContent>
      </w:sdt>
      <w:r w:rsidR="00184731" w:rsidRPr="00ED112D">
        <w:rPr>
          <w:rStyle w:val="Bold"/>
        </w:rPr>
        <w:t xml:space="preserve"> </w:t>
      </w:r>
      <w:sdt>
        <w:sdtPr>
          <w:id w:val="1868019658"/>
          <w:placeholder>
            <w:docPart w:val="DBA8208AC6E74EFEA056A99331B9406E"/>
          </w:placeholder>
          <w:temporary/>
          <w:showingPlcHdr/>
          <w15:appearance w15:val="hidden"/>
        </w:sdtPr>
        <w:sdtContent>
          <w:r w:rsidR="00184731" w:rsidRPr="00ED112D">
            <w:t>Describe unique skills or experiences that are required of the current team. If necessary, describe any proprietary recruiting or training processes in place. List key employees that are necessary for success. Include an organization chart to support this section.</w:t>
          </w:r>
        </w:sdtContent>
      </w:sdt>
    </w:p>
    <w:p w14:paraId="606D6669" w14:textId="77777777" w:rsidR="00184731" w:rsidRPr="00ED112D" w:rsidRDefault="00000000" w:rsidP="0000540B">
      <w:pPr>
        <w:pStyle w:val="ListBullet"/>
      </w:pPr>
      <w:sdt>
        <w:sdtPr>
          <w:rPr>
            <w:rStyle w:val="Bold"/>
          </w:rPr>
          <w:id w:val="972940777"/>
          <w:placeholder>
            <w:docPart w:val="A38BB132A01D4A1288629C34C9D8229E"/>
          </w:placeholder>
          <w:temporary/>
          <w:showingPlcHdr/>
          <w15:appearance w15:val="hidden"/>
        </w:sdtPr>
        <w:sdtContent>
          <w:r w:rsidR="00184731" w:rsidRPr="00ED112D">
            <w:rPr>
              <w:rStyle w:val="Bold"/>
            </w:rPr>
            <w:t>Facilities:</w:t>
          </w:r>
        </w:sdtContent>
      </w:sdt>
      <w:r w:rsidR="00184731" w:rsidRPr="00ED112D">
        <w:rPr>
          <w:rStyle w:val="Bold"/>
        </w:rPr>
        <w:t xml:space="preserve"> </w:t>
      </w:r>
      <w:sdt>
        <w:sdtPr>
          <w:id w:val="2074922854"/>
          <w:placeholder>
            <w:docPart w:val="196BF3F434024CACA03F6EAC7F74BDFB"/>
          </w:placeholder>
          <w:temporary/>
          <w:showingPlcHdr/>
          <w15:appearance w15:val="hidden"/>
        </w:sdtPr>
        <w:sdtContent>
          <w:r w:rsidR="00184731" w:rsidRPr="00ED112D">
            <w:t>As a home-based business, be educated on legalities and tax filings for such business types.</w:t>
          </w:r>
        </w:sdtContent>
      </w:sdt>
    </w:p>
    <w:p w14:paraId="5FFEA33C" w14:textId="77777777" w:rsidR="00B1591B" w:rsidRDefault="00B1591B" w:rsidP="00B1591B"/>
    <w:p w14:paraId="46C90D83" w14:textId="77777777" w:rsidR="00184731" w:rsidRDefault="00184731" w:rsidP="00B1591B">
      <w:pPr>
        <w:sectPr w:rsidR="00184731"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14:paraId="7DFC2D7E" w14:textId="77777777" w:rsidTr="003F5135">
        <w:trPr>
          <w:trHeight w:val="1008"/>
        </w:trPr>
        <w:tc>
          <w:tcPr>
            <w:tcW w:w="10800" w:type="dxa"/>
          </w:tcPr>
          <w:bookmarkStart w:id="8" w:name="_Toc9437457"/>
          <w:p w14:paraId="2A1836D4" w14:textId="77777777" w:rsidR="00B1591B" w:rsidRPr="00ED112D" w:rsidRDefault="00000000" w:rsidP="007B7019">
            <w:pPr>
              <w:pStyle w:val="Heading1"/>
              <w:numPr>
                <w:ilvl w:val="0"/>
                <w:numId w:val="41"/>
              </w:numPr>
              <w:ind w:hanging="833"/>
            </w:pPr>
            <w:sdt>
              <w:sdtPr>
                <w:id w:val="1710606770"/>
                <w:placeholder>
                  <w:docPart w:val="D859C41302C445ECBF3CB8109AA6EC8B"/>
                </w:placeholder>
                <w:temporary/>
                <w:showingPlcHdr/>
                <w15:appearance w15:val="hidden"/>
              </w:sdtPr>
              <w:sdtContent>
                <w:r w:rsidR="00570032" w:rsidRPr="00ED112D">
                  <w:t>Marketing and Sales Plan</w:t>
                </w:r>
              </w:sdtContent>
            </w:sdt>
            <w:bookmarkEnd w:id="8"/>
          </w:p>
        </w:tc>
      </w:tr>
    </w:tbl>
    <w:sdt>
      <w:sdtPr>
        <w:id w:val="1503546988"/>
        <w:placeholder>
          <w:docPart w:val="5A2C2A31775E457CB372C31A34551B2D"/>
        </w:placeholder>
        <w:temporary/>
        <w:showingPlcHdr/>
        <w15:appearance w15:val="hidden"/>
      </w:sdtPr>
      <w:sdtContent>
        <w:p w14:paraId="4E6A29BE" w14:textId="77777777" w:rsidR="00184731" w:rsidRPr="00ED112D" w:rsidRDefault="00184731" w:rsidP="0000540B">
          <w:r w:rsidRPr="00ED112D">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sdtContent>
    </w:sdt>
    <w:p w14:paraId="59D03850" w14:textId="77777777" w:rsidR="00184731" w:rsidRPr="00ED112D" w:rsidRDefault="00000000" w:rsidP="0000540B">
      <w:pPr>
        <w:pStyle w:val="ListBullet"/>
      </w:pPr>
      <w:sdt>
        <w:sdtPr>
          <w:rPr>
            <w:rStyle w:val="Bold"/>
          </w:rPr>
          <w:id w:val="1170135634"/>
          <w:placeholder>
            <w:docPart w:val="47128853B7A54A9A8BF13A3F4F5D2CAD"/>
          </w:placeholder>
          <w:temporary/>
          <w:showingPlcHdr/>
          <w15:appearance w15:val="hidden"/>
        </w:sdtPr>
        <w:sdtContent>
          <w:r w:rsidR="00184731" w:rsidRPr="00ED112D">
            <w:rPr>
              <w:rStyle w:val="Bold"/>
            </w:rPr>
            <w:t>Key messages:</w:t>
          </w:r>
        </w:sdtContent>
      </w:sdt>
      <w:r w:rsidR="00184731" w:rsidRPr="00ED112D">
        <w:rPr>
          <w:rStyle w:val="Bold"/>
        </w:rPr>
        <w:t xml:space="preserve"> </w:t>
      </w:r>
      <w:sdt>
        <w:sdtPr>
          <w:id w:val="-392049129"/>
          <w:placeholder>
            <w:docPart w:val="005DD72CBA3F45E8AA0819D65CC3880F"/>
          </w:placeholder>
          <w:temporary/>
          <w:showingPlcHdr/>
          <w15:appearance w15:val="hidden"/>
        </w:sdtPr>
        <w:sdtContent>
          <w:r w:rsidR="00184731" w:rsidRPr="00ED112D">
            <w:t>Describe the key messages that will elevate services in the target customers’ eyes. If there is sample collateral or graphical images of some messages, include them.</w:t>
          </w:r>
        </w:sdtContent>
      </w:sdt>
    </w:p>
    <w:p w14:paraId="240D2A2F" w14:textId="77777777" w:rsidR="00184731" w:rsidRPr="00ED112D" w:rsidRDefault="00000000" w:rsidP="0000540B">
      <w:pPr>
        <w:pStyle w:val="ListBullet"/>
      </w:pPr>
      <w:sdt>
        <w:sdtPr>
          <w:rPr>
            <w:rStyle w:val="Bold"/>
          </w:rPr>
          <w:id w:val="-1158375581"/>
          <w:placeholder>
            <w:docPart w:val="86791C6C9E24461CA0DDB03D3C0803C8"/>
          </w:placeholder>
          <w:temporary/>
          <w:showingPlcHdr/>
          <w15:appearance w15:val="hidden"/>
        </w:sdtPr>
        <w:sdtContent>
          <w:r w:rsidR="00184731" w:rsidRPr="00ED112D">
            <w:rPr>
              <w:rStyle w:val="Bold"/>
            </w:rPr>
            <w:t>Marketing activities:</w:t>
          </w:r>
        </w:sdtContent>
      </w:sdt>
      <w:r w:rsidR="00184731" w:rsidRPr="00ED112D">
        <w:t xml:space="preserve"> </w:t>
      </w:r>
      <w:sdt>
        <w:sdtPr>
          <w:id w:val="593594514"/>
          <w:placeholder>
            <w:docPart w:val="AA2454E82995450A9B1741D73B8AD809"/>
          </w:placeholder>
          <w:temporary/>
          <w:showingPlcHdr/>
          <w15:appearance w15:val="hidden"/>
        </w:sdtPr>
        <w:sdtContent>
          <w:r w:rsidR="00184731" w:rsidRPr="00ED112D">
            <w:t>Which of the following promotion options provide the company the best chance of product recognition, qualified leads, store traffic, or appointments?</w:t>
          </w:r>
        </w:sdtContent>
      </w:sdt>
    </w:p>
    <w:sdt>
      <w:sdtPr>
        <w:id w:val="-381643151"/>
        <w:placeholder>
          <w:docPart w:val="72208ACF02D048249A8AE155E1D47177"/>
        </w:placeholder>
        <w:temporary/>
        <w:showingPlcHdr/>
        <w15:appearance w15:val="hidden"/>
      </w:sdtPr>
      <w:sdtContent>
        <w:p w14:paraId="28180DBD" w14:textId="77777777" w:rsidR="00184731" w:rsidRPr="00ED112D" w:rsidRDefault="00184731" w:rsidP="0000540B">
          <w:pPr>
            <w:pStyle w:val="ListBullet2"/>
          </w:pPr>
          <w:r w:rsidRPr="00ED112D">
            <w:t>Media advertising (newspaper, magazine, television, radio)</w:t>
          </w:r>
        </w:p>
        <w:p w14:paraId="3DD3DC22" w14:textId="77777777" w:rsidR="00184731" w:rsidRPr="00ED112D" w:rsidRDefault="00184731" w:rsidP="0000540B">
          <w:pPr>
            <w:pStyle w:val="ListBullet2"/>
          </w:pPr>
          <w:r w:rsidRPr="00ED112D">
            <w:t>Direct mail</w:t>
          </w:r>
        </w:p>
        <w:p w14:paraId="03B0E157" w14:textId="77777777" w:rsidR="00184731" w:rsidRPr="00ED112D" w:rsidRDefault="00184731" w:rsidP="0000540B">
          <w:pPr>
            <w:pStyle w:val="ListBullet2"/>
          </w:pPr>
          <w:r w:rsidRPr="00ED112D">
            <w:t>Telephone solicitation</w:t>
          </w:r>
        </w:p>
        <w:p w14:paraId="33C18A0B" w14:textId="77777777" w:rsidR="00184731" w:rsidRPr="00ED112D" w:rsidRDefault="00184731" w:rsidP="0000540B">
          <w:pPr>
            <w:pStyle w:val="ListBullet2"/>
          </w:pPr>
          <w:r w:rsidRPr="00ED112D">
            <w:t>Seminars or business conferences</w:t>
          </w:r>
        </w:p>
        <w:p w14:paraId="22D98DC2" w14:textId="77777777" w:rsidR="00184731" w:rsidRPr="00ED112D" w:rsidRDefault="00184731" w:rsidP="0000540B">
          <w:pPr>
            <w:pStyle w:val="ListBullet2"/>
          </w:pPr>
          <w:r w:rsidRPr="00ED112D">
            <w:t>Joint advertising with other companies</w:t>
          </w:r>
        </w:p>
        <w:p w14:paraId="0F200314" w14:textId="77777777" w:rsidR="00184731" w:rsidRPr="00ED112D" w:rsidRDefault="00184731" w:rsidP="0000540B">
          <w:pPr>
            <w:pStyle w:val="ListBullet2"/>
          </w:pPr>
          <w:r w:rsidRPr="00ED112D">
            <w:t>Word of mouth or fixed signage</w:t>
          </w:r>
        </w:p>
        <w:p w14:paraId="5A22C133" w14:textId="77777777" w:rsidR="00184731" w:rsidRPr="00ED112D" w:rsidRDefault="00184731" w:rsidP="0000540B">
          <w:pPr>
            <w:pStyle w:val="ListBullet2"/>
          </w:pPr>
          <w:r w:rsidRPr="00ED112D">
            <w:t>Digital marketing such as social media, email marketing, or SEO</w:t>
          </w:r>
        </w:p>
      </w:sdtContent>
    </w:sdt>
    <w:p w14:paraId="025A9E71" w14:textId="77777777" w:rsidR="00184731" w:rsidRPr="00ED112D" w:rsidRDefault="00000000" w:rsidP="0000540B">
      <w:pPr>
        <w:pStyle w:val="ListBullet"/>
      </w:pPr>
      <w:sdt>
        <w:sdtPr>
          <w:rPr>
            <w:rStyle w:val="Bold"/>
          </w:rPr>
          <w:id w:val="1763564988"/>
          <w:placeholder>
            <w:docPart w:val="B24B3D363905424FB7284E1416F6875D"/>
          </w:placeholder>
          <w:temporary/>
          <w:showingPlcHdr/>
          <w15:appearance w15:val="hidden"/>
        </w:sdtPr>
        <w:sdtContent>
          <w:r w:rsidR="00184731" w:rsidRPr="00ED112D">
            <w:rPr>
              <w:rStyle w:val="Bold"/>
            </w:rPr>
            <w:t>Sales strategy:</w:t>
          </w:r>
        </w:sdtContent>
      </w:sdt>
      <w:r w:rsidR="00184731" w:rsidRPr="00ED112D">
        <w:t xml:space="preserve"> </w:t>
      </w:r>
      <w:sdt>
        <w:sdtPr>
          <w:id w:val="-242884069"/>
          <w:placeholder>
            <w:docPart w:val="B85851AE4AD94B3DAE5008C9109E381F"/>
          </w:placeholder>
          <w:temporary/>
          <w:showingPlcHdr/>
          <w15:appearance w15:val="hidden"/>
        </w:sdtPr>
        <w:sdtContent>
          <w:r w:rsidR="00184731" w:rsidRPr="00ED112D">
            <w:t>If needed, what will be the sales approach? Will there be full-time commissioned sales people, contract sales, or another approach?</w:t>
          </w:r>
        </w:sdtContent>
      </w:sdt>
    </w:p>
    <w:p w14:paraId="697D1184" w14:textId="77777777" w:rsidR="00184731" w:rsidRDefault="00184731" w:rsidP="00184731"/>
    <w:p w14:paraId="7E15E532" w14:textId="77777777" w:rsidR="00184731" w:rsidRDefault="00184731" w:rsidP="00184731">
      <w:pPr>
        <w:tabs>
          <w:tab w:val="left" w:pos="1680"/>
        </w:tabs>
        <w:sectPr w:rsidR="00184731"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973"/>
      </w:tblGrid>
      <w:tr w:rsidR="00B1591B" w:rsidRPr="00ED112D" w14:paraId="7EC4EEDD" w14:textId="77777777" w:rsidTr="003F5135">
        <w:trPr>
          <w:trHeight w:val="1008"/>
        </w:trPr>
        <w:tc>
          <w:tcPr>
            <w:tcW w:w="10800" w:type="dxa"/>
          </w:tcPr>
          <w:bookmarkStart w:id="9" w:name="_Toc9437458"/>
          <w:p w14:paraId="2906A3C1" w14:textId="77777777" w:rsidR="00B1591B" w:rsidRPr="00ED112D" w:rsidRDefault="00000000" w:rsidP="007B7019">
            <w:pPr>
              <w:pStyle w:val="Heading1"/>
              <w:numPr>
                <w:ilvl w:val="0"/>
                <w:numId w:val="41"/>
              </w:numPr>
              <w:ind w:hanging="833"/>
            </w:pPr>
            <w:sdt>
              <w:sdtPr>
                <w:id w:val="1059754251"/>
                <w:placeholder>
                  <w:docPart w:val="CA1EF22BE1B6486CA3A75634FA813974"/>
                </w:placeholder>
                <w:temporary/>
                <w:showingPlcHdr/>
                <w15:appearance w15:val="hidden"/>
              </w:sdtPr>
              <w:sdtContent>
                <w:r w:rsidR="00570032" w:rsidRPr="00ED112D">
                  <w:t>Financial Plan</w:t>
                </w:r>
              </w:sdtContent>
            </w:sdt>
            <w:bookmarkEnd w:id="9"/>
          </w:p>
        </w:tc>
      </w:tr>
    </w:tbl>
    <w:sdt>
      <w:sdtPr>
        <w:id w:val="-1015688984"/>
        <w:placeholder>
          <w:docPart w:val="1038363DC8814E79895675E7BEDC8D67"/>
        </w:placeholder>
        <w:showingPlcHdr/>
        <w15:appearance w15:val="hidden"/>
      </w:sdtPr>
      <w:sdtContent>
        <w:p w14:paraId="640C86A0" w14:textId="77777777" w:rsidR="00184731" w:rsidRPr="00ED112D" w:rsidRDefault="00184731" w:rsidP="0000540B">
          <w:r w:rsidRPr="00ED112D">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w:t>
          </w:r>
        </w:p>
        <w:p w14:paraId="4F958928" w14:textId="77777777" w:rsidR="00184731" w:rsidRPr="00ED112D" w:rsidRDefault="00184731" w:rsidP="0000540B">
          <w:r w:rsidRPr="00ED112D">
            <w:t>At a minimum, this section should include estimated start-up costs and projected profit and loss, along with a summary of the assumptions being made with these projections. Assumptions should include initial and ongoing sales, along with the timing of these inflows.</w:t>
          </w:r>
        </w:p>
      </w:sdtContent>
    </w:sdt>
    <w:p w14:paraId="36BBA5FD" w14:textId="77777777" w:rsidR="00184731" w:rsidRPr="00657790" w:rsidRDefault="00000000" w:rsidP="0000540B">
      <w:pPr>
        <w:pStyle w:val="ListBullet"/>
      </w:pPr>
      <w:sdt>
        <w:sdtPr>
          <w:rPr>
            <w:rStyle w:val="Bold"/>
          </w:rPr>
          <w:id w:val="-1791820278"/>
          <w:placeholder>
            <w:docPart w:val="42DD0488098944DF8159F9E8E12744A2"/>
          </w:placeholder>
          <w:showingPlcHdr/>
          <w15:appearance w15:val="hidden"/>
        </w:sdtPr>
        <w:sdtContent>
          <w:r w:rsidR="00184731" w:rsidRPr="00ED112D">
            <w:rPr>
              <w:rStyle w:val="Bold"/>
            </w:rPr>
            <w:t>Projected start-up costs:</w:t>
          </w:r>
        </w:sdtContent>
      </w:sdt>
      <w:r w:rsidR="00184731" w:rsidRPr="00657790">
        <w:t xml:space="preserve"> </w:t>
      </w:r>
      <w:sdt>
        <w:sdtPr>
          <w:id w:val="757100641"/>
          <w:placeholder>
            <w:docPart w:val="51D3023EF2944F9A9EA6848D3EA4A25C"/>
          </w:placeholder>
          <w:showingPlcHdr/>
          <w15:appearance w15:val="hidden"/>
        </w:sdtPr>
        <w:sdtContent>
          <w:r w:rsidR="00184731" w:rsidRPr="00657790">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sdtContent>
      </w:sdt>
    </w:p>
    <w:p w14:paraId="57DBA84F" w14:textId="77777777" w:rsidR="00184731" w:rsidRDefault="00184731" w:rsidP="00184731">
      <w:pPr>
        <w:tabs>
          <w:tab w:val="left" w:pos="1827"/>
        </w:tabs>
      </w:pPr>
    </w:p>
    <w:p w14:paraId="24FF41B2" w14:textId="77777777" w:rsidR="004B407E" w:rsidRPr="00ED112D" w:rsidRDefault="004B407E" w:rsidP="00F20F47"/>
    <w:sectPr w:rsidR="004B407E" w:rsidRPr="00ED112D" w:rsidSect="000A3384">
      <w:headerReference w:type="default" r:id="rId21"/>
      <w:footerReference w:type="default" r:id="rId22"/>
      <w:pgSz w:w="12240" w:h="15840" w:code="1"/>
      <w:pgMar w:top="2160" w:right="720" w:bottom="360" w:left="547" w:header="57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ED840" w14:textId="77777777" w:rsidR="00877463" w:rsidRDefault="00877463" w:rsidP="005A20E2">
      <w:pPr>
        <w:spacing w:after="0"/>
      </w:pPr>
      <w:r>
        <w:separator/>
      </w:r>
    </w:p>
    <w:p w14:paraId="556AD77B" w14:textId="77777777" w:rsidR="00877463" w:rsidRDefault="00877463"/>
    <w:p w14:paraId="7ED9676A" w14:textId="77777777" w:rsidR="00877463" w:rsidRDefault="00877463" w:rsidP="009B4773"/>
    <w:p w14:paraId="756156A0" w14:textId="77777777" w:rsidR="00877463" w:rsidRDefault="00877463" w:rsidP="00513832"/>
  </w:endnote>
  <w:endnote w:type="continuationSeparator" w:id="0">
    <w:p w14:paraId="2124E794" w14:textId="77777777" w:rsidR="00877463" w:rsidRDefault="00877463" w:rsidP="005A20E2">
      <w:pPr>
        <w:spacing w:after="0"/>
      </w:pPr>
      <w:r>
        <w:continuationSeparator/>
      </w:r>
    </w:p>
    <w:p w14:paraId="1FD4EBF0" w14:textId="77777777" w:rsidR="00877463" w:rsidRDefault="00877463"/>
    <w:p w14:paraId="466C217E" w14:textId="77777777" w:rsidR="00877463" w:rsidRDefault="00877463" w:rsidP="009B4773"/>
    <w:p w14:paraId="3D4DA74E" w14:textId="77777777" w:rsidR="00877463" w:rsidRDefault="00877463"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6C933" w14:textId="77777777" w:rsidR="00F20F47" w:rsidRDefault="00F20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B4AFA" w14:textId="77777777" w:rsidR="00F20F47" w:rsidRDefault="00F20F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8C990" w14:textId="77777777" w:rsidR="00F20F47" w:rsidRDefault="00F20F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278F3" w14:textId="77777777" w:rsidR="00755D87" w:rsidRPr="00755D87" w:rsidRDefault="00755D87" w:rsidP="00755D87">
    <w:pPr>
      <w:pStyle w:val="Footer"/>
    </w:pPr>
    <w:r w:rsidRPr="00755D87">
      <w:tab/>
    </w:r>
    <w:r w:rsidRPr="00755D87">
      <w:fldChar w:fldCharType="begin"/>
    </w:r>
    <w:r w:rsidRPr="00755D87">
      <w:instrText xml:space="preserve"> PAGE   \* MERGEFORMAT </w:instrText>
    </w:r>
    <w:r w:rsidRPr="00755D87">
      <w:fldChar w:fldCharType="separate"/>
    </w:r>
    <w:r w:rsidR="00EB164F">
      <w:rPr>
        <w:noProof/>
      </w:rPr>
      <w:t>4</w:t>
    </w:r>
    <w:r w:rsidRPr="00755D8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5FDDA" w14:textId="77777777" w:rsidR="00795ACF" w:rsidRPr="00795ACF" w:rsidRDefault="00795ACF" w:rsidP="00795ACF">
    <w:pPr>
      <w:pStyle w:val="Footer"/>
    </w:pPr>
    <w:r w:rsidRPr="00795ACF">
      <w:tab/>
    </w:r>
    <w:r w:rsidRPr="00795ACF">
      <w:fldChar w:fldCharType="begin"/>
    </w:r>
    <w:r w:rsidRPr="00795ACF">
      <w:instrText xml:space="preserve"> PAGE   \* MERGEFORMAT </w:instrText>
    </w:r>
    <w:r w:rsidRPr="00795ACF">
      <w:fldChar w:fldCharType="separate"/>
    </w:r>
    <w:r w:rsidR="003F5135">
      <w:rPr>
        <w:noProof/>
      </w:rPr>
      <w:t>18</w:t>
    </w:r>
    <w:r w:rsidRPr="00795AC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EA636" w14:textId="77777777" w:rsidR="00877463" w:rsidRDefault="00877463" w:rsidP="005A20E2">
      <w:pPr>
        <w:spacing w:after="0"/>
      </w:pPr>
      <w:r>
        <w:separator/>
      </w:r>
    </w:p>
    <w:p w14:paraId="6DEB5987" w14:textId="77777777" w:rsidR="00877463" w:rsidRDefault="00877463"/>
    <w:p w14:paraId="78D6902B" w14:textId="77777777" w:rsidR="00877463" w:rsidRDefault="00877463" w:rsidP="009B4773"/>
    <w:p w14:paraId="5A65B2D6" w14:textId="77777777" w:rsidR="00877463" w:rsidRDefault="00877463" w:rsidP="00513832"/>
  </w:footnote>
  <w:footnote w:type="continuationSeparator" w:id="0">
    <w:p w14:paraId="043FA849" w14:textId="77777777" w:rsidR="00877463" w:rsidRDefault="00877463" w:rsidP="005A20E2">
      <w:pPr>
        <w:spacing w:after="0"/>
      </w:pPr>
      <w:r>
        <w:continuationSeparator/>
      </w:r>
    </w:p>
    <w:p w14:paraId="19279E10" w14:textId="77777777" w:rsidR="00877463" w:rsidRDefault="00877463"/>
    <w:p w14:paraId="1FE77F5E" w14:textId="77777777" w:rsidR="00877463" w:rsidRDefault="00877463" w:rsidP="009B4773"/>
    <w:p w14:paraId="0F0DEB6E" w14:textId="77777777" w:rsidR="00877463" w:rsidRDefault="00877463"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987C5" w14:textId="77777777" w:rsidR="00F20F47" w:rsidRDefault="00F20F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E2EF2" w14:textId="77777777" w:rsidR="00F20F47" w:rsidRDefault="00F20F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AC960" w14:textId="77777777" w:rsidR="00F20F47" w:rsidRDefault="00F20F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79860" w14:textId="77777777" w:rsidR="00184731" w:rsidRPr="009956A2" w:rsidRDefault="00000000" w:rsidP="00FE2B17">
    <w:pPr>
      <w:pStyle w:val="Header"/>
    </w:pPr>
    <w:sdt>
      <w:sdtPr>
        <w:id w:val="2120494534"/>
        <w:placeholder>
          <w:docPart w:val="6AE25933DE5B4924B211497A5B7D5176"/>
        </w:placeholder>
        <w:temporary/>
        <w:showingPlcHdr/>
        <w15:appearance w15:val="hidden"/>
      </w:sdtPr>
      <w:sdtContent>
        <w:r w:rsidR="00657790" w:rsidRPr="009956A2">
          <w:t>HOME BASED professional services</w:t>
        </w:r>
      </w:sdtContent>
    </w:sdt>
  </w:p>
  <w:p w14:paraId="329D7264" w14:textId="77777777" w:rsidR="00184731" w:rsidRDefault="00000000" w:rsidP="00FE2B17">
    <w:pPr>
      <w:pStyle w:val="Header2"/>
    </w:pPr>
    <w:sdt>
      <w:sdtPr>
        <w:id w:val="1357472405"/>
        <w:placeholder>
          <w:docPart w:val="8F40438783564F4BA85F4842ADF36827"/>
        </w:placeholder>
        <w:temporary/>
        <w:showingPlcHdr/>
        <w15:appearance w15:val="hidden"/>
      </w:sdtPr>
      <w:sdtContent>
        <w:r w:rsidR="00184731" w:rsidRPr="009956A2">
          <w:t>Business Plan</w:t>
        </w:r>
      </w:sdtContent>
    </w:sdt>
    <w:r w:rsidR="00184731">
      <w:rPr>
        <w:noProof/>
      </w:rPr>
      <w:t xml:space="preserve"> </w:t>
    </w:r>
    <w:r w:rsidR="00184731">
      <w:rPr>
        <w:noProof/>
        <w:lang w:val="en-AU" w:eastAsia="en-AU"/>
      </w:rPr>
      <mc:AlternateContent>
        <mc:Choice Requires="wps">
          <w:drawing>
            <wp:anchor distT="45720" distB="45720" distL="114300" distR="114300" simplePos="0" relativeHeight="251659264" behindDoc="1" locked="0" layoutInCell="1" allowOverlap="1" wp14:anchorId="32468EDB" wp14:editId="57E329B8">
              <wp:simplePos x="0" y="0"/>
              <wp:positionH relativeFrom="page">
                <wp:posOffset>-1143000</wp:posOffset>
              </wp:positionH>
              <wp:positionV relativeFrom="page">
                <wp:posOffset>-635</wp:posOffset>
              </wp:positionV>
              <wp:extent cx="10058400" cy="1143000"/>
              <wp:effectExtent l="0" t="0" r="0" b="0"/>
              <wp:wrapNone/>
              <wp:docPr id="192"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14:paraId="0BA760C2" w14:textId="77777777" w:rsidR="00184731" w:rsidRDefault="00184731"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468EDB" id="_x0000_t202" coordsize="21600,21600" o:spt="202" path="m,l,21600r21600,l21600,xe">
              <v:stroke joinstyle="miter"/>
              <v:path gradientshapeok="t" o:connecttype="rect"/>
            </v:shapetype>
            <v:shape id="Text Box 2" o:spid="_x0000_s1026" type="#_x0000_t202" alt="Decorative" style="position:absolute;margin-left:-90pt;margin-top:-.05pt;width:11in;height:90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" fillcolor="#f0cda1" stroked="f">
              <v:fill opacity="32896f"/>
              <v:textbox inset="20mm,8mm">
                <w:txbxContent>
                  <w:p w14:paraId="0BA760C2" w14:textId="77777777" w:rsidR="00184731" w:rsidRDefault="00184731" w:rsidP="00FE2B17"/>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E0F53" w14:textId="77777777"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7456" behindDoc="1" locked="0" layoutInCell="1" allowOverlap="1" wp14:anchorId="3B27A754" wp14:editId="7B4B1D13">
              <wp:simplePos x="0" y="0"/>
              <wp:positionH relativeFrom="page">
                <wp:posOffset>-1158875</wp:posOffset>
              </wp:positionH>
              <wp:positionV relativeFrom="page">
                <wp:posOffset>0</wp:posOffset>
              </wp:positionV>
              <wp:extent cx="10091057" cy="1143000"/>
              <wp:effectExtent l="0" t="0" r="5715" b="0"/>
              <wp:wrapNone/>
              <wp:docPr id="4" name="Text Box 4"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1057" cy="1143000"/>
                      </a:xfrm>
                      <a:prstGeom prst="rect">
                        <a:avLst/>
                      </a:prstGeom>
                      <a:solidFill>
                        <a:srgbClr val="F0CDA1">
                          <a:alpha val="50000"/>
                        </a:srgbClr>
                      </a:solidFill>
                      <a:ln w="9525">
                        <a:noFill/>
                        <a:miter lim="800000"/>
                        <a:headEnd/>
                        <a:tailEnd/>
                      </a:ln>
                    </wps:spPr>
                    <wps:txbx>
                      <w:txbxContent>
                        <w:p w14:paraId="7200C40A" w14:textId="77777777"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B27A754" id="_x0000_t202" coordsize="21600,21600" o:spt="202" path="m,l,21600r21600,l21600,xe">
              <v:stroke joinstyle="miter"/>
              <v:path gradientshapeok="t" o:connecttype="rect"/>
            </v:shapetype>
            <v:shape id="Text Box 4" o:spid="_x0000_s1027" type="#_x0000_t202" alt="Decorative" style="position:absolute;margin-left:-91.25pt;margin-top:0;width:794.55pt;height:90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" fillcolor="#f0cda1" stroked="f">
              <v:fill opacity="32896f"/>
              <v:textbox inset="20mm,8mm">
                <w:txbxContent>
                  <w:p w14:paraId="7200C40A" w14:textId="77777777" w:rsidR="00755D87" w:rsidRDefault="00755D87" w:rsidP="00FE2B17"/>
                </w:txbxContent>
              </v:textbox>
              <w10:wrap anchorx="page" anchory="page"/>
            </v:shape>
          </w:pict>
        </mc:Fallback>
      </mc:AlternateContent>
    </w:r>
    <w:sdt>
      <w:sdtPr>
        <w:id w:val="-735160790"/>
        <w:placeholder>
          <w:docPart w:val="882700A808674469AB0D1B73BB21A903"/>
        </w:placeholder>
        <w:temporary/>
        <w:showingPlcHdr/>
        <w15:appearance w15:val="hidden"/>
      </w:sdtPr>
      <w:sdtContent>
        <w:r w:rsidRPr="009956A2">
          <w:t>HOME BASED professional services</w:t>
        </w:r>
      </w:sdtContent>
    </w:sdt>
  </w:p>
  <w:p w14:paraId="155E8972" w14:textId="77777777" w:rsidR="00755D87" w:rsidRDefault="00000000" w:rsidP="00755D87">
    <w:pPr>
      <w:pStyle w:val="Header2"/>
      <w:tabs>
        <w:tab w:val="left" w:pos="8983"/>
      </w:tabs>
    </w:pPr>
    <w:sdt>
      <w:sdtPr>
        <w:id w:val="-369378902"/>
        <w:placeholder>
          <w:docPart w:val="9D892D47BCC246EA863F30206C19B7AC"/>
        </w:placeholder>
        <w:temporary/>
        <w:showingPlcHdr/>
        <w15:appearance w15:val="hidden"/>
      </w:sdtPr>
      <w:sdtContent>
        <w:r w:rsidR="00755D87" w:rsidRPr="009956A2">
          <w:t>Business Plan</w:t>
        </w:r>
      </w:sdtContent>
    </w:sdt>
    <w:r w:rsidR="00755D8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B669F94"/>
    <w:lvl w:ilvl="0" w:tplc="6C580B0E">
      <w:start w:val="1"/>
      <w:numFmt w:val="bullet"/>
      <w:pStyle w:val="Graphbullet3"/>
      <w:lvlText w:val=""/>
      <w:lvlJc w:val="left"/>
      <w:pPr>
        <w:ind w:left="360" w:hanging="360"/>
      </w:pPr>
      <w:rPr>
        <w:rFonts w:ascii="Symbol" w:hAnsi="Symbol" w:hint="default"/>
        <w:color w:val="595959" w:themeColor="text1" w:themeTint="A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F509EC"/>
    <w:multiLevelType w:val="hybridMultilevel"/>
    <w:tmpl w:val="C1205F4E"/>
    <w:lvl w:ilvl="0" w:tplc="FA9CD356">
      <w:start w:val="2"/>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049AF448"/>
    <w:lvl w:ilvl="0" w:tplc="83B09A70">
      <w:start w:val="1"/>
      <w:numFmt w:val="bullet"/>
      <w:pStyle w:val="Graphbullet2"/>
      <w:lvlText w:val=""/>
      <w:lvlJc w:val="left"/>
      <w:pPr>
        <w:ind w:left="360" w:hanging="360"/>
      </w:pPr>
      <w:rPr>
        <w:rFonts w:ascii="Symbol" w:hAnsi="Symbol" w:hint="default"/>
        <w:color w:val="773809" w:themeColor="accent6" w:themeShade="80"/>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7D7F4E"/>
    <w:multiLevelType w:val="hybridMultilevel"/>
    <w:tmpl w:val="C94852F0"/>
    <w:lvl w:ilvl="0" w:tplc="37F891C4">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A33982"/>
    <w:multiLevelType w:val="hybridMultilevel"/>
    <w:tmpl w:val="F162007C"/>
    <w:lvl w:ilvl="0" w:tplc="D8745C70">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905293">
    <w:abstractNumId w:val="29"/>
  </w:num>
  <w:num w:numId="2" w16cid:durableId="943265000">
    <w:abstractNumId w:val="38"/>
  </w:num>
  <w:num w:numId="3" w16cid:durableId="1760984619">
    <w:abstractNumId w:val="18"/>
  </w:num>
  <w:num w:numId="4" w16cid:durableId="1928416161">
    <w:abstractNumId w:val="26"/>
  </w:num>
  <w:num w:numId="5" w16cid:durableId="2074231870">
    <w:abstractNumId w:val="14"/>
  </w:num>
  <w:num w:numId="6" w16cid:durableId="1794133684">
    <w:abstractNumId w:val="8"/>
  </w:num>
  <w:num w:numId="7" w16cid:durableId="1668635052">
    <w:abstractNumId w:val="37"/>
  </w:num>
  <w:num w:numId="8" w16cid:durableId="1803692927">
    <w:abstractNumId w:val="13"/>
  </w:num>
  <w:num w:numId="9" w16cid:durableId="1686127180">
    <w:abstractNumId w:val="39"/>
  </w:num>
  <w:num w:numId="10" w16cid:durableId="1440829498">
    <w:abstractNumId w:val="33"/>
  </w:num>
  <w:num w:numId="11" w16cid:durableId="1240863832">
    <w:abstractNumId w:val="4"/>
  </w:num>
  <w:num w:numId="12" w16cid:durableId="249629484">
    <w:abstractNumId w:val="11"/>
  </w:num>
  <w:num w:numId="13" w16cid:durableId="1392651948">
    <w:abstractNumId w:val="16"/>
  </w:num>
  <w:num w:numId="14" w16cid:durableId="1129470954">
    <w:abstractNumId w:val="25"/>
  </w:num>
  <w:num w:numId="15" w16cid:durableId="1774127595">
    <w:abstractNumId w:val="21"/>
  </w:num>
  <w:num w:numId="16" w16cid:durableId="1393188712">
    <w:abstractNumId w:val="7"/>
  </w:num>
  <w:num w:numId="17" w16cid:durableId="413480880">
    <w:abstractNumId w:val="28"/>
  </w:num>
  <w:num w:numId="18" w16cid:durableId="1858883862">
    <w:abstractNumId w:val="40"/>
  </w:num>
  <w:num w:numId="19" w16cid:durableId="1918635592">
    <w:abstractNumId w:val="10"/>
  </w:num>
  <w:num w:numId="20" w16cid:durableId="1516114568">
    <w:abstractNumId w:val="31"/>
  </w:num>
  <w:num w:numId="21" w16cid:durableId="1003237312">
    <w:abstractNumId w:val="12"/>
  </w:num>
  <w:num w:numId="22" w16cid:durableId="5057540">
    <w:abstractNumId w:val="22"/>
  </w:num>
  <w:num w:numId="23" w16cid:durableId="936714924">
    <w:abstractNumId w:val="24"/>
  </w:num>
  <w:num w:numId="24" w16cid:durableId="209221926">
    <w:abstractNumId w:val="20"/>
  </w:num>
  <w:num w:numId="25" w16cid:durableId="1323781096">
    <w:abstractNumId w:val="23"/>
  </w:num>
  <w:num w:numId="26" w16cid:durableId="1259437485">
    <w:abstractNumId w:val="9"/>
  </w:num>
  <w:num w:numId="27" w16cid:durableId="1635483380">
    <w:abstractNumId w:val="35"/>
  </w:num>
  <w:num w:numId="28" w16cid:durableId="1252815706">
    <w:abstractNumId w:val="15"/>
  </w:num>
  <w:num w:numId="29" w16cid:durableId="2080245367">
    <w:abstractNumId w:val="6"/>
  </w:num>
  <w:num w:numId="30" w16cid:durableId="1760906762">
    <w:abstractNumId w:val="19"/>
  </w:num>
  <w:num w:numId="31" w16cid:durableId="1541018740">
    <w:abstractNumId w:val="5"/>
  </w:num>
  <w:num w:numId="32" w16cid:durableId="653608474">
    <w:abstractNumId w:val="30"/>
  </w:num>
  <w:num w:numId="33" w16cid:durableId="821388286">
    <w:abstractNumId w:val="32"/>
  </w:num>
  <w:num w:numId="34" w16cid:durableId="2049525107">
    <w:abstractNumId w:val="3"/>
  </w:num>
  <w:num w:numId="35" w16cid:durableId="725370678">
    <w:abstractNumId w:val="1"/>
  </w:num>
  <w:num w:numId="36" w16cid:durableId="1802648642">
    <w:abstractNumId w:val="2"/>
  </w:num>
  <w:num w:numId="37" w16cid:durableId="1759406433">
    <w:abstractNumId w:val="0"/>
  </w:num>
  <w:num w:numId="38" w16cid:durableId="1234971272">
    <w:abstractNumId w:val="36"/>
  </w:num>
  <w:num w:numId="39" w16cid:durableId="1188567872">
    <w:abstractNumId w:val="27"/>
  </w:num>
  <w:num w:numId="40" w16cid:durableId="1757900363">
    <w:abstractNumId w:val="17"/>
  </w:num>
  <w:num w:numId="41" w16cid:durableId="1181503309">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C"/>
    <w:rsid w:val="0000092E"/>
    <w:rsid w:val="00003CDE"/>
    <w:rsid w:val="0000540B"/>
    <w:rsid w:val="00010981"/>
    <w:rsid w:val="00012A83"/>
    <w:rsid w:val="00017C3C"/>
    <w:rsid w:val="00021F2E"/>
    <w:rsid w:val="00022C66"/>
    <w:rsid w:val="00026326"/>
    <w:rsid w:val="00026EAE"/>
    <w:rsid w:val="0003025C"/>
    <w:rsid w:val="0003123C"/>
    <w:rsid w:val="00032A10"/>
    <w:rsid w:val="00036D1B"/>
    <w:rsid w:val="000377FD"/>
    <w:rsid w:val="00041CC7"/>
    <w:rsid w:val="00043FFE"/>
    <w:rsid w:val="00044074"/>
    <w:rsid w:val="0004430C"/>
    <w:rsid w:val="0006444F"/>
    <w:rsid w:val="00066DE2"/>
    <w:rsid w:val="00073502"/>
    <w:rsid w:val="00077931"/>
    <w:rsid w:val="000801DF"/>
    <w:rsid w:val="00084E91"/>
    <w:rsid w:val="00086DC8"/>
    <w:rsid w:val="000900B6"/>
    <w:rsid w:val="00094471"/>
    <w:rsid w:val="00094CA4"/>
    <w:rsid w:val="000A3384"/>
    <w:rsid w:val="000A649E"/>
    <w:rsid w:val="000A7626"/>
    <w:rsid w:val="000B160D"/>
    <w:rsid w:val="000B20E7"/>
    <w:rsid w:val="000B5DA2"/>
    <w:rsid w:val="000B7C9B"/>
    <w:rsid w:val="000C182D"/>
    <w:rsid w:val="000C1C28"/>
    <w:rsid w:val="000C5872"/>
    <w:rsid w:val="000C7323"/>
    <w:rsid w:val="000D7E53"/>
    <w:rsid w:val="000E0979"/>
    <w:rsid w:val="000E1544"/>
    <w:rsid w:val="000E7E7F"/>
    <w:rsid w:val="000F56BD"/>
    <w:rsid w:val="001155CE"/>
    <w:rsid w:val="001167BD"/>
    <w:rsid w:val="00122100"/>
    <w:rsid w:val="00122387"/>
    <w:rsid w:val="001225D9"/>
    <w:rsid w:val="00123F18"/>
    <w:rsid w:val="00124370"/>
    <w:rsid w:val="001259EB"/>
    <w:rsid w:val="00134D2F"/>
    <w:rsid w:val="00143DA5"/>
    <w:rsid w:val="0014650A"/>
    <w:rsid w:val="00150B7C"/>
    <w:rsid w:val="00151AFC"/>
    <w:rsid w:val="001540DE"/>
    <w:rsid w:val="0015489D"/>
    <w:rsid w:val="00160392"/>
    <w:rsid w:val="00160CF3"/>
    <w:rsid w:val="00164A5B"/>
    <w:rsid w:val="00175187"/>
    <w:rsid w:val="00180F4D"/>
    <w:rsid w:val="00184731"/>
    <w:rsid w:val="001A06CF"/>
    <w:rsid w:val="001A5429"/>
    <w:rsid w:val="001A7547"/>
    <w:rsid w:val="001B071A"/>
    <w:rsid w:val="001B1422"/>
    <w:rsid w:val="001B4FBB"/>
    <w:rsid w:val="001C155D"/>
    <w:rsid w:val="001C4133"/>
    <w:rsid w:val="001D1456"/>
    <w:rsid w:val="001D1C22"/>
    <w:rsid w:val="001E11F1"/>
    <w:rsid w:val="001E1E58"/>
    <w:rsid w:val="001F00D4"/>
    <w:rsid w:val="002019A4"/>
    <w:rsid w:val="00206719"/>
    <w:rsid w:val="0021180C"/>
    <w:rsid w:val="00224C04"/>
    <w:rsid w:val="002352D1"/>
    <w:rsid w:val="00240312"/>
    <w:rsid w:val="00245877"/>
    <w:rsid w:val="00247B17"/>
    <w:rsid w:val="00252E4A"/>
    <w:rsid w:val="00255CAE"/>
    <w:rsid w:val="00257EA4"/>
    <w:rsid w:val="00263A7C"/>
    <w:rsid w:val="002642A8"/>
    <w:rsid w:val="002739E2"/>
    <w:rsid w:val="00273F40"/>
    <w:rsid w:val="00277382"/>
    <w:rsid w:val="00280D75"/>
    <w:rsid w:val="00286C4A"/>
    <w:rsid w:val="00292688"/>
    <w:rsid w:val="002A137B"/>
    <w:rsid w:val="002A2D05"/>
    <w:rsid w:val="002A383B"/>
    <w:rsid w:val="002A52F3"/>
    <w:rsid w:val="002B13A5"/>
    <w:rsid w:val="002B3B8D"/>
    <w:rsid w:val="002B4179"/>
    <w:rsid w:val="002B50CF"/>
    <w:rsid w:val="002C28AB"/>
    <w:rsid w:val="002E34E4"/>
    <w:rsid w:val="002F207D"/>
    <w:rsid w:val="00301572"/>
    <w:rsid w:val="00301827"/>
    <w:rsid w:val="003072B4"/>
    <w:rsid w:val="0031130D"/>
    <w:rsid w:val="00311FE7"/>
    <w:rsid w:val="00314A6F"/>
    <w:rsid w:val="00323B7F"/>
    <w:rsid w:val="0032475F"/>
    <w:rsid w:val="00334394"/>
    <w:rsid w:val="00347789"/>
    <w:rsid w:val="00347AF5"/>
    <w:rsid w:val="0035732B"/>
    <w:rsid w:val="00360F98"/>
    <w:rsid w:val="00362478"/>
    <w:rsid w:val="00371640"/>
    <w:rsid w:val="00374421"/>
    <w:rsid w:val="00385AC8"/>
    <w:rsid w:val="003B5758"/>
    <w:rsid w:val="003B6420"/>
    <w:rsid w:val="003B6970"/>
    <w:rsid w:val="003B7F68"/>
    <w:rsid w:val="003C6107"/>
    <w:rsid w:val="003D04F0"/>
    <w:rsid w:val="003D1482"/>
    <w:rsid w:val="003D3FAE"/>
    <w:rsid w:val="003D59A7"/>
    <w:rsid w:val="003E5567"/>
    <w:rsid w:val="003E78A7"/>
    <w:rsid w:val="003F0714"/>
    <w:rsid w:val="003F0D0F"/>
    <w:rsid w:val="003F13B0"/>
    <w:rsid w:val="003F3007"/>
    <w:rsid w:val="003F5135"/>
    <w:rsid w:val="003F5F4A"/>
    <w:rsid w:val="003F6310"/>
    <w:rsid w:val="003F7989"/>
    <w:rsid w:val="0040091F"/>
    <w:rsid w:val="004019FA"/>
    <w:rsid w:val="00403423"/>
    <w:rsid w:val="00404C6F"/>
    <w:rsid w:val="0041142A"/>
    <w:rsid w:val="004133B1"/>
    <w:rsid w:val="004262DD"/>
    <w:rsid w:val="0042646F"/>
    <w:rsid w:val="00427F2D"/>
    <w:rsid w:val="0043188A"/>
    <w:rsid w:val="0043353C"/>
    <w:rsid w:val="00435096"/>
    <w:rsid w:val="00436347"/>
    <w:rsid w:val="00440BF7"/>
    <w:rsid w:val="004411FB"/>
    <w:rsid w:val="00443212"/>
    <w:rsid w:val="00445345"/>
    <w:rsid w:val="004579CD"/>
    <w:rsid w:val="0046114A"/>
    <w:rsid w:val="00461BB7"/>
    <w:rsid w:val="0046262B"/>
    <w:rsid w:val="00463CFC"/>
    <w:rsid w:val="0047108B"/>
    <w:rsid w:val="004821E1"/>
    <w:rsid w:val="00492DD0"/>
    <w:rsid w:val="00493EC0"/>
    <w:rsid w:val="0049500E"/>
    <w:rsid w:val="00495909"/>
    <w:rsid w:val="004A1BCE"/>
    <w:rsid w:val="004A3F9A"/>
    <w:rsid w:val="004A529D"/>
    <w:rsid w:val="004B407E"/>
    <w:rsid w:val="004B5251"/>
    <w:rsid w:val="004B692F"/>
    <w:rsid w:val="004C7B3E"/>
    <w:rsid w:val="004F7BFE"/>
    <w:rsid w:val="00500181"/>
    <w:rsid w:val="00501FFE"/>
    <w:rsid w:val="00513832"/>
    <w:rsid w:val="00523077"/>
    <w:rsid w:val="00525DBF"/>
    <w:rsid w:val="00526C37"/>
    <w:rsid w:val="005270C8"/>
    <w:rsid w:val="00533047"/>
    <w:rsid w:val="00545DE0"/>
    <w:rsid w:val="00545E9F"/>
    <w:rsid w:val="00546376"/>
    <w:rsid w:val="00570032"/>
    <w:rsid w:val="00577B45"/>
    <w:rsid w:val="00580E76"/>
    <w:rsid w:val="00580F8F"/>
    <w:rsid w:val="00583706"/>
    <w:rsid w:val="00587F14"/>
    <w:rsid w:val="005919AF"/>
    <w:rsid w:val="00592DB5"/>
    <w:rsid w:val="00592EF3"/>
    <w:rsid w:val="00594449"/>
    <w:rsid w:val="005A07DB"/>
    <w:rsid w:val="005A20E2"/>
    <w:rsid w:val="005B1000"/>
    <w:rsid w:val="005B3C9D"/>
    <w:rsid w:val="005B44D2"/>
    <w:rsid w:val="005B6A1A"/>
    <w:rsid w:val="005D2146"/>
    <w:rsid w:val="005D73B3"/>
    <w:rsid w:val="005F6388"/>
    <w:rsid w:val="00602097"/>
    <w:rsid w:val="00615EDF"/>
    <w:rsid w:val="00623B4C"/>
    <w:rsid w:val="0062455F"/>
    <w:rsid w:val="006265AF"/>
    <w:rsid w:val="00631DE9"/>
    <w:rsid w:val="006329E1"/>
    <w:rsid w:val="00633E73"/>
    <w:rsid w:val="006414B9"/>
    <w:rsid w:val="00643BE0"/>
    <w:rsid w:val="00655308"/>
    <w:rsid w:val="00657790"/>
    <w:rsid w:val="00664450"/>
    <w:rsid w:val="00680390"/>
    <w:rsid w:val="006910E9"/>
    <w:rsid w:val="006936EB"/>
    <w:rsid w:val="006A00DE"/>
    <w:rsid w:val="006B2383"/>
    <w:rsid w:val="006C478F"/>
    <w:rsid w:val="006C4F94"/>
    <w:rsid w:val="006D0144"/>
    <w:rsid w:val="006D5D7D"/>
    <w:rsid w:val="006D6F61"/>
    <w:rsid w:val="006E3FC8"/>
    <w:rsid w:val="006F35BA"/>
    <w:rsid w:val="00715596"/>
    <w:rsid w:val="007157EF"/>
    <w:rsid w:val="00732066"/>
    <w:rsid w:val="0073670F"/>
    <w:rsid w:val="00740FCE"/>
    <w:rsid w:val="00743388"/>
    <w:rsid w:val="00750139"/>
    <w:rsid w:val="007530D6"/>
    <w:rsid w:val="00753E67"/>
    <w:rsid w:val="00755D87"/>
    <w:rsid w:val="00763C3F"/>
    <w:rsid w:val="00764930"/>
    <w:rsid w:val="007652A3"/>
    <w:rsid w:val="00777811"/>
    <w:rsid w:val="00790AA6"/>
    <w:rsid w:val="00795ACF"/>
    <w:rsid w:val="007A0ED7"/>
    <w:rsid w:val="007B17C4"/>
    <w:rsid w:val="007B1C08"/>
    <w:rsid w:val="007B1F5A"/>
    <w:rsid w:val="007B2694"/>
    <w:rsid w:val="007B3AB6"/>
    <w:rsid w:val="007B5AFF"/>
    <w:rsid w:val="007B7019"/>
    <w:rsid w:val="007C0656"/>
    <w:rsid w:val="007C136F"/>
    <w:rsid w:val="007C5AF4"/>
    <w:rsid w:val="007D5767"/>
    <w:rsid w:val="007D5E37"/>
    <w:rsid w:val="007F793B"/>
    <w:rsid w:val="008020A4"/>
    <w:rsid w:val="00813EC8"/>
    <w:rsid w:val="00817AA4"/>
    <w:rsid w:val="00817F8C"/>
    <w:rsid w:val="00825380"/>
    <w:rsid w:val="0083428B"/>
    <w:rsid w:val="008404EF"/>
    <w:rsid w:val="008417F9"/>
    <w:rsid w:val="00844DD2"/>
    <w:rsid w:val="008634D2"/>
    <w:rsid w:val="00876F99"/>
    <w:rsid w:val="00877463"/>
    <w:rsid w:val="008820B3"/>
    <w:rsid w:val="00886169"/>
    <w:rsid w:val="00890566"/>
    <w:rsid w:val="0089113D"/>
    <w:rsid w:val="008965F6"/>
    <w:rsid w:val="008A2B5E"/>
    <w:rsid w:val="008C338E"/>
    <w:rsid w:val="008C6286"/>
    <w:rsid w:val="008D3386"/>
    <w:rsid w:val="008E1DD9"/>
    <w:rsid w:val="008F1B95"/>
    <w:rsid w:val="008F4EB1"/>
    <w:rsid w:val="008F704C"/>
    <w:rsid w:val="0090206C"/>
    <w:rsid w:val="00902998"/>
    <w:rsid w:val="00904D38"/>
    <w:rsid w:val="00912C1B"/>
    <w:rsid w:val="0092125E"/>
    <w:rsid w:val="00921A81"/>
    <w:rsid w:val="00924319"/>
    <w:rsid w:val="00930588"/>
    <w:rsid w:val="00937BF5"/>
    <w:rsid w:val="0094707B"/>
    <w:rsid w:val="00952A7A"/>
    <w:rsid w:val="00956F9F"/>
    <w:rsid w:val="009633B3"/>
    <w:rsid w:val="00963407"/>
    <w:rsid w:val="0097097A"/>
    <w:rsid w:val="009734D0"/>
    <w:rsid w:val="00974BF8"/>
    <w:rsid w:val="00977EF8"/>
    <w:rsid w:val="00981923"/>
    <w:rsid w:val="00993150"/>
    <w:rsid w:val="00993826"/>
    <w:rsid w:val="009956A2"/>
    <w:rsid w:val="0099591E"/>
    <w:rsid w:val="009A3B33"/>
    <w:rsid w:val="009A45A0"/>
    <w:rsid w:val="009B0711"/>
    <w:rsid w:val="009B2140"/>
    <w:rsid w:val="009B35B5"/>
    <w:rsid w:val="009B4773"/>
    <w:rsid w:val="009D2556"/>
    <w:rsid w:val="009E13B8"/>
    <w:rsid w:val="00A0370B"/>
    <w:rsid w:val="00A13B27"/>
    <w:rsid w:val="00A42AA0"/>
    <w:rsid w:val="00A4461E"/>
    <w:rsid w:val="00A4628B"/>
    <w:rsid w:val="00A513B3"/>
    <w:rsid w:val="00A60DC8"/>
    <w:rsid w:val="00A61A43"/>
    <w:rsid w:val="00A630FD"/>
    <w:rsid w:val="00A64F2B"/>
    <w:rsid w:val="00A70795"/>
    <w:rsid w:val="00A74908"/>
    <w:rsid w:val="00A75D30"/>
    <w:rsid w:val="00A86881"/>
    <w:rsid w:val="00A91213"/>
    <w:rsid w:val="00A960DC"/>
    <w:rsid w:val="00AA19C4"/>
    <w:rsid w:val="00AA1EA0"/>
    <w:rsid w:val="00AA29B1"/>
    <w:rsid w:val="00AA66D7"/>
    <w:rsid w:val="00AB2448"/>
    <w:rsid w:val="00AB676C"/>
    <w:rsid w:val="00AC3653"/>
    <w:rsid w:val="00AC7BAD"/>
    <w:rsid w:val="00AD658E"/>
    <w:rsid w:val="00AE0241"/>
    <w:rsid w:val="00AE0925"/>
    <w:rsid w:val="00AE111C"/>
    <w:rsid w:val="00AE5008"/>
    <w:rsid w:val="00AE6A28"/>
    <w:rsid w:val="00AF039D"/>
    <w:rsid w:val="00AF03B3"/>
    <w:rsid w:val="00AF4D7C"/>
    <w:rsid w:val="00B0181E"/>
    <w:rsid w:val="00B01CC5"/>
    <w:rsid w:val="00B15683"/>
    <w:rsid w:val="00B1591B"/>
    <w:rsid w:val="00B175DD"/>
    <w:rsid w:val="00B2610A"/>
    <w:rsid w:val="00B26302"/>
    <w:rsid w:val="00B36A36"/>
    <w:rsid w:val="00B37B3B"/>
    <w:rsid w:val="00B44C47"/>
    <w:rsid w:val="00B57756"/>
    <w:rsid w:val="00B57F4F"/>
    <w:rsid w:val="00B65AF3"/>
    <w:rsid w:val="00B7636D"/>
    <w:rsid w:val="00B80CF1"/>
    <w:rsid w:val="00B83D77"/>
    <w:rsid w:val="00B85E78"/>
    <w:rsid w:val="00BA046C"/>
    <w:rsid w:val="00BA2A38"/>
    <w:rsid w:val="00BA31C4"/>
    <w:rsid w:val="00BA7240"/>
    <w:rsid w:val="00BB02E6"/>
    <w:rsid w:val="00BB3282"/>
    <w:rsid w:val="00BB5660"/>
    <w:rsid w:val="00BC5969"/>
    <w:rsid w:val="00BC6093"/>
    <w:rsid w:val="00BC71DA"/>
    <w:rsid w:val="00BD0C60"/>
    <w:rsid w:val="00BD2EB4"/>
    <w:rsid w:val="00BE04F2"/>
    <w:rsid w:val="00C17BCF"/>
    <w:rsid w:val="00C20E7A"/>
    <w:rsid w:val="00C23071"/>
    <w:rsid w:val="00C26ABB"/>
    <w:rsid w:val="00C3246A"/>
    <w:rsid w:val="00C3373B"/>
    <w:rsid w:val="00C42FC2"/>
    <w:rsid w:val="00C52FB9"/>
    <w:rsid w:val="00C62CCB"/>
    <w:rsid w:val="00C65564"/>
    <w:rsid w:val="00C660F7"/>
    <w:rsid w:val="00C75EDB"/>
    <w:rsid w:val="00C9347D"/>
    <w:rsid w:val="00CA0593"/>
    <w:rsid w:val="00CA61D8"/>
    <w:rsid w:val="00CA6F4A"/>
    <w:rsid w:val="00CB1744"/>
    <w:rsid w:val="00CC2CD5"/>
    <w:rsid w:val="00CC2D81"/>
    <w:rsid w:val="00CC4936"/>
    <w:rsid w:val="00CC586A"/>
    <w:rsid w:val="00CD1D98"/>
    <w:rsid w:val="00CD2E24"/>
    <w:rsid w:val="00CD5395"/>
    <w:rsid w:val="00CE29BB"/>
    <w:rsid w:val="00CE3237"/>
    <w:rsid w:val="00CF121D"/>
    <w:rsid w:val="00CF1267"/>
    <w:rsid w:val="00CF305C"/>
    <w:rsid w:val="00CF5866"/>
    <w:rsid w:val="00D05493"/>
    <w:rsid w:val="00D07AF2"/>
    <w:rsid w:val="00D13200"/>
    <w:rsid w:val="00D17901"/>
    <w:rsid w:val="00D2538A"/>
    <w:rsid w:val="00D26769"/>
    <w:rsid w:val="00D2788A"/>
    <w:rsid w:val="00D27AF8"/>
    <w:rsid w:val="00D316AD"/>
    <w:rsid w:val="00D32234"/>
    <w:rsid w:val="00D34273"/>
    <w:rsid w:val="00D4399F"/>
    <w:rsid w:val="00D45126"/>
    <w:rsid w:val="00D5053D"/>
    <w:rsid w:val="00D55756"/>
    <w:rsid w:val="00D56841"/>
    <w:rsid w:val="00D64901"/>
    <w:rsid w:val="00D6543F"/>
    <w:rsid w:val="00D67323"/>
    <w:rsid w:val="00D74E0C"/>
    <w:rsid w:val="00D76771"/>
    <w:rsid w:val="00D86A0A"/>
    <w:rsid w:val="00D94688"/>
    <w:rsid w:val="00DA2ECB"/>
    <w:rsid w:val="00DB1552"/>
    <w:rsid w:val="00DB3EEB"/>
    <w:rsid w:val="00DB5A2E"/>
    <w:rsid w:val="00DB5A5D"/>
    <w:rsid w:val="00DB7104"/>
    <w:rsid w:val="00DC0528"/>
    <w:rsid w:val="00DC1104"/>
    <w:rsid w:val="00DC3A45"/>
    <w:rsid w:val="00DC3DBA"/>
    <w:rsid w:val="00DC7466"/>
    <w:rsid w:val="00DC7E1C"/>
    <w:rsid w:val="00DD2526"/>
    <w:rsid w:val="00DD2BAE"/>
    <w:rsid w:val="00DE65A2"/>
    <w:rsid w:val="00DF090F"/>
    <w:rsid w:val="00DF1465"/>
    <w:rsid w:val="00DF2DCC"/>
    <w:rsid w:val="00DF6D7E"/>
    <w:rsid w:val="00E01D0E"/>
    <w:rsid w:val="00E133A0"/>
    <w:rsid w:val="00E16215"/>
    <w:rsid w:val="00E165A5"/>
    <w:rsid w:val="00E23BAD"/>
    <w:rsid w:val="00E31650"/>
    <w:rsid w:val="00E35169"/>
    <w:rsid w:val="00E51E6B"/>
    <w:rsid w:val="00E53724"/>
    <w:rsid w:val="00E552C8"/>
    <w:rsid w:val="00E67FBF"/>
    <w:rsid w:val="00E75006"/>
    <w:rsid w:val="00E8376B"/>
    <w:rsid w:val="00E84350"/>
    <w:rsid w:val="00E857E2"/>
    <w:rsid w:val="00E85863"/>
    <w:rsid w:val="00E91AE4"/>
    <w:rsid w:val="00E94243"/>
    <w:rsid w:val="00EA2CA7"/>
    <w:rsid w:val="00EA431D"/>
    <w:rsid w:val="00EA6557"/>
    <w:rsid w:val="00EB0058"/>
    <w:rsid w:val="00EB164F"/>
    <w:rsid w:val="00EB466B"/>
    <w:rsid w:val="00EB6EC2"/>
    <w:rsid w:val="00EC11CE"/>
    <w:rsid w:val="00EC4BCD"/>
    <w:rsid w:val="00EC5FC6"/>
    <w:rsid w:val="00ED112D"/>
    <w:rsid w:val="00ED47E8"/>
    <w:rsid w:val="00ED6798"/>
    <w:rsid w:val="00EF38C4"/>
    <w:rsid w:val="00F009DF"/>
    <w:rsid w:val="00F00A97"/>
    <w:rsid w:val="00F01B6C"/>
    <w:rsid w:val="00F10110"/>
    <w:rsid w:val="00F12D60"/>
    <w:rsid w:val="00F13D47"/>
    <w:rsid w:val="00F20F47"/>
    <w:rsid w:val="00F264BF"/>
    <w:rsid w:val="00F279DB"/>
    <w:rsid w:val="00F3210A"/>
    <w:rsid w:val="00F33F5E"/>
    <w:rsid w:val="00F372FE"/>
    <w:rsid w:val="00F54106"/>
    <w:rsid w:val="00F60840"/>
    <w:rsid w:val="00F70DE4"/>
    <w:rsid w:val="00F75B86"/>
    <w:rsid w:val="00F75B8D"/>
    <w:rsid w:val="00F77933"/>
    <w:rsid w:val="00F819C5"/>
    <w:rsid w:val="00F8411A"/>
    <w:rsid w:val="00F91A3B"/>
    <w:rsid w:val="00FA04F1"/>
    <w:rsid w:val="00FB6868"/>
    <w:rsid w:val="00FC1405"/>
    <w:rsid w:val="00FC1CF7"/>
    <w:rsid w:val="00FC40DD"/>
    <w:rsid w:val="00FD4781"/>
    <w:rsid w:val="00FE2B17"/>
    <w:rsid w:val="00FF0913"/>
    <w:rsid w:val="00FF10A8"/>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6636C"/>
  <w15:chartTrackingRefBased/>
  <w15:docId w15:val="{9C0DBFAF-7C6E-42FE-8240-B7BD9EEC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87"/>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DF090F"/>
    <w:pPr>
      <w:keepNext/>
      <w:keepLines/>
      <w:spacing w:before="24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E2B17"/>
    <w:pPr>
      <w:spacing w:after="0"/>
    </w:pPr>
    <w:rPr>
      <w:rFonts w:asciiTheme="majorHAnsi" w:hAnsiTheme="majorHAnsi"/>
      <w:b/>
      <w:caps/>
      <w:color w:val="107082" w:themeColor="accent2"/>
      <w:sz w:val="28"/>
    </w:rPr>
  </w:style>
  <w:style w:type="character" w:customStyle="1" w:styleId="HeaderChar">
    <w:name w:val="Header Char"/>
    <w:basedOn w:val="DefaultParagraphFont"/>
    <w:link w:val="Header"/>
    <w:uiPriority w:val="99"/>
    <w:rsid w:val="00FE2B17"/>
    <w:rPr>
      <w:rFonts w:asciiTheme="majorHAnsi" w:hAnsiTheme="majorHAnsi"/>
      <w:b/>
      <w:caps/>
      <w:color w:val="107082" w:themeColor="accent2"/>
      <w:sz w:val="28"/>
    </w:rPr>
  </w:style>
  <w:style w:type="paragraph" w:styleId="Footer">
    <w:name w:val="footer"/>
    <w:basedOn w:val="Normal"/>
    <w:link w:val="FooterChar"/>
    <w:uiPriority w:val="99"/>
    <w:rsid w:val="00755D87"/>
    <w:pPr>
      <w:pBdr>
        <w:top w:val="single" w:sz="8" w:space="1" w:color="F0CDA1" w:themeColor="accent1"/>
      </w:pBdr>
      <w:tabs>
        <w:tab w:val="right" w:pos="10800"/>
      </w:tabs>
      <w:spacing w:after="0" w:line="240" w:lineRule="auto"/>
    </w:pPr>
    <w:rPr>
      <w:sz w:val="18"/>
    </w:rPr>
  </w:style>
  <w:style w:type="character" w:customStyle="1" w:styleId="FooterChar">
    <w:name w:val="Footer Char"/>
    <w:basedOn w:val="DefaultParagraphFont"/>
    <w:link w:val="Footer"/>
    <w:uiPriority w:val="99"/>
    <w:rsid w:val="00755D87"/>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B01CC5"/>
    <w:pPr>
      <w:spacing w:after="0"/>
      <w:contextualSpacing/>
      <w:jc w:val="center"/>
    </w:pPr>
    <w:rPr>
      <w:rFonts w:asciiTheme="majorHAnsi" w:eastAsiaTheme="majorEastAsia" w:hAnsiTheme="majorHAnsi" w:cstheme="majorBidi"/>
      <w:b/>
      <w:caps/>
      <w:color w:val="auto"/>
      <w:spacing w:val="-10"/>
      <w:kern w:val="28"/>
      <w:sz w:val="96"/>
      <w:szCs w:val="56"/>
    </w:rPr>
  </w:style>
  <w:style w:type="character" w:customStyle="1" w:styleId="TitleChar">
    <w:name w:val="Title Char"/>
    <w:basedOn w:val="DefaultParagraphFont"/>
    <w:link w:val="Title"/>
    <w:uiPriority w:val="10"/>
    <w:rsid w:val="00B01CC5"/>
    <w:rPr>
      <w:rFonts w:asciiTheme="majorHAnsi" w:eastAsiaTheme="majorEastAsia" w:hAnsiTheme="majorHAnsi" w:cstheme="majorBidi"/>
      <w:b/>
      <w:caps/>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DF090F"/>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E85863"/>
    <w:rPr>
      <w:rFonts w:asciiTheme="majorHAnsi" w:hAnsiTheme="majorHAnsi"/>
      <w:b/>
      <w:i w:val="0"/>
      <w:color w:val="107082" w:themeColor="accent2"/>
      <w:sz w:val="28"/>
    </w:rPr>
  </w:style>
  <w:style w:type="character" w:styleId="Emphasis">
    <w:name w:val="Emphasis"/>
    <w:uiPriority w:val="20"/>
    <w:semiHidden/>
    <w:rsid w:val="0089113D"/>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8C6286"/>
    <w:pPr>
      <w:tabs>
        <w:tab w:val="left" w:pos="440"/>
        <w:tab w:val="right" w:pos="4901"/>
        <w:tab w:val="right" w:leader="dot" w:pos="10790"/>
      </w:tabs>
      <w:spacing w:after="100"/>
      <w:ind w:right="259"/>
    </w:pPr>
    <w:rPr>
      <w:noProof/>
    </w:rPr>
  </w:style>
  <w:style w:type="character" w:styleId="Hyperlink">
    <w:name w:val="Hyperlink"/>
    <w:basedOn w:val="DefaultParagraphFont"/>
    <w:uiPriority w:val="99"/>
    <w:rsid w:val="001E1E58"/>
    <w:rPr>
      <w:color w:val="000000" w:themeColor="hyperlink"/>
      <w:u w:val="single"/>
    </w:rPr>
  </w:style>
  <w:style w:type="paragraph" w:styleId="TOC2">
    <w:name w:val="toc 2"/>
    <w:basedOn w:val="Normal"/>
    <w:next w:val="Normal"/>
    <w:autoRedefine/>
    <w:uiPriority w:val="39"/>
    <w:rsid w:val="003B6970"/>
    <w:pPr>
      <w:tabs>
        <w:tab w:val="right" w:leader="dot" w:pos="4905"/>
      </w:tabs>
      <w:spacing w:after="100"/>
      <w:ind w:left="360"/>
    </w:pPr>
    <w:rPr>
      <w:noProof/>
    </w:r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rsid w:val="00BA31C4"/>
    <w:rPr>
      <w:b/>
      <w:bCs/>
    </w:rPr>
  </w:style>
  <w:style w:type="character" w:customStyle="1" w:styleId="Bold">
    <w:name w:val="Bold"/>
    <w:uiPriority w:val="1"/>
    <w:qFormat/>
    <w:rsid w:val="006414B9"/>
    <w:rPr>
      <w:b/>
      <w:bCs/>
      <w:sz w:val="24"/>
      <w:szCs w:val="18"/>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2B50CF"/>
    <w:pPr>
      <w:spacing w:after="60" w:line="240" w:lineRule="auto"/>
    </w:pPr>
    <w:rPr>
      <w:b/>
      <w:color w:val="8C4D04" w:themeColor="accent5" w:themeShade="80"/>
    </w:rPr>
  </w:style>
  <w:style w:type="paragraph" w:customStyle="1" w:styleId="Graphheading3">
    <w:name w:val="Graph heading 3"/>
    <w:basedOn w:val="Normal"/>
    <w:qFormat/>
    <w:rsid w:val="002B50CF"/>
    <w:pPr>
      <w:spacing w:after="60" w:line="240" w:lineRule="auto"/>
    </w:pPr>
    <w:rPr>
      <w:b/>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2B50CF"/>
    <w:pPr>
      <w:numPr>
        <w:numId w:val="30"/>
      </w:numPr>
      <w:spacing w:before="0" w:after="0" w:line="216" w:lineRule="auto"/>
      <w:ind w:left="288" w:hanging="288"/>
    </w:pPr>
    <w:rPr>
      <w:sz w:val="20"/>
    </w:rPr>
  </w:style>
  <w:style w:type="paragraph" w:customStyle="1" w:styleId="Graphbullet3">
    <w:name w:val="Graph bullet 3"/>
    <w:basedOn w:val="Normal"/>
    <w:qFormat/>
    <w:rsid w:val="002B50CF"/>
    <w:pPr>
      <w:numPr>
        <w:numId w:val="29"/>
      </w:numPr>
      <w:spacing w:before="0" w:after="0" w:line="216" w:lineRule="auto"/>
      <w:ind w:left="288" w:hanging="288"/>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956F9F"/>
    <w:pPr>
      <w:spacing w:before="0" w:after="0" w:line="240" w:lineRule="auto"/>
    </w:pPr>
    <w:rPr>
      <w:sz w:val="18"/>
    </w:rPr>
  </w:style>
  <w:style w:type="paragraph" w:customStyle="1" w:styleId="TableHeadingStyle">
    <w:name w:val="Table Heading Style"/>
    <w:basedOn w:val="Normal"/>
    <w:qFormat/>
    <w:rsid w:val="004F7BFE"/>
    <w:pPr>
      <w:spacing w:before="0" w:after="0" w:line="216" w:lineRule="auto"/>
      <w:ind w:left="85"/>
    </w:pPr>
    <w:rPr>
      <w:b/>
      <w:caps/>
      <w:color w:val="FFFFFF" w:themeColor="background1"/>
      <w:sz w:val="18"/>
      <w:szCs w:val="18"/>
    </w:rPr>
  </w:style>
  <w:style w:type="paragraph" w:customStyle="1" w:styleId="Header2">
    <w:name w:val="Header2"/>
    <w:basedOn w:val="Normal"/>
    <w:link w:val="Header2Char"/>
    <w:uiPriority w:val="99"/>
    <w:qFormat/>
    <w:rsid w:val="00FE2B17"/>
    <w:pPr>
      <w:spacing w:before="0"/>
    </w:pPr>
    <w:rPr>
      <w:i/>
    </w:rPr>
  </w:style>
  <w:style w:type="character" w:customStyle="1" w:styleId="Header2Char">
    <w:name w:val="Header2 Char"/>
    <w:basedOn w:val="DefaultParagraphFont"/>
    <w:link w:val="Header2"/>
    <w:uiPriority w:val="99"/>
    <w:rsid w:val="00FE2B17"/>
    <w:rPr>
      <w:i/>
      <w:color w:val="595959" w:themeColor="text1" w:themeTint="A6"/>
      <w:sz w:val="24"/>
    </w:rPr>
  </w:style>
  <w:style w:type="paragraph" w:customStyle="1" w:styleId="Tabletotal">
    <w:name w:val="Table total"/>
    <w:basedOn w:val="Normal"/>
    <w:next w:val="Normal"/>
    <w:link w:val="TabletotalChar"/>
    <w:qFormat/>
    <w:rsid w:val="0094707B"/>
    <w:pPr>
      <w:spacing w:before="0" w:after="0" w:line="256" w:lineRule="auto"/>
    </w:pPr>
    <w:rPr>
      <w:rFonts w:ascii="Arial" w:eastAsia="Arial" w:hAnsi="Arial" w:cs="Times New Roman"/>
      <w:b/>
      <w:bCs/>
      <w:caps/>
      <w:color w:val="404040" w:themeColor="text1" w:themeTint="BF"/>
      <w:sz w:val="18"/>
    </w:rPr>
  </w:style>
  <w:style w:type="character" w:customStyle="1" w:styleId="TabletotalChar">
    <w:name w:val="Table total Char"/>
    <w:basedOn w:val="DefaultParagraphFont"/>
    <w:link w:val="Tabletotal"/>
    <w:rsid w:val="0094707B"/>
    <w:rPr>
      <w:rFonts w:ascii="Arial" w:eastAsia="Arial" w:hAnsi="Arial" w:cs="Times New Roman"/>
      <w:b/>
      <w:bCs/>
      <w:caps/>
      <w:color w:val="404040" w:themeColor="text1" w:themeTint="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57197">
      <w:bodyDiv w:val="1"/>
      <w:marLeft w:val="0"/>
      <w:marRight w:val="0"/>
      <w:marTop w:val="0"/>
      <w:marBottom w:val="0"/>
      <w:divBdr>
        <w:top w:val="none" w:sz="0" w:space="0" w:color="auto"/>
        <w:left w:val="none" w:sz="0" w:space="0" w:color="auto"/>
        <w:bottom w:val="none" w:sz="0" w:space="0" w:color="auto"/>
        <w:right w:val="none" w:sz="0" w:space="0" w:color="auto"/>
      </w:divBdr>
    </w:div>
    <w:div w:id="172956477">
      <w:bodyDiv w:val="1"/>
      <w:marLeft w:val="0"/>
      <w:marRight w:val="0"/>
      <w:marTop w:val="0"/>
      <w:marBottom w:val="0"/>
      <w:divBdr>
        <w:top w:val="none" w:sz="0" w:space="0" w:color="auto"/>
        <w:left w:val="none" w:sz="0" w:space="0" w:color="auto"/>
        <w:bottom w:val="none" w:sz="0" w:space="0" w:color="auto"/>
        <w:right w:val="none" w:sz="0" w:space="0" w:color="auto"/>
      </w:divBdr>
    </w:div>
    <w:div w:id="359597274">
      <w:bodyDiv w:val="1"/>
      <w:marLeft w:val="0"/>
      <w:marRight w:val="0"/>
      <w:marTop w:val="0"/>
      <w:marBottom w:val="0"/>
      <w:divBdr>
        <w:top w:val="none" w:sz="0" w:space="0" w:color="auto"/>
        <w:left w:val="none" w:sz="0" w:space="0" w:color="auto"/>
        <w:bottom w:val="none" w:sz="0" w:space="0" w:color="auto"/>
        <w:right w:val="none" w:sz="0" w:space="0" w:color="auto"/>
      </w:divBdr>
    </w:div>
    <w:div w:id="417989483">
      <w:bodyDiv w:val="1"/>
      <w:marLeft w:val="0"/>
      <w:marRight w:val="0"/>
      <w:marTop w:val="0"/>
      <w:marBottom w:val="0"/>
      <w:divBdr>
        <w:top w:val="none" w:sz="0" w:space="0" w:color="auto"/>
        <w:left w:val="none" w:sz="0" w:space="0" w:color="auto"/>
        <w:bottom w:val="none" w:sz="0" w:space="0" w:color="auto"/>
        <w:right w:val="none" w:sz="0" w:space="0" w:color="auto"/>
      </w:divBdr>
    </w:div>
    <w:div w:id="639186272">
      <w:bodyDiv w:val="1"/>
      <w:marLeft w:val="0"/>
      <w:marRight w:val="0"/>
      <w:marTop w:val="0"/>
      <w:marBottom w:val="0"/>
      <w:divBdr>
        <w:top w:val="none" w:sz="0" w:space="0" w:color="auto"/>
        <w:left w:val="none" w:sz="0" w:space="0" w:color="auto"/>
        <w:bottom w:val="none" w:sz="0" w:space="0" w:color="auto"/>
        <w:right w:val="none" w:sz="0" w:space="0" w:color="auto"/>
      </w:divBdr>
    </w:div>
    <w:div w:id="662126289">
      <w:bodyDiv w:val="1"/>
      <w:marLeft w:val="0"/>
      <w:marRight w:val="0"/>
      <w:marTop w:val="0"/>
      <w:marBottom w:val="0"/>
      <w:divBdr>
        <w:top w:val="none" w:sz="0" w:space="0" w:color="auto"/>
        <w:left w:val="none" w:sz="0" w:space="0" w:color="auto"/>
        <w:bottom w:val="none" w:sz="0" w:space="0" w:color="auto"/>
        <w:right w:val="none" w:sz="0" w:space="0" w:color="auto"/>
      </w:divBdr>
    </w:div>
    <w:div w:id="824585402">
      <w:bodyDiv w:val="1"/>
      <w:marLeft w:val="0"/>
      <w:marRight w:val="0"/>
      <w:marTop w:val="0"/>
      <w:marBottom w:val="0"/>
      <w:divBdr>
        <w:top w:val="none" w:sz="0" w:space="0" w:color="auto"/>
        <w:left w:val="none" w:sz="0" w:space="0" w:color="auto"/>
        <w:bottom w:val="none" w:sz="0" w:space="0" w:color="auto"/>
        <w:right w:val="none" w:sz="0" w:space="0" w:color="auto"/>
      </w:divBdr>
    </w:div>
    <w:div w:id="842162879">
      <w:bodyDiv w:val="1"/>
      <w:marLeft w:val="0"/>
      <w:marRight w:val="0"/>
      <w:marTop w:val="0"/>
      <w:marBottom w:val="0"/>
      <w:divBdr>
        <w:top w:val="none" w:sz="0" w:space="0" w:color="auto"/>
        <w:left w:val="none" w:sz="0" w:space="0" w:color="auto"/>
        <w:bottom w:val="none" w:sz="0" w:space="0" w:color="auto"/>
        <w:right w:val="none" w:sz="0" w:space="0" w:color="auto"/>
      </w:divBdr>
    </w:div>
    <w:div w:id="930426999">
      <w:bodyDiv w:val="1"/>
      <w:marLeft w:val="0"/>
      <w:marRight w:val="0"/>
      <w:marTop w:val="0"/>
      <w:marBottom w:val="0"/>
      <w:divBdr>
        <w:top w:val="none" w:sz="0" w:space="0" w:color="auto"/>
        <w:left w:val="none" w:sz="0" w:space="0" w:color="auto"/>
        <w:bottom w:val="none" w:sz="0" w:space="0" w:color="auto"/>
        <w:right w:val="none" w:sz="0" w:space="0" w:color="auto"/>
      </w:divBdr>
    </w:div>
    <w:div w:id="1136532783">
      <w:bodyDiv w:val="1"/>
      <w:marLeft w:val="0"/>
      <w:marRight w:val="0"/>
      <w:marTop w:val="0"/>
      <w:marBottom w:val="0"/>
      <w:divBdr>
        <w:top w:val="none" w:sz="0" w:space="0" w:color="auto"/>
        <w:left w:val="none" w:sz="0" w:space="0" w:color="auto"/>
        <w:bottom w:val="none" w:sz="0" w:space="0" w:color="auto"/>
        <w:right w:val="none" w:sz="0" w:space="0" w:color="auto"/>
      </w:divBdr>
    </w:div>
    <w:div w:id="1151679994">
      <w:bodyDiv w:val="1"/>
      <w:marLeft w:val="0"/>
      <w:marRight w:val="0"/>
      <w:marTop w:val="0"/>
      <w:marBottom w:val="0"/>
      <w:divBdr>
        <w:top w:val="none" w:sz="0" w:space="0" w:color="auto"/>
        <w:left w:val="none" w:sz="0" w:space="0" w:color="auto"/>
        <w:bottom w:val="none" w:sz="0" w:space="0" w:color="auto"/>
        <w:right w:val="none" w:sz="0" w:space="0" w:color="auto"/>
      </w:divBdr>
    </w:div>
    <w:div w:id="1154302466">
      <w:bodyDiv w:val="1"/>
      <w:marLeft w:val="0"/>
      <w:marRight w:val="0"/>
      <w:marTop w:val="0"/>
      <w:marBottom w:val="0"/>
      <w:divBdr>
        <w:top w:val="none" w:sz="0" w:space="0" w:color="auto"/>
        <w:left w:val="none" w:sz="0" w:space="0" w:color="auto"/>
        <w:bottom w:val="none" w:sz="0" w:space="0" w:color="auto"/>
        <w:right w:val="none" w:sz="0" w:space="0" w:color="auto"/>
      </w:divBdr>
    </w:div>
    <w:div w:id="1183938564">
      <w:bodyDiv w:val="1"/>
      <w:marLeft w:val="0"/>
      <w:marRight w:val="0"/>
      <w:marTop w:val="0"/>
      <w:marBottom w:val="0"/>
      <w:divBdr>
        <w:top w:val="none" w:sz="0" w:space="0" w:color="auto"/>
        <w:left w:val="none" w:sz="0" w:space="0" w:color="auto"/>
        <w:bottom w:val="none" w:sz="0" w:space="0" w:color="auto"/>
        <w:right w:val="none" w:sz="0" w:space="0" w:color="auto"/>
      </w:divBdr>
    </w:div>
    <w:div w:id="1235118155">
      <w:bodyDiv w:val="1"/>
      <w:marLeft w:val="0"/>
      <w:marRight w:val="0"/>
      <w:marTop w:val="0"/>
      <w:marBottom w:val="0"/>
      <w:divBdr>
        <w:top w:val="none" w:sz="0" w:space="0" w:color="auto"/>
        <w:left w:val="none" w:sz="0" w:space="0" w:color="auto"/>
        <w:bottom w:val="none" w:sz="0" w:space="0" w:color="auto"/>
        <w:right w:val="none" w:sz="0" w:space="0" w:color="auto"/>
      </w:divBdr>
    </w:div>
    <w:div w:id="1509978004">
      <w:bodyDiv w:val="1"/>
      <w:marLeft w:val="0"/>
      <w:marRight w:val="0"/>
      <w:marTop w:val="0"/>
      <w:marBottom w:val="0"/>
      <w:divBdr>
        <w:top w:val="none" w:sz="0" w:space="0" w:color="auto"/>
        <w:left w:val="none" w:sz="0" w:space="0" w:color="auto"/>
        <w:bottom w:val="none" w:sz="0" w:space="0" w:color="auto"/>
        <w:right w:val="none" w:sz="0" w:space="0" w:color="auto"/>
      </w:divBdr>
    </w:div>
    <w:div w:id="1560552907">
      <w:bodyDiv w:val="1"/>
      <w:marLeft w:val="0"/>
      <w:marRight w:val="0"/>
      <w:marTop w:val="0"/>
      <w:marBottom w:val="0"/>
      <w:divBdr>
        <w:top w:val="none" w:sz="0" w:space="0" w:color="auto"/>
        <w:left w:val="none" w:sz="0" w:space="0" w:color="auto"/>
        <w:bottom w:val="none" w:sz="0" w:space="0" w:color="auto"/>
        <w:right w:val="none" w:sz="0" w:space="0" w:color="auto"/>
      </w:divBdr>
    </w:div>
    <w:div w:id="1591963270">
      <w:bodyDiv w:val="1"/>
      <w:marLeft w:val="0"/>
      <w:marRight w:val="0"/>
      <w:marTop w:val="0"/>
      <w:marBottom w:val="0"/>
      <w:divBdr>
        <w:top w:val="none" w:sz="0" w:space="0" w:color="auto"/>
        <w:left w:val="none" w:sz="0" w:space="0" w:color="auto"/>
        <w:bottom w:val="none" w:sz="0" w:space="0" w:color="auto"/>
        <w:right w:val="none" w:sz="0" w:space="0" w:color="auto"/>
      </w:divBdr>
      <w:divsChild>
        <w:div w:id="416907061">
          <w:marLeft w:val="0"/>
          <w:marRight w:val="0"/>
          <w:marTop w:val="0"/>
          <w:marBottom w:val="0"/>
          <w:divBdr>
            <w:top w:val="none" w:sz="0" w:space="0" w:color="auto"/>
            <w:left w:val="none" w:sz="0" w:space="0" w:color="auto"/>
            <w:bottom w:val="none" w:sz="0" w:space="0" w:color="auto"/>
            <w:right w:val="none" w:sz="0" w:space="0" w:color="auto"/>
          </w:divBdr>
        </w:div>
        <w:div w:id="1348751070">
          <w:marLeft w:val="0"/>
          <w:marRight w:val="0"/>
          <w:marTop w:val="0"/>
          <w:marBottom w:val="0"/>
          <w:divBdr>
            <w:top w:val="none" w:sz="0" w:space="0" w:color="auto"/>
            <w:left w:val="none" w:sz="0" w:space="0" w:color="auto"/>
            <w:bottom w:val="none" w:sz="0" w:space="0" w:color="auto"/>
            <w:right w:val="none" w:sz="0" w:space="0" w:color="auto"/>
          </w:divBdr>
        </w:div>
        <w:div w:id="760298017">
          <w:marLeft w:val="0"/>
          <w:marRight w:val="0"/>
          <w:marTop w:val="0"/>
          <w:marBottom w:val="0"/>
          <w:divBdr>
            <w:top w:val="none" w:sz="0" w:space="0" w:color="auto"/>
            <w:left w:val="none" w:sz="0" w:space="0" w:color="auto"/>
            <w:bottom w:val="none" w:sz="0" w:space="0" w:color="auto"/>
            <w:right w:val="none" w:sz="0" w:space="0" w:color="auto"/>
          </w:divBdr>
        </w:div>
        <w:div w:id="305013298">
          <w:marLeft w:val="0"/>
          <w:marRight w:val="0"/>
          <w:marTop w:val="0"/>
          <w:marBottom w:val="0"/>
          <w:divBdr>
            <w:top w:val="none" w:sz="0" w:space="0" w:color="auto"/>
            <w:left w:val="none" w:sz="0" w:space="0" w:color="auto"/>
            <w:bottom w:val="none" w:sz="0" w:space="0" w:color="auto"/>
            <w:right w:val="none" w:sz="0" w:space="0" w:color="auto"/>
          </w:divBdr>
        </w:div>
        <w:div w:id="1846165617">
          <w:marLeft w:val="0"/>
          <w:marRight w:val="0"/>
          <w:marTop w:val="0"/>
          <w:marBottom w:val="0"/>
          <w:divBdr>
            <w:top w:val="none" w:sz="0" w:space="0" w:color="auto"/>
            <w:left w:val="none" w:sz="0" w:space="0" w:color="auto"/>
            <w:bottom w:val="none" w:sz="0" w:space="0" w:color="auto"/>
            <w:right w:val="none" w:sz="0" w:space="0" w:color="auto"/>
          </w:divBdr>
        </w:div>
        <w:div w:id="942685552">
          <w:marLeft w:val="0"/>
          <w:marRight w:val="0"/>
          <w:marTop w:val="0"/>
          <w:marBottom w:val="0"/>
          <w:divBdr>
            <w:top w:val="none" w:sz="0" w:space="0" w:color="auto"/>
            <w:left w:val="none" w:sz="0" w:space="0" w:color="auto"/>
            <w:bottom w:val="none" w:sz="0" w:space="0" w:color="auto"/>
            <w:right w:val="none" w:sz="0" w:space="0" w:color="auto"/>
          </w:divBdr>
        </w:div>
        <w:div w:id="2139030922">
          <w:marLeft w:val="0"/>
          <w:marRight w:val="0"/>
          <w:marTop w:val="0"/>
          <w:marBottom w:val="0"/>
          <w:divBdr>
            <w:top w:val="none" w:sz="0" w:space="0" w:color="auto"/>
            <w:left w:val="none" w:sz="0" w:space="0" w:color="auto"/>
            <w:bottom w:val="none" w:sz="0" w:space="0" w:color="auto"/>
            <w:right w:val="none" w:sz="0" w:space="0" w:color="auto"/>
          </w:divBdr>
        </w:div>
        <w:div w:id="44646309">
          <w:marLeft w:val="0"/>
          <w:marRight w:val="0"/>
          <w:marTop w:val="0"/>
          <w:marBottom w:val="0"/>
          <w:divBdr>
            <w:top w:val="none" w:sz="0" w:space="0" w:color="auto"/>
            <w:left w:val="none" w:sz="0" w:space="0" w:color="auto"/>
            <w:bottom w:val="none" w:sz="0" w:space="0" w:color="auto"/>
            <w:right w:val="none" w:sz="0" w:space="0" w:color="auto"/>
          </w:divBdr>
        </w:div>
        <w:div w:id="625963468">
          <w:marLeft w:val="0"/>
          <w:marRight w:val="0"/>
          <w:marTop w:val="0"/>
          <w:marBottom w:val="0"/>
          <w:divBdr>
            <w:top w:val="none" w:sz="0" w:space="0" w:color="auto"/>
            <w:left w:val="none" w:sz="0" w:space="0" w:color="auto"/>
            <w:bottom w:val="none" w:sz="0" w:space="0" w:color="auto"/>
            <w:right w:val="none" w:sz="0" w:space="0" w:color="auto"/>
          </w:divBdr>
        </w:div>
        <w:div w:id="1111777574">
          <w:marLeft w:val="0"/>
          <w:marRight w:val="0"/>
          <w:marTop w:val="0"/>
          <w:marBottom w:val="0"/>
          <w:divBdr>
            <w:top w:val="none" w:sz="0" w:space="0" w:color="auto"/>
            <w:left w:val="none" w:sz="0" w:space="0" w:color="auto"/>
            <w:bottom w:val="none" w:sz="0" w:space="0" w:color="auto"/>
            <w:right w:val="none" w:sz="0" w:space="0" w:color="auto"/>
          </w:divBdr>
        </w:div>
        <w:div w:id="529341271">
          <w:marLeft w:val="0"/>
          <w:marRight w:val="0"/>
          <w:marTop w:val="0"/>
          <w:marBottom w:val="0"/>
          <w:divBdr>
            <w:top w:val="none" w:sz="0" w:space="0" w:color="auto"/>
            <w:left w:val="none" w:sz="0" w:space="0" w:color="auto"/>
            <w:bottom w:val="none" w:sz="0" w:space="0" w:color="auto"/>
            <w:right w:val="none" w:sz="0" w:space="0" w:color="auto"/>
          </w:divBdr>
        </w:div>
        <w:div w:id="1488084578">
          <w:marLeft w:val="0"/>
          <w:marRight w:val="0"/>
          <w:marTop w:val="0"/>
          <w:marBottom w:val="0"/>
          <w:divBdr>
            <w:top w:val="none" w:sz="0" w:space="0" w:color="auto"/>
            <w:left w:val="none" w:sz="0" w:space="0" w:color="auto"/>
            <w:bottom w:val="none" w:sz="0" w:space="0" w:color="auto"/>
            <w:right w:val="none" w:sz="0" w:space="0" w:color="auto"/>
          </w:divBdr>
        </w:div>
        <w:div w:id="1843466283">
          <w:marLeft w:val="0"/>
          <w:marRight w:val="0"/>
          <w:marTop w:val="0"/>
          <w:marBottom w:val="0"/>
          <w:divBdr>
            <w:top w:val="none" w:sz="0" w:space="0" w:color="auto"/>
            <w:left w:val="none" w:sz="0" w:space="0" w:color="auto"/>
            <w:bottom w:val="none" w:sz="0" w:space="0" w:color="auto"/>
            <w:right w:val="none" w:sz="0" w:space="0" w:color="auto"/>
          </w:divBdr>
        </w:div>
      </w:divsChild>
    </w:div>
    <w:div w:id="1599368534">
      <w:bodyDiv w:val="1"/>
      <w:marLeft w:val="0"/>
      <w:marRight w:val="0"/>
      <w:marTop w:val="0"/>
      <w:marBottom w:val="0"/>
      <w:divBdr>
        <w:top w:val="none" w:sz="0" w:space="0" w:color="auto"/>
        <w:left w:val="none" w:sz="0" w:space="0" w:color="auto"/>
        <w:bottom w:val="none" w:sz="0" w:space="0" w:color="auto"/>
        <w:right w:val="none" w:sz="0" w:space="0" w:color="auto"/>
      </w:divBdr>
    </w:div>
    <w:div w:id="1607804939">
      <w:bodyDiv w:val="1"/>
      <w:marLeft w:val="0"/>
      <w:marRight w:val="0"/>
      <w:marTop w:val="0"/>
      <w:marBottom w:val="0"/>
      <w:divBdr>
        <w:top w:val="none" w:sz="0" w:space="0" w:color="auto"/>
        <w:left w:val="none" w:sz="0" w:space="0" w:color="auto"/>
        <w:bottom w:val="none" w:sz="0" w:space="0" w:color="auto"/>
        <w:right w:val="none" w:sz="0" w:space="0" w:color="auto"/>
      </w:divBdr>
    </w:div>
    <w:div w:id="1649019198">
      <w:bodyDiv w:val="1"/>
      <w:marLeft w:val="0"/>
      <w:marRight w:val="0"/>
      <w:marTop w:val="0"/>
      <w:marBottom w:val="0"/>
      <w:divBdr>
        <w:top w:val="none" w:sz="0" w:space="0" w:color="auto"/>
        <w:left w:val="none" w:sz="0" w:space="0" w:color="auto"/>
        <w:bottom w:val="none" w:sz="0" w:space="0" w:color="auto"/>
        <w:right w:val="none" w:sz="0" w:space="0" w:color="auto"/>
      </w:divBdr>
    </w:div>
    <w:div w:id="1675960986">
      <w:bodyDiv w:val="1"/>
      <w:marLeft w:val="0"/>
      <w:marRight w:val="0"/>
      <w:marTop w:val="0"/>
      <w:marBottom w:val="0"/>
      <w:divBdr>
        <w:top w:val="none" w:sz="0" w:space="0" w:color="auto"/>
        <w:left w:val="none" w:sz="0" w:space="0" w:color="auto"/>
        <w:bottom w:val="none" w:sz="0" w:space="0" w:color="auto"/>
        <w:right w:val="none" w:sz="0" w:space="0" w:color="auto"/>
      </w:divBdr>
    </w:div>
    <w:div w:id="1725058767">
      <w:bodyDiv w:val="1"/>
      <w:marLeft w:val="0"/>
      <w:marRight w:val="0"/>
      <w:marTop w:val="0"/>
      <w:marBottom w:val="0"/>
      <w:divBdr>
        <w:top w:val="none" w:sz="0" w:space="0" w:color="auto"/>
        <w:left w:val="none" w:sz="0" w:space="0" w:color="auto"/>
        <w:bottom w:val="none" w:sz="0" w:space="0" w:color="auto"/>
        <w:right w:val="none" w:sz="0" w:space="0" w:color="auto"/>
      </w:divBdr>
    </w:div>
    <w:div w:id="1942685618">
      <w:bodyDiv w:val="1"/>
      <w:marLeft w:val="0"/>
      <w:marRight w:val="0"/>
      <w:marTop w:val="0"/>
      <w:marBottom w:val="0"/>
      <w:divBdr>
        <w:top w:val="none" w:sz="0" w:space="0" w:color="auto"/>
        <w:left w:val="none" w:sz="0" w:space="0" w:color="auto"/>
        <w:bottom w:val="none" w:sz="0" w:space="0" w:color="auto"/>
        <w:right w:val="none" w:sz="0" w:space="0" w:color="auto"/>
      </w:divBdr>
    </w:div>
    <w:div w:id="20370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ytvynchyk\AppData\Roaming\Microsoft\Templates\Home%20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01-E830-4D0B-BCB0-C6B3708653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830-4D0B-BCB0-C6B3708653D9}"/>
              </c:ext>
            </c:extLst>
          </c:dPt>
          <c:dPt>
            <c:idx val="2"/>
            <c:bubble3D val="0"/>
            <c:spPr>
              <a:solidFill>
                <a:schemeClr val="tx1">
                  <a:lumMod val="65000"/>
                  <a:lumOff val="35000"/>
                </a:schemeClr>
              </a:solidFill>
              <a:ln w="19050">
                <a:solidFill>
                  <a:schemeClr val="lt1"/>
                </a:solidFill>
              </a:ln>
              <a:effectLst/>
            </c:spPr>
            <c:extLst>
              <c:ext xmlns:c16="http://schemas.microsoft.com/office/drawing/2014/chart" uri="{C3380CC4-5D6E-409C-BE32-E72D297353CC}">
                <c16:uniqueId val="{00000005-E830-4D0B-BCB0-C6B3708653D9}"/>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E830-4D0B-BCB0-C6B3708653D9}"/>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E830-4D0B-BCB0-C6B3708653D9}"/>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EDEFBE66EB9483BBF0CAA8F47F6502D"/>
        <w:category>
          <w:name w:val="General"/>
          <w:gallery w:val="placeholder"/>
        </w:category>
        <w:types>
          <w:type w:val="bbPlcHdr"/>
        </w:types>
        <w:behaviors>
          <w:behavior w:val="content"/>
        </w:behaviors>
        <w:guid w:val="{CA51B6EC-0D50-471A-A513-B37FFD2D3FCD}"/>
      </w:docPartPr>
      <w:docPartBody>
        <w:p w:rsidR="006751F4" w:rsidRDefault="00000000">
          <w:pPr>
            <w:pStyle w:val="1EDEFBE66EB9483BBF0CAA8F47F6502D"/>
          </w:pPr>
          <w:r w:rsidRPr="00ED112D">
            <w:t>HOME BASED</w:t>
          </w:r>
        </w:p>
      </w:docPartBody>
    </w:docPart>
    <w:docPart>
      <w:docPartPr>
        <w:name w:val="556F9C44B9774AD5A248E567BE62CE18"/>
        <w:category>
          <w:name w:val="General"/>
          <w:gallery w:val="placeholder"/>
        </w:category>
        <w:types>
          <w:type w:val="bbPlcHdr"/>
        </w:types>
        <w:behaviors>
          <w:behavior w:val="content"/>
        </w:behaviors>
        <w:guid w:val="{4F7A6D30-6958-4B0D-8E11-8FD16EE710AA}"/>
      </w:docPartPr>
      <w:docPartBody>
        <w:p w:rsidR="006751F4" w:rsidRDefault="00000000">
          <w:pPr>
            <w:pStyle w:val="556F9C44B9774AD5A248E567BE62CE18"/>
          </w:pPr>
          <w:r w:rsidRPr="00ED112D">
            <w:t>PROFESSIONAL SERVICES</w:t>
          </w:r>
        </w:p>
      </w:docPartBody>
    </w:docPart>
    <w:docPart>
      <w:docPartPr>
        <w:name w:val="6CAF69E5410A4D9A9511E023A96CC639"/>
        <w:category>
          <w:name w:val="General"/>
          <w:gallery w:val="placeholder"/>
        </w:category>
        <w:types>
          <w:type w:val="bbPlcHdr"/>
        </w:types>
        <w:behaviors>
          <w:behavior w:val="content"/>
        </w:behaviors>
        <w:guid w:val="{06921796-6950-42FC-8E23-557959989326}"/>
      </w:docPartPr>
      <w:docPartBody>
        <w:p w:rsidR="006751F4" w:rsidRDefault="00000000">
          <w:pPr>
            <w:pStyle w:val="6CAF69E5410A4D9A9511E023A96CC639"/>
          </w:pPr>
          <w:r w:rsidRPr="00ED112D">
            <w:t>Business Plan</w:t>
          </w:r>
        </w:p>
      </w:docPartBody>
    </w:docPart>
    <w:docPart>
      <w:docPartPr>
        <w:name w:val="F0B14A7EAE91400192F00429C7C58CA8"/>
        <w:category>
          <w:name w:val="General"/>
          <w:gallery w:val="placeholder"/>
        </w:category>
        <w:types>
          <w:type w:val="bbPlcHdr"/>
        </w:types>
        <w:behaviors>
          <w:behavior w:val="content"/>
        </w:behaviors>
        <w:guid w:val="{A594AB72-3DD7-4474-985E-D1DF7CE80E26}"/>
      </w:docPartPr>
      <w:docPartBody>
        <w:p w:rsidR="006751F4" w:rsidRDefault="00000000">
          <w:pPr>
            <w:pStyle w:val="F0B14A7EAE91400192F00429C7C58CA8"/>
          </w:pPr>
          <w:r w:rsidRPr="002B4179">
            <w:t>Introduction</w:t>
          </w:r>
        </w:p>
      </w:docPartBody>
    </w:docPart>
    <w:docPart>
      <w:docPartPr>
        <w:name w:val="B61628244B5B4EF684796BB03F90BA77"/>
        <w:category>
          <w:name w:val="General"/>
          <w:gallery w:val="placeholder"/>
        </w:category>
        <w:types>
          <w:type w:val="bbPlcHdr"/>
        </w:types>
        <w:behaviors>
          <w:behavior w:val="content"/>
        </w:behaviors>
        <w:guid w:val="{1F4AE706-2921-4BC2-9E3E-4E1B1E018DB2}"/>
      </w:docPartPr>
      <w:docPartBody>
        <w:p w:rsidR="006751F4" w:rsidRDefault="00000000">
          <w:pPr>
            <w:pStyle w:val="B61628244B5B4EF684796BB03F90BA77"/>
          </w:pPr>
          <w:r w:rsidRPr="00ED112D">
            <w:t>Creating an extensive business plan is unnecessary for most businesses to get started. However, creating a short business plan offers several benefits that more than outweigh the investment of time:</w:t>
          </w:r>
        </w:p>
      </w:docPartBody>
    </w:docPart>
    <w:docPart>
      <w:docPartPr>
        <w:name w:val="EA5611A33B4C451B973CF0008A91AADE"/>
        <w:category>
          <w:name w:val="General"/>
          <w:gallery w:val="placeholder"/>
        </w:category>
        <w:types>
          <w:type w:val="bbPlcHdr"/>
        </w:types>
        <w:behaviors>
          <w:behavior w:val="content"/>
        </w:behaviors>
        <w:guid w:val="{ADD15FD6-5C55-440C-AA38-FF62F754DB83}"/>
      </w:docPartPr>
      <w:docPartBody>
        <w:p w:rsidR="006751F4" w:rsidRPr="00ED112D" w:rsidRDefault="00000000" w:rsidP="0000540B">
          <w:pPr>
            <w:pStyle w:val="ListBullet"/>
          </w:pPr>
          <w:r w:rsidRPr="00ED112D">
            <w:t>The process of thinking and writing the plan provides clarity for the business.</w:t>
          </w:r>
        </w:p>
        <w:p w:rsidR="006751F4" w:rsidRPr="00ED112D" w:rsidRDefault="00000000" w:rsidP="0000540B">
          <w:pPr>
            <w:pStyle w:val="ListBullet"/>
          </w:pPr>
          <w:r w:rsidRPr="00ED112D">
            <w:t>If capital is needed from outside sources, investors want to see a plan that demonstrates a solid understanding and vision for the business.</w:t>
          </w:r>
        </w:p>
        <w:p w:rsidR="006751F4" w:rsidRPr="00ED112D" w:rsidRDefault="00000000" w:rsidP="0000540B">
          <w:pPr>
            <w:pStyle w:val="ListBullet"/>
          </w:pPr>
          <w:r w:rsidRPr="00ED112D">
            <w:t>The plan will help prioritize tasks that are most important.</w:t>
          </w:r>
        </w:p>
        <w:p w:rsidR="006751F4" w:rsidRDefault="00000000">
          <w:pPr>
            <w:pStyle w:val="EA5611A33B4C451B973CF0008A91AADE"/>
          </w:pPr>
          <w:r w:rsidRPr="00ED112D">
            <w:t xml:space="preserve">With growth, the plan offers a common understanding of the vision to new leaders. </w:t>
          </w:r>
        </w:p>
      </w:docPartBody>
    </w:docPart>
    <w:docPart>
      <w:docPartPr>
        <w:name w:val="7113BDAB73A94AB3A6FBD7A1AF401F61"/>
        <w:category>
          <w:name w:val="General"/>
          <w:gallery w:val="placeholder"/>
        </w:category>
        <w:types>
          <w:type w:val="bbPlcHdr"/>
        </w:types>
        <w:behaviors>
          <w:behavior w:val="content"/>
        </w:behaviors>
        <w:guid w:val="{5743CBEB-5997-4956-B7F3-53F1D62639E5}"/>
      </w:docPartPr>
      <w:docPartBody>
        <w:p w:rsidR="006751F4" w:rsidRDefault="00000000">
          <w:pPr>
            <w:pStyle w:val="7113BDAB73A94AB3A6FBD7A1AF401F61"/>
          </w:pPr>
          <w:r w:rsidRPr="00ED112D">
            <w:t>A simple business plan for a start-up service company can be completed rather quickly. Keeping in mind who the intended audience is, write simply. The plan needs to be understandable, readable, and realistic.</w:t>
          </w:r>
        </w:p>
      </w:docPartBody>
    </w:docPart>
    <w:docPart>
      <w:docPartPr>
        <w:name w:val="4EF80DCF9EBF4A7CA2F840E0AEFD54E9"/>
        <w:category>
          <w:name w:val="General"/>
          <w:gallery w:val="placeholder"/>
        </w:category>
        <w:types>
          <w:type w:val="bbPlcHdr"/>
        </w:types>
        <w:behaviors>
          <w:behavior w:val="content"/>
        </w:behaviors>
        <w:guid w:val="{505364C5-F836-41AA-AE4F-E939E8CAAE21}"/>
      </w:docPartPr>
      <w:docPartBody>
        <w:p w:rsidR="006751F4" w:rsidRDefault="00000000">
          <w:pPr>
            <w:pStyle w:val="4EF80DCF9EBF4A7CA2F840E0AEFD54E9"/>
          </w:pPr>
          <w:r w:rsidRPr="00ED112D">
            <w:t>This template is organized into seven sub-plans or sections to be completed.</w:t>
          </w:r>
        </w:p>
      </w:docPartBody>
    </w:docPart>
    <w:docPart>
      <w:docPartPr>
        <w:name w:val="B618147BC0A944E3A6516D5AC3C34F3C"/>
        <w:category>
          <w:name w:val="General"/>
          <w:gallery w:val="placeholder"/>
        </w:category>
        <w:types>
          <w:type w:val="bbPlcHdr"/>
        </w:types>
        <w:behaviors>
          <w:behavior w:val="content"/>
        </w:behaviors>
        <w:guid w:val="{68BDF395-91AE-44DF-8B2B-C70D98978B33}"/>
      </w:docPartPr>
      <w:docPartBody>
        <w:p w:rsidR="006751F4" w:rsidRPr="00ED112D" w:rsidRDefault="00000000" w:rsidP="0000540B">
          <w:pPr>
            <w:pStyle w:val="ListNumber"/>
          </w:pPr>
          <w:r w:rsidRPr="00ED112D">
            <w:t>Executive Summary</w:t>
          </w:r>
        </w:p>
        <w:p w:rsidR="006751F4" w:rsidRPr="00ED112D" w:rsidRDefault="00000000" w:rsidP="0000540B">
          <w:pPr>
            <w:pStyle w:val="ListNumber"/>
          </w:pPr>
          <w:r w:rsidRPr="00ED112D">
            <w:t>Company Overview</w:t>
          </w:r>
        </w:p>
        <w:p w:rsidR="006751F4" w:rsidRPr="00ED112D" w:rsidRDefault="00000000" w:rsidP="0000540B">
          <w:pPr>
            <w:pStyle w:val="ListNumber"/>
          </w:pPr>
          <w:r w:rsidRPr="00ED112D">
            <w:t>Business Description</w:t>
          </w:r>
        </w:p>
        <w:p w:rsidR="006751F4" w:rsidRPr="00ED112D" w:rsidRDefault="00000000" w:rsidP="0000540B">
          <w:pPr>
            <w:pStyle w:val="ListNumber"/>
          </w:pPr>
          <w:r w:rsidRPr="00ED112D">
            <w:t>Market Analysis</w:t>
          </w:r>
        </w:p>
        <w:p w:rsidR="006751F4" w:rsidRPr="00ED112D" w:rsidRDefault="00000000" w:rsidP="0000540B">
          <w:pPr>
            <w:pStyle w:val="ListNumber"/>
          </w:pPr>
          <w:r w:rsidRPr="00ED112D">
            <w:t>Operating Plan</w:t>
          </w:r>
        </w:p>
        <w:p w:rsidR="006751F4" w:rsidRPr="00ED112D" w:rsidRDefault="00000000" w:rsidP="0000540B">
          <w:pPr>
            <w:pStyle w:val="ListNumber"/>
          </w:pPr>
          <w:r w:rsidRPr="00ED112D">
            <w:t>Marketing and Sales Plan</w:t>
          </w:r>
        </w:p>
        <w:p w:rsidR="006751F4" w:rsidRDefault="00000000">
          <w:pPr>
            <w:pStyle w:val="B618147BC0A944E3A6516D5AC3C34F3C"/>
          </w:pPr>
          <w:r w:rsidRPr="00ED112D">
            <w:t>Financial Plan</w:t>
          </w:r>
        </w:p>
      </w:docPartBody>
    </w:docPart>
    <w:docPart>
      <w:docPartPr>
        <w:name w:val="512879EB52C5455195184F67FE3D169E"/>
        <w:category>
          <w:name w:val="General"/>
          <w:gallery w:val="placeholder"/>
        </w:category>
        <w:types>
          <w:type w:val="bbPlcHdr"/>
        </w:types>
        <w:behaviors>
          <w:behavior w:val="content"/>
        </w:behaviors>
        <w:guid w:val="{008DCBC5-4632-40A3-8AC5-C257BF618A71}"/>
      </w:docPartPr>
      <w:docPartBody>
        <w:p w:rsidR="006751F4" w:rsidRPr="00ED112D" w:rsidRDefault="00000000" w:rsidP="00041CC7">
          <w:r w:rsidRPr="00ED112D">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6751F4" w:rsidRDefault="00000000">
          <w:pPr>
            <w:pStyle w:val="512879EB52C5455195184F67FE3D169E"/>
          </w:pPr>
          <w:r w:rsidRPr="00ED112D">
            <w:t>It is important to keep the business plan updated in order to see progress, celebrate success, and adjust where issues arise. This is best done on a quarterly, if not monthly, basis.</w:t>
          </w:r>
        </w:p>
      </w:docPartBody>
    </w:docPart>
    <w:docPart>
      <w:docPartPr>
        <w:name w:val="AB5CA5066A1D4E3E9B3D469D9155369C"/>
        <w:category>
          <w:name w:val="General"/>
          <w:gallery w:val="placeholder"/>
        </w:category>
        <w:types>
          <w:type w:val="bbPlcHdr"/>
        </w:types>
        <w:behaviors>
          <w:behavior w:val="content"/>
        </w:behaviors>
        <w:guid w:val="{E66ABAAE-DCC3-433A-AA9C-068FBA20974F}"/>
      </w:docPartPr>
      <w:docPartBody>
        <w:p w:rsidR="006751F4" w:rsidRDefault="00000000">
          <w:pPr>
            <w:pStyle w:val="AB5CA5066A1D4E3E9B3D469D9155369C"/>
          </w:pPr>
          <w:r w:rsidRPr="00ED112D">
            <w:t>Executive Summary</w:t>
          </w:r>
        </w:p>
      </w:docPartBody>
    </w:docPart>
    <w:docPart>
      <w:docPartPr>
        <w:name w:val="9B723C3F130549689BF4849D767971B4"/>
        <w:category>
          <w:name w:val="General"/>
          <w:gallery w:val="placeholder"/>
        </w:category>
        <w:types>
          <w:type w:val="bbPlcHdr"/>
        </w:types>
        <w:behaviors>
          <w:behavior w:val="content"/>
        </w:behaviors>
        <w:guid w:val="{BDBADEA2-2F50-4F68-ABF9-845D1C4E73B5}"/>
      </w:docPartPr>
      <w:docPartBody>
        <w:p w:rsidR="006751F4" w:rsidRDefault="00000000">
          <w:pPr>
            <w:pStyle w:val="9B723C3F130549689BF4849D767971B4"/>
          </w:pPr>
          <w:r w:rsidRPr="00ED112D">
            <w:rPr>
              <w:rStyle w:val="Bold"/>
            </w:rPr>
            <w:t>The Executive Summary should be written last</w:t>
          </w:r>
        </w:p>
      </w:docPartBody>
    </w:docPart>
    <w:docPart>
      <w:docPartPr>
        <w:name w:val="6AE25933DE5B4924B211497A5B7D5176"/>
        <w:category>
          <w:name w:val="General"/>
          <w:gallery w:val="placeholder"/>
        </w:category>
        <w:types>
          <w:type w:val="bbPlcHdr"/>
        </w:types>
        <w:behaviors>
          <w:behavior w:val="content"/>
        </w:behaviors>
        <w:guid w:val="{43A73280-7BA6-49A8-A77F-B2DCAF68980A}"/>
      </w:docPartPr>
      <w:docPartBody>
        <w:p w:rsidR="006751F4" w:rsidRDefault="00000000">
          <w:pPr>
            <w:pStyle w:val="6AE25933DE5B4924B211497A5B7D5176"/>
          </w:pPr>
          <w:r w:rsidRPr="00ED112D">
            <w:t xml:space="preserve">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 </w:t>
          </w:r>
        </w:p>
      </w:docPartBody>
    </w:docPart>
    <w:docPart>
      <w:docPartPr>
        <w:name w:val="8F40438783564F4BA85F4842ADF36827"/>
        <w:category>
          <w:name w:val="General"/>
          <w:gallery w:val="placeholder"/>
        </w:category>
        <w:types>
          <w:type w:val="bbPlcHdr"/>
        </w:types>
        <w:behaviors>
          <w:behavior w:val="content"/>
        </w:behaviors>
        <w:guid w:val="{34680524-6F31-44EF-87FE-19E4F0079F0E}"/>
      </w:docPartPr>
      <w:docPartBody>
        <w:p w:rsidR="006751F4" w:rsidRPr="00ED112D" w:rsidRDefault="00000000" w:rsidP="0000540B">
          <w:r w:rsidRPr="00ED112D">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rsidR="006751F4" w:rsidRDefault="00000000">
          <w:pPr>
            <w:pStyle w:val="8F40438783564F4BA85F4842ADF36827"/>
          </w:pPr>
          <w:r w:rsidRPr="00ED112D">
            <w:t>Suggested headings to organize this business plan include the following.</w:t>
          </w:r>
        </w:p>
      </w:docPartBody>
    </w:docPart>
    <w:docPart>
      <w:docPartPr>
        <w:name w:val="8058A69A5BE14C52A58CEBEAAB3EAAFA"/>
        <w:category>
          <w:name w:val="General"/>
          <w:gallery w:val="placeholder"/>
        </w:category>
        <w:types>
          <w:type w:val="bbPlcHdr"/>
        </w:types>
        <w:behaviors>
          <w:behavior w:val="content"/>
        </w:behaviors>
        <w:guid w:val="{D9E761D8-7D1F-40D3-B3AB-19B452A13B0F}"/>
      </w:docPartPr>
      <w:docPartBody>
        <w:p w:rsidR="006751F4" w:rsidRDefault="00000000">
          <w:pPr>
            <w:pStyle w:val="8058A69A5BE14C52A58CEBEAAB3EAAFA"/>
          </w:pPr>
          <w:r w:rsidRPr="00ED112D">
            <w:rPr>
              <w:rStyle w:val="Bold"/>
            </w:rPr>
            <w:t>Opportunity:</w:t>
          </w:r>
        </w:p>
      </w:docPartBody>
    </w:docPart>
    <w:docPart>
      <w:docPartPr>
        <w:name w:val="0E2286D1DBCE4AD986D3A3DE4299BC9D"/>
        <w:category>
          <w:name w:val="General"/>
          <w:gallery w:val="placeholder"/>
        </w:category>
        <w:types>
          <w:type w:val="bbPlcHdr"/>
        </w:types>
        <w:behaviors>
          <w:behavior w:val="content"/>
        </w:behaviors>
        <w:guid w:val="{38087E3D-ECA6-48DA-B0CD-CA3665F850E0}"/>
      </w:docPartPr>
      <w:docPartBody>
        <w:p w:rsidR="006751F4" w:rsidRDefault="00000000">
          <w:pPr>
            <w:pStyle w:val="0E2286D1DBCE4AD986D3A3DE4299BC9D"/>
          </w:pPr>
          <w:r w:rsidRPr="00ED112D">
            <w:t>What problem will the business solve?</w:t>
          </w:r>
        </w:p>
      </w:docPartBody>
    </w:docPart>
    <w:docPart>
      <w:docPartPr>
        <w:name w:val="AB959B6251FF4813B5D3FA1256340200"/>
        <w:category>
          <w:name w:val="General"/>
          <w:gallery w:val="placeholder"/>
        </w:category>
        <w:types>
          <w:type w:val="bbPlcHdr"/>
        </w:types>
        <w:behaviors>
          <w:behavior w:val="content"/>
        </w:behaviors>
        <w:guid w:val="{A2C2FDDA-4C59-426A-863D-2597715BBAAA}"/>
      </w:docPartPr>
      <w:docPartBody>
        <w:p w:rsidR="006751F4" w:rsidRDefault="00000000">
          <w:pPr>
            <w:pStyle w:val="AB959B6251FF4813B5D3FA1256340200"/>
          </w:pPr>
          <w:r w:rsidRPr="00ED112D">
            <w:rPr>
              <w:rStyle w:val="Bold"/>
            </w:rPr>
            <w:t>Mission:</w:t>
          </w:r>
        </w:p>
      </w:docPartBody>
    </w:docPart>
    <w:docPart>
      <w:docPartPr>
        <w:name w:val="5907A2F1382045178A5452646CB1FBAC"/>
        <w:category>
          <w:name w:val="General"/>
          <w:gallery w:val="placeholder"/>
        </w:category>
        <w:types>
          <w:type w:val="bbPlcHdr"/>
        </w:types>
        <w:behaviors>
          <w:behavior w:val="content"/>
        </w:behaviors>
        <w:guid w:val="{5FDC093B-2FF5-4EA6-87D4-4612F51B0D7F}"/>
      </w:docPartPr>
      <w:docPartBody>
        <w:p w:rsidR="006751F4" w:rsidRDefault="00000000">
          <w:pPr>
            <w:pStyle w:val="5907A2F1382045178A5452646CB1FBAC"/>
          </w:pPr>
          <w:r w:rsidRPr="009B0711">
            <w:t>What do we do? How do we do it? Whom do we do it for?</w:t>
          </w:r>
        </w:p>
      </w:docPartBody>
    </w:docPart>
    <w:docPart>
      <w:docPartPr>
        <w:name w:val="F6C44B74C0F24234AE344B5714FDCEB9"/>
        <w:category>
          <w:name w:val="General"/>
          <w:gallery w:val="placeholder"/>
        </w:category>
        <w:types>
          <w:type w:val="bbPlcHdr"/>
        </w:types>
        <w:behaviors>
          <w:behavior w:val="content"/>
        </w:behaviors>
        <w:guid w:val="{323FCD40-D1E7-4012-B2E4-24BC3F87B25B}"/>
      </w:docPartPr>
      <w:docPartBody>
        <w:p w:rsidR="006751F4" w:rsidRDefault="00000000">
          <w:pPr>
            <w:pStyle w:val="F6C44B74C0F24234AE344B5714FDCEB9"/>
          </w:pPr>
          <w:r w:rsidRPr="00ED112D">
            <w:rPr>
              <w:rStyle w:val="Bold"/>
            </w:rPr>
            <w:t>Solution:</w:t>
          </w:r>
        </w:p>
      </w:docPartBody>
    </w:docPart>
    <w:docPart>
      <w:docPartPr>
        <w:name w:val="71D505C8E84340DEBF5205162E8270BD"/>
        <w:category>
          <w:name w:val="General"/>
          <w:gallery w:val="placeholder"/>
        </w:category>
        <w:types>
          <w:type w:val="bbPlcHdr"/>
        </w:types>
        <w:behaviors>
          <w:behavior w:val="content"/>
        </w:behaviors>
        <w:guid w:val="{904700BA-9474-40DE-B646-52BA22CBD630}"/>
      </w:docPartPr>
      <w:docPartBody>
        <w:p w:rsidR="006751F4" w:rsidRDefault="00000000">
          <w:pPr>
            <w:pStyle w:val="71D505C8E84340DEBF5205162E8270BD"/>
          </w:pPr>
          <w:r w:rsidRPr="00ED112D">
            <w:t>How will the service uniquely solve the problem identified?</w:t>
          </w:r>
        </w:p>
      </w:docPartBody>
    </w:docPart>
    <w:docPart>
      <w:docPartPr>
        <w:name w:val="988F7025D2744645BD6DB52C9BB5A6EF"/>
        <w:category>
          <w:name w:val="General"/>
          <w:gallery w:val="placeholder"/>
        </w:category>
        <w:types>
          <w:type w:val="bbPlcHdr"/>
        </w:types>
        <w:behaviors>
          <w:behavior w:val="content"/>
        </w:behaviors>
        <w:guid w:val="{6CAF343B-B37B-4CEC-B602-D0D5045353E9}"/>
      </w:docPartPr>
      <w:docPartBody>
        <w:p w:rsidR="006751F4" w:rsidRDefault="00000000">
          <w:pPr>
            <w:pStyle w:val="988F7025D2744645BD6DB52C9BB5A6EF"/>
          </w:pPr>
          <w:r w:rsidRPr="00ED112D">
            <w:rPr>
              <w:rStyle w:val="Bold"/>
            </w:rPr>
            <w:t>Market focus:</w:t>
          </w:r>
        </w:p>
      </w:docPartBody>
    </w:docPart>
    <w:docPart>
      <w:docPartPr>
        <w:name w:val="8E05ED51D22D422287A8A115CD10A83B"/>
        <w:category>
          <w:name w:val="General"/>
          <w:gallery w:val="placeholder"/>
        </w:category>
        <w:types>
          <w:type w:val="bbPlcHdr"/>
        </w:types>
        <w:behaviors>
          <w:behavior w:val="content"/>
        </w:behaviors>
        <w:guid w:val="{34354134-3741-4DAD-87B7-CD7094C13957}"/>
      </w:docPartPr>
      <w:docPartBody>
        <w:p w:rsidR="006751F4" w:rsidRDefault="00000000">
          <w:pPr>
            <w:pStyle w:val="8E05ED51D22D422287A8A115CD10A83B"/>
          </w:pPr>
          <w:r w:rsidRPr="00ED112D">
            <w:t>What market and ideal customers will the business target?</w:t>
          </w:r>
        </w:p>
      </w:docPartBody>
    </w:docPart>
    <w:docPart>
      <w:docPartPr>
        <w:name w:val="DFB2B6855A3E472C9FDEBA8AB327EDC6"/>
        <w:category>
          <w:name w:val="General"/>
          <w:gallery w:val="placeholder"/>
        </w:category>
        <w:types>
          <w:type w:val="bbPlcHdr"/>
        </w:types>
        <w:behaviors>
          <w:behavior w:val="content"/>
        </w:behaviors>
        <w:guid w:val="{1A1289C7-20A6-46CD-85BA-126DC5716878}"/>
      </w:docPartPr>
      <w:docPartBody>
        <w:p w:rsidR="006751F4" w:rsidRDefault="00000000">
          <w:pPr>
            <w:pStyle w:val="DFB2B6855A3E472C9FDEBA8AB327EDC6"/>
          </w:pPr>
          <w:r w:rsidRPr="00ED112D">
            <w:rPr>
              <w:rStyle w:val="Bold"/>
            </w:rPr>
            <w:t>Competitive advantage:</w:t>
          </w:r>
        </w:p>
      </w:docPartBody>
    </w:docPart>
    <w:docPart>
      <w:docPartPr>
        <w:name w:val="E829028414264A3585876AB6076A0C24"/>
        <w:category>
          <w:name w:val="General"/>
          <w:gallery w:val="placeholder"/>
        </w:category>
        <w:types>
          <w:type w:val="bbPlcHdr"/>
        </w:types>
        <w:behaviors>
          <w:behavior w:val="content"/>
        </w:behaviors>
        <w:guid w:val="{6ED528E2-08BC-400F-AFE8-5C6CEF829B35}"/>
      </w:docPartPr>
      <w:docPartBody>
        <w:p w:rsidR="006751F4" w:rsidRDefault="00000000">
          <w:pPr>
            <w:pStyle w:val="E829028414264A3585876AB6076A0C24"/>
          </w:pPr>
          <w:r w:rsidRPr="00ED112D">
            <w:t>How does the business intend to succeed against its competitors?</w:t>
          </w:r>
        </w:p>
      </w:docPartBody>
    </w:docPart>
    <w:docPart>
      <w:docPartPr>
        <w:name w:val="FF6E049DC0874E6B9859394C143ACD25"/>
        <w:category>
          <w:name w:val="General"/>
          <w:gallery w:val="placeholder"/>
        </w:category>
        <w:types>
          <w:type w:val="bbPlcHdr"/>
        </w:types>
        <w:behaviors>
          <w:behavior w:val="content"/>
        </w:behaviors>
        <w:guid w:val="{84F76709-9C3D-474B-AF70-AA3D9972F380}"/>
      </w:docPartPr>
      <w:docPartBody>
        <w:p w:rsidR="006751F4" w:rsidRDefault="00000000">
          <w:pPr>
            <w:pStyle w:val="FF6E049DC0874E6B9859394C143ACD25"/>
          </w:pPr>
          <w:r w:rsidRPr="00ED112D">
            <w:rPr>
              <w:rStyle w:val="Bold"/>
            </w:rPr>
            <w:t>Ownership:</w:t>
          </w:r>
        </w:p>
      </w:docPartBody>
    </w:docPart>
    <w:docPart>
      <w:docPartPr>
        <w:name w:val="C1E79C96309640F49F3D0CFBB872E865"/>
        <w:category>
          <w:name w:val="General"/>
          <w:gallery w:val="placeholder"/>
        </w:category>
        <w:types>
          <w:type w:val="bbPlcHdr"/>
        </w:types>
        <w:behaviors>
          <w:behavior w:val="content"/>
        </w:behaviors>
        <w:guid w:val="{E9E89959-EFBD-4BD7-A0F6-536242FB78F8}"/>
      </w:docPartPr>
      <w:docPartBody>
        <w:p w:rsidR="006751F4" w:rsidRDefault="00000000">
          <w:pPr>
            <w:pStyle w:val="C1E79C96309640F49F3D0CFBB872E865"/>
          </w:pPr>
          <w:r w:rsidRPr="00ED112D">
            <w:t>Who are the major stakeholders in the company?</w:t>
          </w:r>
        </w:p>
      </w:docPartBody>
    </w:docPart>
    <w:docPart>
      <w:docPartPr>
        <w:name w:val="DB54E3F75E4749C48969D478B62F0CE8"/>
        <w:category>
          <w:name w:val="General"/>
          <w:gallery w:val="placeholder"/>
        </w:category>
        <w:types>
          <w:type w:val="bbPlcHdr"/>
        </w:types>
        <w:behaviors>
          <w:behavior w:val="content"/>
        </w:behaviors>
        <w:guid w:val="{4CD0FE00-4DB8-4BEC-85BE-5DBE1EA8449D}"/>
      </w:docPartPr>
      <w:docPartBody>
        <w:p w:rsidR="006751F4" w:rsidRDefault="00000000">
          <w:pPr>
            <w:pStyle w:val="DB54E3F75E4749C48969D478B62F0CE8"/>
          </w:pPr>
          <w:r w:rsidRPr="00ED112D">
            <w:rPr>
              <w:rStyle w:val="Bold"/>
            </w:rPr>
            <w:t>Expected returns:</w:t>
          </w:r>
        </w:p>
      </w:docPartBody>
    </w:docPart>
    <w:docPart>
      <w:docPartPr>
        <w:name w:val="46C3E71DB456402CA61F4E2F2365A2A3"/>
        <w:category>
          <w:name w:val="General"/>
          <w:gallery w:val="placeholder"/>
        </w:category>
        <w:types>
          <w:type w:val="bbPlcHdr"/>
        </w:types>
        <w:behaviors>
          <w:behavior w:val="content"/>
        </w:behaviors>
        <w:guid w:val="{2A9AC10F-7225-4913-BF0E-9B8158E0EE81}"/>
      </w:docPartPr>
      <w:docPartBody>
        <w:p w:rsidR="006751F4" w:rsidRDefault="00000000">
          <w:pPr>
            <w:pStyle w:val="46C3E71DB456402CA61F4E2F2365A2A3"/>
          </w:pPr>
          <w:r w:rsidRPr="00ED112D">
            <w:t>What are the key milestones for revenue, profits, growth, and customers?</w:t>
          </w:r>
        </w:p>
      </w:docPartBody>
    </w:docPart>
    <w:docPart>
      <w:docPartPr>
        <w:name w:val="3620BE7B6C974599A59586F2806423F0"/>
        <w:category>
          <w:name w:val="General"/>
          <w:gallery w:val="placeholder"/>
        </w:category>
        <w:types>
          <w:type w:val="bbPlcHdr"/>
        </w:types>
        <w:behaviors>
          <w:behavior w:val="content"/>
        </w:behaviors>
        <w:guid w:val="{83CFEC35-0BA7-4094-8012-2B394357C3AB}"/>
      </w:docPartPr>
      <w:docPartBody>
        <w:p w:rsidR="006751F4" w:rsidRDefault="00000000">
          <w:pPr>
            <w:pStyle w:val="3620BE7B6C974599A59586F2806423F0"/>
          </w:pPr>
          <w:r w:rsidRPr="00ED112D">
            <w:t>Company Overview</w:t>
          </w:r>
        </w:p>
      </w:docPartBody>
    </w:docPart>
    <w:docPart>
      <w:docPartPr>
        <w:name w:val="B19F84D5D2A84EA6893CD0B75AA4FEBF"/>
        <w:category>
          <w:name w:val="General"/>
          <w:gallery w:val="placeholder"/>
        </w:category>
        <w:types>
          <w:type w:val="bbPlcHdr"/>
        </w:types>
        <w:behaviors>
          <w:behavior w:val="content"/>
        </w:behaviors>
        <w:guid w:val="{BC1E73B2-22BF-4D13-98FF-48711A501726}"/>
      </w:docPartPr>
      <w:docPartBody>
        <w:p w:rsidR="006751F4" w:rsidRPr="00ED112D" w:rsidRDefault="00000000" w:rsidP="0000540B">
          <w:r w:rsidRPr="00ED112D">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rsidR="006751F4" w:rsidRDefault="00000000">
          <w:pPr>
            <w:pStyle w:val="B19F84D5D2A84EA6893CD0B75AA4FEBF"/>
          </w:pPr>
          <w:r w:rsidRPr="00ED112D">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docPartBody>
    </w:docPart>
    <w:docPart>
      <w:docPartPr>
        <w:name w:val="7E8FBE472BF84B34B964EB281042E402"/>
        <w:category>
          <w:name w:val="General"/>
          <w:gallery w:val="placeholder"/>
        </w:category>
        <w:types>
          <w:type w:val="bbPlcHdr"/>
        </w:types>
        <w:behaviors>
          <w:behavior w:val="content"/>
        </w:behaviors>
        <w:guid w:val="{EC627845-6B1F-49CC-944C-4E71F15CDC5C}"/>
      </w:docPartPr>
      <w:docPartBody>
        <w:p w:rsidR="006751F4" w:rsidRDefault="00000000">
          <w:pPr>
            <w:pStyle w:val="7E8FBE472BF84B34B964EB281042E402"/>
          </w:pPr>
          <w:r w:rsidRPr="00ED112D">
            <w:rPr>
              <w:rStyle w:val="Bold"/>
            </w:rPr>
            <w:t>Company summary:</w:t>
          </w:r>
        </w:p>
      </w:docPartBody>
    </w:docPart>
    <w:docPart>
      <w:docPartPr>
        <w:name w:val="05109F1D7F9D4821BED29D41987A9D69"/>
        <w:category>
          <w:name w:val="General"/>
          <w:gallery w:val="placeholder"/>
        </w:category>
        <w:types>
          <w:type w:val="bbPlcHdr"/>
        </w:types>
        <w:behaviors>
          <w:behavior w:val="content"/>
        </w:behaviors>
        <w:guid w:val="{E480C06E-FF48-46C6-B50D-C555895FA9B9}"/>
      </w:docPartPr>
      <w:docPartBody>
        <w:p w:rsidR="006751F4" w:rsidRDefault="00000000">
          <w:pPr>
            <w:pStyle w:val="05109F1D7F9D4821BED29D41987A9D69"/>
          </w:pPr>
          <w:r w:rsidRPr="00ED112D">
            <w:t>This is the introductory section to the company, also known as the ‘elevator pitch’ of what the company stands for and is setting out to do. Include the company’s goals and some of the near-term objectives.</w:t>
          </w:r>
        </w:p>
      </w:docPartBody>
    </w:docPart>
    <w:docPart>
      <w:docPartPr>
        <w:name w:val="20BA28A955E443518151CC346B810112"/>
        <w:category>
          <w:name w:val="General"/>
          <w:gallery w:val="placeholder"/>
        </w:category>
        <w:types>
          <w:type w:val="bbPlcHdr"/>
        </w:types>
        <w:behaviors>
          <w:behavior w:val="content"/>
        </w:behaviors>
        <w:guid w:val="{BB0F2CFC-863D-42EC-8D91-D6EA80230C47}"/>
      </w:docPartPr>
      <w:docPartBody>
        <w:p w:rsidR="006751F4" w:rsidRDefault="00000000">
          <w:pPr>
            <w:pStyle w:val="20BA28A955E443518151CC346B810112"/>
          </w:pPr>
          <w:r w:rsidRPr="00ED112D">
            <w:rPr>
              <w:rStyle w:val="Bold"/>
            </w:rPr>
            <w:t>Mission statement:</w:t>
          </w:r>
        </w:p>
      </w:docPartBody>
    </w:docPart>
    <w:docPart>
      <w:docPartPr>
        <w:name w:val="128633FECC2C4E4F8A6579EC9D4F342D"/>
        <w:category>
          <w:name w:val="General"/>
          <w:gallery w:val="placeholder"/>
        </w:category>
        <w:types>
          <w:type w:val="bbPlcHdr"/>
        </w:types>
        <w:behaviors>
          <w:behavior w:val="content"/>
        </w:behaviors>
        <w:guid w:val="{1706DA89-5465-4A37-B05B-705C60D8DC06}"/>
      </w:docPartPr>
      <w:docPartBody>
        <w:p w:rsidR="006751F4" w:rsidRDefault="00000000">
          <w:pPr>
            <w:pStyle w:val="128633FECC2C4E4F8A6579EC9D4F342D"/>
          </w:pPr>
          <w:r w:rsidRPr="00ED112D">
            <w:t>This is a concise statement on the guiding principles of the company and what the company aims to do for customers, employees, owners, and other stakeholders.</w:t>
          </w:r>
        </w:p>
      </w:docPartBody>
    </w:docPart>
    <w:docPart>
      <w:docPartPr>
        <w:name w:val="DD283A48C2F44AA09D1D5D1CCDA7CE46"/>
        <w:category>
          <w:name w:val="General"/>
          <w:gallery w:val="placeholder"/>
        </w:category>
        <w:types>
          <w:type w:val="bbPlcHdr"/>
        </w:types>
        <w:behaviors>
          <w:behavior w:val="content"/>
        </w:behaviors>
        <w:guid w:val="{F65A6071-7409-42FA-A05A-4F3ADB5F7B88}"/>
      </w:docPartPr>
      <w:docPartBody>
        <w:p w:rsidR="006751F4" w:rsidRDefault="00000000">
          <w:pPr>
            <w:pStyle w:val="DD283A48C2F44AA09D1D5D1CCDA7CE46"/>
          </w:pPr>
          <w:r w:rsidRPr="00ED112D">
            <w:rPr>
              <w:rStyle w:val="Bold"/>
            </w:rPr>
            <w:t>Company history:</w:t>
          </w:r>
        </w:p>
      </w:docPartBody>
    </w:docPart>
    <w:docPart>
      <w:docPartPr>
        <w:name w:val="9581DAA2F10B42629D719C91E3AF8073"/>
        <w:category>
          <w:name w:val="General"/>
          <w:gallery w:val="placeholder"/>
        </w:category>
        <w:types>
          <w:type w:val="bbPlcHdr"/>
        </w:types>
        <w:behaviors>
          <w:behavior w:val="content"/>
        </w:behaviors>
        <w:guid w:val="{6B34FCEF-651B-4A9E-80E8-9FEA34DFB7BE}"/>
      </w:docPartPr>
      <w:docPartBody>
        <w:p w:rsidR="006751F4" w:rsidRDefault="00000000">
          <w:pPr>
            <w:pStyle w:val="9581DAA2F10B42629D719C91E3AF8073"/>
          </w:pPr>
          <w:r w:rsidRPr="00ED112D">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p>
      </w:docPartBody>
    </w:docPart>
    <w:docPart>
      <w:docPartPr>
        <w:name w:val="935A7BBABC5C4C18806EE94CFC562FA7"/>
        <w:category>
          <w:name w:val="General"/>
          <w:gallery w:val="placeholder"/>
        </w:category>
        <w:types>
          <w:type w:val="bbPlcHdr"/>
        </w:types>
        <w:behaviors>
          <w:behavior w:val="content"/>
        </w:behaviors>
        <w:guid w:val="{9C523648-440C-4514-9819-110F64669F18}"/>
      </w:docPartPr>
      <w:docPartBody>
        <w:p w:rsidR="006751F4" w:rsidRDefault="00000000">
          <w:pPr>
            <w:pStyle w:val="935A7BBABC5C4C18806EE94CFC562FA7"/>
          </w:pPr>
          <w:r w:rsidRPr="00ED112D">
            <w:rPr>
              <w:rStyle w:val="Bold"/>
            </w:rPr>
            <w:t>Markets and services:</w:t>
          </w:r>
        </w:p>
      </w:docPartBody>
    </w:docPart>
    <w:docPart>
      <w:docPartPr>
        <w:name w:val="E185F27A8D8D4539A28B9F318B9A2ABD"/>
        <w:category>
          <w:name w:val="General"/>
          <w:gallery w:val="placeholder"/>
        </w:category>
        <w:types>
          <w:type w:val="bbPlcHdr"/>
        </w:types>
        <w:behaviors>
          <w:behavior w:val="content"/>
        </w:behaviors>
        <w:guid w:val="{E8274DAC-E506-41C0-B567-8C18D030207B}"/>
      </w:docPartPr>
      <w:docPartBody>
        <w:p w:rsidR="006751F4" w:rsidRDefault="00000000">
          <w:pPr>
            <w:pStyle w:val="E185F27A8D8D4539A28B9F318B9A2ABD"/>
          </w:pPr>
          <w:r w:rsidRPr="00ED112D">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p>
      </w:docPartBody>
    </w:docPart>
    <w:docPart>
      <w:docPartPr>
        <w:name w:val="B075794A6FCD4DBD88CF6A77C6C3D345"/>
        <w:category>
          <w:name w:val="General"/>
          <w:gallery w:val="placeholder"/>
        </w:category>
        <w:types>
          <w:type w:val="bbPlcHdr"/>
        </w:types>
        <w:behaviors>
          <w:behavior w:val="content"/>
        </w:behaviors>
        <w:guid w:val="{E83E03D7-01D7-4E03-A28B-A556A5DE7C40}"/>
      </w:docPartPr>
      <w:docPartBody>
        <w:p w:rsidR="006751F4" w:rsidRDefault="00000000">
          <w:pPr>
            <w:pStyle w:val="B075794A6FCD4DBD88CF6A77C6C3D345"/>
          </w:pPr>
          <w:r w:rsidRPr="00ED112D">
            <w:rPr>
              <w:rStyle w:val="Bold"/>
            </w:rPr>
            <w:t>Operational structure:</w:t>
          </w:r>
        </w:p>
      </w:docPartBody>
    </w:docPart>
    <w:docPart>
      <w:docPartPr>
        <w:name w:val="174D33E5D7914374AA4E90D731D14D8A"/>
        <w:category>
          <w:name w:val="General"/>
          <w:gallery w:val="placeholder"/>
        </w:category>
        <w:types>
          <w:type w:val="bbPlcHdr"/>
        </w:types>
        <w:behaviors>
          <w:behavior w:val="content"/>
        </w:behaviors>
        <w:guid w:val="{AE7AB6D7-17AA-45A4-8661-A40A8FCAB04F}"/>
      </w:docPartPr>
      <w:docPartBody>
        <w:p w:rsidR="006751F4" w:rsidRDefault="00000000">
          <w:pPr>
            <w:pStyle w:val="174D33E5D7914374AA4E90D731D14D8A"/>
          </w:pPr>
          <w:r w:rsidRPr="00ED112D">
            <w:t>This describes the operational details of the business. List any potential employees needed on the payroll to make the business run.</w:t>
          </w:r>
        </w:p>
      </w:docPartBody>
    </w:docPart>
    <w:docPart>
      <w:docPartPr>
        <w:name w:val="0D9E7AD75EA740DCB2C3043364B5030C"/>
        <w:category>
          <w:name w:val="General"/>
          <w:gallery w:val="placeholder"/>
        </w:category>
        <w:types>
          <w:type w:val="bbPlcHdr"/>
        </w:types>
        <w:behaviors>
          <w:behavior w:val="content"/>
        </w:behaviors>
        <w:guid w:val="{F45D79E8-F3B2-403C-9E4C-6AF441906414}"/>
      </w:docPartPr>
      <w:docPartBody>
        <w:p w:rsidR="006751F4" w:rsidRDefault="00000000">
          <w:pPr>
            <w:pStyle w:val="0D9E7AD75EA740DCB2C3043364B5030C"/>
          </w:pPr>
          <w:r w:rsidRPr="00ED112D">
            <w:rPr>
              <w:rStyle w:val="Bold"/>
            </w:rPr>
            <w:t>Financial goals:</w:t>
          </w:r>
        </w:p>
      </w:docPartBody>
    </w:docPart>
    <w:docPart>
      <w:docPartPr>
        <w:name w:val="65E51B09134C4BBBABE0A3CE8BB440A4"/>
        <w:category>
          <w:name w:val="General"/>
          <w:gallery w:val="placeholder"/>
        </w:category>
        <w:types>
          <w:type w:val="bbPlcHdr"/>
        </w:types>
        <w:behaviors>
          <w:behavior w:val="content"/>
        </w:behaviors>
        <w:guid w:val="{7E954172-4B40-457E-9431-1996D2394C43}"/>
      </w:docPartPr>
      <w:docPartBody>
        <w:p w:rsidR="006751F4" w:rsidRDefault="00000000">
          <w:pPr>
            <w:pStyle w:val="65E51B09134C4BBBABE0A3CE8BB440A4"/>
          </w:pPr>
          <w:r w:rsidRPr="00657790">
            <w:t>This describes the start-up capital needed, projected revenue and profits, forecast, and budget of the business.</w:t>
          </w:r>
        </w:p>
      </w:docPartBody>
    </w:docPart>
    <w:docPart>
      <w:docPartPr>
        <w:name w:val="748C095CCFB448D08E1AF8C6A137BCE0"/>
        <w:category>
          <w:name w:val="General"/>
          <w:gallery w:val="placeholder"/>
        </w:category>
        <w:types>
          <w:type w:val="bbPlcHdr"/>
        </w:types>
        <w:behaviors>
          <w:behavior w:val="content"/>
        </w:behaviors>
        <w:guid w:val="{053D9484-029B-46A2-A17C-307AED469658}"/>
      </w:docPartPr>
      <w:docPartBody>
        <w:p w:rsidR="006751F4" w:rsidRDefault="00000000">
          <w:pPr>
            <w:pStyle w:val="748C095CCFB448D08E1AF8C6A137BCE0"/>
          </w:pPr>
          <w:r w:rsidRPr="00ED112D">
            <w:t>Business Description</w:t>
          </w:r>
        </w:p>
      </w:docPartBody>
    </w:docPart>
    <w:docPart>
      <w:docPartPr>
        <w:name w:val="3C68A118724C42389DA444B04C801CFE"/>
        <w:category>
          <w:name w:val="General"/>
          <w:gallery w:val="placeholder"/>
        </w:category>
        <w:types>
          <w:type w:val="bbPlcHdr"/>
        </w:types>
        <w:behaviors>
          <w:behavior w:val="content"/>
        </w:behaviors>
        <w:guid w:val="{DB5F63C8-3357-4675-8183-40B2BE7F0DD7}"/>
      </w:docPartPr>
      <w:docPartBody>
        <w:p w:rsidR="006751F4" w:rsidRPr="00ED112D" w:rsidRDefault="00000000" w:rsidP="0000540B">
          <w:r w:rsidRPr="00ED112D">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6751F4" w:rsidRPr="00ED112D" w:rsidRDefault="00000000" w:rsidP="0000540B">
          <w:r w:rsidRPr="00ED112D">
            <w:t>After framing the opportunity, describe the service in detail and how it is the solution the business offers, how it solves that problem, and what benefits customers will receive.</w:t>
          </w:r>
        </w:p>
        <w:p w:rsidR="006751F4" w:rsidRPr="00ED112D" w:rsidRDefault="00000000" w:rsidP="0000540B">
          <w:r w:rsidRPr="00ED112D">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6751F4" w:rsidRDefault="00000000">
          <w:pPr>
            <w:pStyle w:val="3C68A118724C42389DA444B04C801CFE"/>
          </w:pPr>
          <w:r w:rsidRPr="00ED112D">
            <w:t>Depending on the type of business, the following sections may or may not be necessary. Only include relevant sections and remove everything else.</w:t>
          </w:r>
        </w:p>
      </w:docPartBody>
    </w:docPart>
    <w:docPart>
      <w:docPartPr>
        <w:name w:val="8F8468D545324DB4BA5A90311CDBE95C"/>
        <w:category>
          <w:name w:val="General"/>
          <w:gallery w:val="placeholder"/>
        </w:category>
        <w:types>
          <w:type w:val="bbPlcHdr"/>
        </w:types>
        <w:behaviors>
          <w:behavior w:val="content"/>
        </w:behaviors>
        <w:guid w:val="{F40EF228-3B13-41AD-816B-B78260F6C2C3}"/>
      </w:docPartPr>
      <w:docPartBody>
        <w:p w:rsidR="006751F4" w:rsidRDefault="00000000">
          <w:pPr>
            <w:pStyle w:val="8F8468D545324DB4BA5A90311CDBE95C"/>
          </w:pPr>
          <w:r w:rsidRPr="00ED112D">
            <w:rPr>
              <w:rStyle w:val="Bold"/>
            </w:rPr>
            <w:t>Opportunity:</w:t>
          </w:r>
        </w:p>
      </w:docPartBody>
    </w:docPart>
    <w:docPart>
      <w:docPartPr>
        <w:name w:val="086E2B546EE943429EBF489FFE65D048"/>
        <w:category>
          <w:name w:val="General"/>
          <w:gallery w:val="placeholder"/>
        </w:category>
        <w:types>
          <w:type w:val="bbPlcHdr"/>
        </w:types>
        <w:behaviors>
          <w:behavior w:val="content"/>
        </w:behaviors>
        <w:guid w:val="{F8C7EC02-2068-4D32-8F42-C62E6BBD5B04}"/>
      </w:docPartPr>
      <w:docPartBody>
        <w:p w:rsidR="006751F4" w:rsidRDefault="00000000">
          <w:pPr>
            <w:pStyle w:val="086E2B546EE943429EBF489FFE65D048"/>
          </w:pPr>
          <w:r w:rsidRPr="00ED112D">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p>
      </w:docPartBody>
    </w:docPart>
    <w:docPart>
      <w:docPartPr>
        <w:name w:val="CF2F6A53293C46A7849197059FFE2F66"/>
        <w:category>
          <w:name w:val="General"/>
          <w:gallery w:val="placeholder"/>
        </w:category>
        <w:types>
          <w:type w:val="bbPlcHdr"/>
        </w:types>
        <w:behaviors>
          <w:behavior w:val="content"/>
        </w:behaviors>
        <w:guid w:val="{D35D5D68-CE75-4514-829F-7CE507F4AD53}"/>
      </w:docPartPr>
      <w:docPartBody>
        <w:p w:rsidR="006751F4" w:rsidRDefault="00000000">
          <w:pPr>
            <w:pStyle w:val="CF2F6A53293C46A7849197059FFE2F66"/>
          </w:pPr>
          <w:r w:rsidRPr="00ED112D">
            <w:rPr>
              <w:rStyle w:val="Bold"/>
            </w:rPr>
            <w:t>Product overview:</w:t>
          </w:r>
        </w:p>
      </w:docPartBody>
    </w:docPart>
    <w:docPart>
      <w:docPartPr>
        <w:name w:val="9591720884DB43609CE31835E67C0D8C"/>
        <w:category>
          <w:name w:val="General"/>
          <w:gallery w:val="placeholder"/>
        </w:category>
        <w:types>
          <w:type w:val="bbPlcHdr"/>
        </w:types>
        <w:behaviors>
          <w:behavior w:val="content"/>
        </w:behaviors>
        <w:guid w:val="{28C9D436-0317-401D-9E90-AF2BB1C49D17}"/>
      </w:docPartPr>
      <w:docPartBody>
        <w:p w:rsidR="006751F4" w:rsidRDefault="00000000">
          <w:pPr>
            <w:pStyle w:val="9591720884DB43609CE31835E67C0D8C"/>
          </w:pPr>
          <w:bookmarkStart w:id="0" w:name="_Hlk786744"/>
          <w:r w:rsidRPr="00ED112D">
            <w:t>Describe the service offerings of the business in as much detail as possible. If it is effective to include pictures, this would be a good place to place them.</w:t>
          </w:r>
          <w:bookmarkEnd w:id="0"/>
        </w:p>
      </w:docPartBody>
    </w:docPart>
    <w:docPart>
      <w:docPartPr>
        <w:name w:val="5663C875175E4F668D1C85912AD83E66"/>
        <w:category>
          <w:name w:val="General"/>
          <w:gallery w:val="placeholder"/>
        </w:category>
        <w:types>
          <w:type w:val="bbPlcHdr"/>
        </w:types>
        <w:behaviors>
          <w:behavior w:val="content"/>
        </w:behaviors>
        <w:guid w:val="{C9BD6EFB-36A4-4A44-A234-67A458AC09E7}"/>
      </w:docPartPr>
      <w:docPartBody>
        <w:p w:rsidR="006751F4" w:rsidRDefault="00000000">
          <w:pPr>
            <w:pStyle w:val="5663C875175E4F668D1C85912AD83E66"/>
          </w:pPr>
          <w:r w:rsidRPr="00ED112D">
            <w:rPr>
              <w:rStyle w:val="Bold"/>
            </w:rPr>
            <w:t>Key participants:</w:t>
          </w:r>
        </w:p>
      </w:docPartBody>
    </w:docPart>
    <w:docPart>
      <w:docPartPr>
        <w:name w:val="3F4CFA6D9A6B4DBC85DE055CB8BBF430"/>
        <w:category>
          <w:name w:val="General"/>
          <w:gallery w:val="placeholder"/>
        </w:category>
        <w:types>
          <w:type w:val="bbPlcHdr"/>
        </w:types>
        <w:behaviors>
          <w:behavior w:val="content"/>
        </w:behaviors>
        <w:guid w:val="{5F76FA18-C633-44C5-9D7D-6CF25B791831}"/>
      </w:docPartPr>
      <w:docPartBody>
        <w:p w:rsidR="006751F4" w:rsidRDefault="00000000">
          <w:pPr>
            <w:pStyle w:val="3F4CFA6D9A6B4DBC85DE055CB8BBF430"/>
          </w:pPr>
          <w:r w:rsidRPr="00ED112D">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p>
      </w:docPartBody>
    </w:docPart>
    <w:docPart>
      <w:docPartPr>
        <w:name w:val="2C5B1A6D5D7047C7AD2113B111B1F161"/>
        <w:category>
          <w:name w:val="General"/>
          <w:gallery w:val="placeholder"/>
        </w:category>
        <w:types>
          <w:type w:val="bbPlcHdr"/>
        </w:types>
        <w:behaviors>
          <w:behavior w:val="content"/>
        </w:behaviors>
        <w:guid w:val="{8855F304-C8C0-495F-8D0A-B99F4F4B114F}"/>
      </w:docPartPr>
      <w:docPartBody>
        <w:p w:rsidR="006751F4" w:rsidRDefault="00000000">
          <w:pPr>
            <w:pStyle w:val="2C5B1A6D5D7047C7AD2113B111B1F161"/>
          </w:pPr>
          <w:r w:rsidRPr="00ED112D">
            <w:rPr>
              <w:rStyle w:val="Bold"/>
            </w:rPr>
            <w:t>Pricing:</w:t>
          </w:r>
        </w:p>
      </w:docPartBody>
    </w:docPart>
    <w:docPart>
      <w:docPartPr>
        <w:name w:val="2AF3DF04C21A4CB2BCC8CA59A796F1E1"/>
        <w:category>
          <w:name w:val="General"/>
          <w:gallery w:val="placeholder"/>
        </w:category>
        <w:types>
          <w:type w:val="bbPlcHdr"/>
        </w:types>
        <w:behaviors>
          <w:behavior w:val="content"/>
        </w:behaviors>
        <w:guid w:val="{48689240-E4F4-4BB7-95A2-41171D3077B8}"/>
      </w:docPartPr>
      <w:docPartBody>
        <w:p w:rsidR="006751F4" w:rsidRDefault="00000000">
          <w:pPr>
            <w:pStyle w:val="2AF3DF04C21A4CB2BCC8CA59A796F1E1"/>
          </w:pPr>
          <w:bookmarkStart w:id="1" w:name="_Hlk786768"/>
          <w:r w:rsidRPr="00ED112D">
            <w:t>Provide pricing of the service, gross margin projects, and upgrade paths. Describe why the company’s pricing will be attractive to the target market. Have a gauge on the competitor’s pricing and explain how the business’ service is unique to justify its pricing structure.</w:t>
          </w:r>
          <w:bookmarkEnd w:id="1"/>
        </w:p>
      </w:docPartBody>
    </w:docPart>
    <w:docPart>
      <w:docPartPr>
        <w:name w:val="DAF1BA1A9AF94B0583D81CDEA2A7C4CD"/>
        <w:category>
          <w:name w:val="General"/>
          <w:gallery w:val="placeholder"/>
        </w:category>
        <w:types>
          <w:type w:val="bbPlcHdr"/>
        </w:types>
        <w:behaviors>
          <w:behavior w:val="content"/>
        </w:behaviors>
        <w:guid w:val="{5620A582-F29D-4458-8C37-71D6D3A0B0E8}"/>
      </w:docPartPr>
      <w:docPartBody>
        <w:p w:rsidR="006751F4" w:rsidRDefault="00000000">
          <w:pPr>
            <w:pStyle w:val="DAF1BA1A9AF94B0583D81CDEA2A7C4CD"/>
          </w:pPr>
          <w:r w:rsidRPr="00ED112D">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docPartBody>
    </w:docPart>
    <w:docPart>
      <w:docPartPr>
        <w:name w:val="AA386809529B4299880BA21068318BFF"/>
        <w:category>
          <w:name w:val="General"/>
          <w:gallery w:val="placeholder"/>
        </w:category>
        <w:types>
          <w:type w:val="bbPlcHdr"/>
        </w:types>
        <w:behaviors>
          <w:behavior w:val="content"/>
        </w:behaviors>
        <w:guid w:val="{67524EE6-97E4-4C2E-831A-0E9D65F1F863}"/>
      </w:docPartPr>
      <w:docPartBody>
        <w:p w:rsidR="006751F4" w:rsidRDefault="00000000">
          <w:pPr>
            <w:pStyle w:val="AA386809529B4299880BA21068318BFF"/>
          </w:pPr>
          <w:r w:rsidRPr="00ED112D">
            <w:t>Communicate rates clearly to clients and customers. If there are potential additional fees which will be passed on to clients or customers, define and establish them up front.</w:t>
          </w:r>
        </w:p>
      </w:docPartBody>
    </w:docPart>
    <w:docPart>
      <w:docPartPr>
        <w:name w:val="0E98869718194AB589223A5FF0D34792"/>
        <w:category>
          <w:name w:val="General"/>
          <w:gallery w:val="placeholder"/>
        </w:category>
        <w:types>
          <w:type w:val="bbPlcHdr"/>
        </w:types>
        <w:behaviors>
          <w:behavior w:val="content"/>
        </w:behaviors>
        <w:guid w:val="{584E2C8B-11B9-45F6-A77A-B3B35BA598E8}"/>
      </w:docPartPr>
      <w:docPartBody>
        <w:p w:rsidR="006751F4" w:rsidRDefault="00000000">
          <w:pPr>
            <w:pStyle w:val="0E98869718194AB589223A5FF0D34792"/>
          </w:pPr>
          <w:r w:rsidRPr="009734D0">
            <w:t>Market Analysis</w:t>
          </w:r>
        </w:p>
      </w:docPartBody>
    </w:docPart>
    <w:docPart>
      <w:docPartPr>
        <w:name w:val="4964B7C86D924C04A6BDC7A3D0767822"/>
        <w:category>
          <w:name w:val="General"/>
          <w:gallery w:val="placeholder"/>
        </w:category>
        <w:types>
          <w:type w:val="bbPlcHdr"/>
        </w:types>
        <w:behaviors>
          <w:behavior w:val="content"/>
        </w:behaviors>
        <w:guid w:val="{1C16B4B9-41D3-4BD6-AF40-5C8C27CEBF22}"/>
      </w:docPartPr>
      <w:docPartBody>
        <w:p w:rsidR="006751F4" w:rsidRDefault="00000000">
          <w:pPr>
            <w:pStyle w:val="4964B7C86D924C04A6BDC7A3D0767822"/>
          </w:pPr>
          <w:r w:rsidRPr="00ED112D">
            <w:rPr>
              <w:rStyle w:val="Bold"/>
            </w:rPr>
            <w:t>Industry type:</w:t>
          </w:r>
        </w:p>
      </w:docPartBody>
    </w:docPart>
    <w:docPart>
      <w:docPartPr>
        <w:name w:val="966656B307CB4944B1AAA45DCFEBB670"/>
        <w:category>
          <w:name w:val="General"/>
          <w:gallery w:val="placeholder"/>
        </w:category>
        <w:types>
          <w:type w:val="bbPlcHdr"/>
        </w:types>
        <w:behaviors>
          <w:behavior w:val="content"/>
        </w:behaviors>
        <w:guid w:val="{193C1374-CA10-46F1-BDE8-03C85823AD98}"/>
      </w:docPartPr>
      <w:docPartBody>
        <w:p w:rsidR="006751F4" w:rsidRDefault="00000000">
          <w:pPr>
            <w:pStyle w:val="966656B307CB4944B1AAA45DCFEBB670"/>
          </w:pPr>
          <w:r w:rsidRPr="00ED112D">
            <w:t>Begin with the broader descriptions of the market opportunity. For instance, if the intended business is a home-based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p>
      </w:docPartBody>
    </w:docPart>
    <w:docPart>
      <w:docPartPr>
        <w:name w:val="95C86FAB87614022A7D134354560CAB2"/>
        <w:category>
          <w:name w:val="General"/>
          <w:gallery w:val="placeholder"/>
        </w:category>
        <w:types>
          <w:type w:val="bbPlcHdr"/>
        </w:types>
        <w:behaviors>
          <w:behavior w:val="content"/>
        </w:behaviors>
        <w:guid w:val="{2D974BB1-9C2F-4B76-B2AB-8E1D7E2CD443}"/>
      </w:docPartPr>
      <w:docPartBody>
        <w:p w:rsidR="006751F4" w:rsidRDefault="00000000">
          <w:pPr>
            <w:pStyle w:val="95C86FAB87614022A7D134354560CAB2"/>
          </w:pPr>
          <w:r w:rsidRPr="00ED112D">
            <w:rPr>
              <w:rStyle w:val="Bold"/>
            </w:rPr>
            <w:t>Market segmentation:</w:t>
          </w:r>
        </w:p>
      </w:docPartBody>
    </w:docPart>
    <w:docPart>
      <w:docPartPr>
        <w:name w:val="0843A366310341FAB700B84A8AE00D1D"/>
        <w:category>
          <w:name w:val="General"/>
          <w:gallery w:val="placeholder"/>
        </w:category>
        <w:types>
          <w:type w:val="bbPlcHdr"/>
        </w:types>
        <w:behaviors>
          <w:behavior w:val="content"/>
        </w:behaviors>
        <w:guid w:val="{E12A523D-8B4C-499A-8895-037655CBC6E0}"/>
      </w:docPartPr>
      <w:docPartBody>
        <w:p w:rsidR="006751F4" w:rsidRDefault="00000000">
          <w:pPr>
            <w:pStyle w:val="0843A366310341FAB700B84A8AE00D1D"/>
          </w:pPr>
          <w:r w:rsidRPr="00ED112D">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t>Consider</w:t>
          </w:r>
          <w:r w:rsidRPr="00ED112D">
            <w:t xml:space="preserve"> answer</w:t>
          </w:r>
          <w:r>
            <w:t>ing</w:t>
          </w:r>
          <w:r w:rsidRPr="00ED112D">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p>
      </w:docPartBody>
    </w:docPart>
    <w:docPart>
      <w:docPartPr>
        <w:name w:val="D724DC7AB9064D25A0B4FFAF1B942AD0"/>
        <w:category>
          <w:name w:val="General"/>
          <w:gallery w:val="placeholder"/>
        </w:category>
        <w:types>
          <w:type w:val="bbPlcHdr"/>
        </w:types>
        <w:behaviors>
          <w:behavior w:val="content"/>
        </w:behaviors>
        <w:guid w:val="{08942092-E785-47AE-9EFA-7781C2CBE8A9}"/>
      </w:docPartPr>
      <w:docPartBody>
        <w:p w:rsidR="006751F4" w:rsidRDefault="00000000">
          <w:pPr>
            <w:pStyle w:val="D724DC7AB9064D25A0B4FFAF1B942AD0"/>
          </w:pPr>
          <w:r w:rsidRPr="00ED112D">
            <w:rPr>
              <w:rStyle w:val="Bold"/>
            </w:rPr>
            <w:t>Competition:</w:t>
          </w:r>
        </w:p>
      </w:docPartBody>
    </w:docPart>
    <w:docPart>
      <w:docPartPr>
        <w:name w:val="FD2FE590CF1A40B1B55CE29351856CEC"/>
        <w:category>
          <w:name w:val="General"/>
          <w:gallery w:val="placeholder"/>
        </w:category>
        <w:types>
          <w:type w:val="bbPlcHdr"/>
        </w:types>
        <w:behaviors>
          <w:behavior w:val="content"/>
        </w:behaviors>
        <w:guid w:val="{9459EF60-F794-4CE3-A012-8A0AE35BD527}"/>
      </w:docPartPr>
      <w:docPartBody>
        <w:p w:rsidR="006751F4" w:rsidRDefault="00000000">
          <w:pPr>
            <w:pStyle w:val="FD2FE590CF1A40B1B55CE29351856CEC"/>
          </w:pPr>
          <w:r w:rsidRPr="00ED112D">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p>
      </w:docPartBody>
    </w:docPart>
    <w:docPart>
      <w:docPartPr>
        <w:name w:val="866321E636294A309F1442B616B9CEF4"/>
        <w:category>
          <w:name w:val="General"/>
          <w:gallery w:val="placeholder"/>
        </w:category>
        <w:types>
          <w:type w:val="bbPlcHdr"/>
        </w:types>
        <w:behaviors>
          <w:behavior w:val="content"/>
        </w:behaviors>
        <w:guid w:val="{2B0CEFF2-1341-45D9-BB4B-E5AC8F5461CB}"/>
      </w:docPartPr>
      <w:docPartBody>
        <w:p w:rsidR="006751F4" w:rsidRDefault="00000000">
          <w:pPr>
            <w:pStyle w:val="866321E636294A309F1442B616B9CEF4"/>
          </w:pPr>
          <w:r w:rsidRPr="00ED112D">
            <w:rPr>
              <w:rStyle w:val="Bold"/>
            </w:rPr>
            <w:t>SWOT analysis:</w:t>
          </w:r>
        </w:p>
      </w:docPartBody>
    </w:docPart>
    <w:docPart>
      <w:docPartPr>
        <w:name w:val="172950BDFD4C44818DC7C9BBC7069CE1"/>
        <w:category>
          <w:name w:val="General"/>
          <w:gallery w:val="placeholder"/>
        </w:category>
        <w:types>
          <w:type w:val="bbPlcHdr"/>
        </w:types>
        <w:behaviors>
          <w:behavior w:val="content"/>
        </w:behaviors>
        <w:guid w:val="{9D27812C-1A55-42E3-B2D5-A12718ABA658}"/>
      </w:docPartPr>
      <w:docPartBody>
        <w:p w:rsidR="006751F4" w:rsidRDefault="00000000">
          <w:pPr>
            <w:pStyle w:val="172950BDFD4C44818DC7C9BBC7069CE1"/>
          </w:pPr>
          <w:r w:rsidRPr="00ED112D">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p>
      </w:docPartBody>
    </w:docPart>
    <w:docPart>
      <w:docPartPr>
        <w:name w:val="E2C3B3E6499D4FB5998D3570CB2BF1BE"/>
        <w:category>
          <w:name w:val="General"/>
          <w:gallery w:val="placeholder"/>
        </w:category>
        <w:types>
          <w:type w:val="bbPlcHdr"/>
        </w:types>
        <w:behaviors>
          <w:behavior w:val="content"/>
        </w:behaviors>
        <w:guid w:val="{47682A8D-AE06-4C30-93AE-F78A1D177F07}"/>
      </w:docPartPr>
      <w:docPartBody>
        <w:p w:rsidR="006751F4" w:rsidRDefault="00000000">
          <w:pPr>
            <w:pStyle w:val="E2C3B3E6499D4FB5998D3570CB2BF1BE"/>
          </w:pPr>
          <w:r w:rsidRPr="00ED112D">
            <w:t>STRENGTHS</w:t>
          </w:r>
        </w:p>
      </w:docPartBody>
    </w:docPart>
    <w:docPart>
      <w:docPartPr>
        <w:name w:val="2CCC9979F3C748AF9CC4F50114C2A1B4"/>
        <w:category>
          <w:name w:val="General"/>
          <w:gallery w:val="placeholder"/>
        </w:category>
        <w:types>
          <w:type w:val="bbPlcHdr"/>
        </w:types>
        <w:behaviors>
          <w:behavior w:val="content"/>
        </w:behaviors>
        <w:guid w:val="{402568CD-947F-4C5C-A433-8A7A76FDEBA3}"/>
      </w:docPartPr>
      <w:docPartBody>
        <w:p w:rsidR="006751F4" w:rsidRPr="00ED112D" w:rsidRDefault="00000000" w:rsidP="0000540B">
          <w:pPr>
            <w:pStyle w:val="Graphbullet"/>
          </w:pPr>
          <w:r w:rsidRPr="00ED112D">
            <w:t>Advantage</w:t>
          </w:r>
        </w:p>
        <w:p w:rsidR="006751F4" w:rsidRPr="00ED112D" w:rsidRDefault="00000000" w:rsidP="0000540B">
          <w:pPr>
            <w:pStyle w:val="Graphbullet"/>
          </w:pPr>
          <w:r w:rsidRPr="00ED112D">
            <w:t>Capabilities</w:t>
          </w:r>
        </w:p>
        <w:p w:rsidR="006751F4" w:rsidRPr="00ED112D" w:rsidRDefault="00000000" w:rsidP="0000540B">
          <w:pPr>
            <w:pStyle w:val="Graphbullet"/>
          </w:pPr>
          <w:r w:rsidRPr="00ED112D">
            <w:t>Assets, people</w:t>
          </w:r>
        </w:p>
        <w:p w:rsidR="006751F4" w:rsidRPr="00ED112D" w:rsidRDefault="00000000" w:rsidP="0000540B">
          <w:pPr>
            <w:pStyle w:val="Graphbullet"/>
          </w:pPr>
          <w:r w:rsidRPr="00ED112D">
            <w:t>Experience</w:t>
          </w:r>
        </w:p>
        <w:p w:rsidR="006751F4" w:rsidRPr="00ED112D" w:rsidRDefault="00000000" w:rsidP="0000540B">
          <w:pPr>
            <w:pStyle w:val="Graphbullet"/>
          </w:pPr>
          <w:r w:rsidRPr="00ED112D">
            <w:t>Financial reserves</w:t>
          </w:r>
        </w:p>
        <w:p w:rsidR="006751F4" w:rsidRPr="00ED112D" w:rsidRDefault="00000000" w:rsidP="0000540B">
          <w:pPr>
            <w:pStyle w:val="Graphbullet"/>
          </w:pPr>
          <w:r w:rsidRPr="00ED112D">
            <w:t>Value proposition</w:t>
          </w:r>
        </w:p>
        <w:p w:rsidR="006751F4" w:rsidRDefault="00000000">
          <w:pPr>
            <w:pStyle w:val="2CCC9979F3C748AF9CC4F50114C2A1B4"/>
          </w:pPr>
          <w:r w:rsidRPr="00ED112D">
            <w:t>Price, value, quality</w:t>
          </w:r>
        </w:p>
      </w:docPartBody>
    </w:docPart>
    <w:docPart>
      <w:docPartPr>
        <w:name w:val="FC15C1A1B3F34009B8060032928A2CDC"/>
        <w:category>
          <w:name w:val="General"/>
          <w:gallery w:val="placeholder"/>
        </w:category>
        <w:types>
          <w:type w:val="bbPlcHdr"/>
        </w:types>
        <w:behaviors>
          <w:behavior w:val="content"/>
        </w:behaviors>
        <w:guid w:val="{88FCDCE1-7807-4055-A753-B4C137B439E4}"/>
      </w:docPartPr>
      <w:docPartBody>
        <w:p w:rsidR="006751F4" w:rsidRDefault="00000000">
          <w:pPr>
            <w:pStyle w:val="FC15C1A1B3F34009B8060032928A2CDC"/>
          </w:pPr>
          <w:r w:rsidRPr="00ED112D">
            <w:t>WEAKNESSES</w:t>
          </w:r>
        </w:p>
      </w:docPartBody>
    </w:docPart>
    <w:docPart>
      <w:docPartPr>
        <w:name w:val="344BF52568074F6980C55064EB01B42C"/>
        <w:category>
          <w:name w:val="General"/>
          <w:gallery w:val="placeholder"/>
        </w:category>
        <w:types>
          <w:type w:val="bbPlcHdr"/>
        </w:types>
        <w:behaviors>
          <w:behavior w:val="content"/>
        </w:behaviors>
        <w:guid w:val="{4F8AF314-7242-4761-B168-C0D270A7B3D8}"/>
      </w:docPartPr>
      <w:docPartBody>
        <w:p w:rsidR="006751F4" w:rsidRPr="002B50CF" w:rsidRDefault="00000000" w:rsidP="0000540B">
          <w:pPr>
            <w:pStyle w:val="Graphbullet2"/>
            <w:rPr>
              <w:color w:val="auto"/>
            </w:rPr>
          </w:pPr>
          <w:r w:rsidRPr="002B50CF">
            <w:rPr>
              <w:color w:val="auto"/>
            </w:rPr>
            <w:t>Disadvantages</w:t>
          </w:r>
        </w:p>
        <w:p w:rsidR="006751F4" w:rsidRPr="002B50CF" w:rsidRDefault="00000000" w:rsidP="0000540B">
          <w:pPr>
            <w:pStyle w:val="Graphbullet2"/>
            <w:rPr>
              <w:color w:val="auto"/>
            </w:rPr>
          </w:pPr>
          <w:r w:rsidRPr="002B50CF">
            <w:rPr>
              <w:color w:val="auto"/>
            </w:rPr>
            <w:t>Gap in capabilities</w:t>
          </w:r>
        </w:p>
        <w:p w:rsidR="006751F4" w:rsidRPr="002B50CF" w:rsidRDefault="00000000" w:rsidP="0000540B">
          <w:pPr>
            <w:pStyle w:val="Graphbullet2"/>
            <w:rPr>
              <w:color w:val="auto"/>
            </w:rPr>
          </w:pPr>
          <w:r w:rsidRPr="002B50CF">
            <w:rPr>
              <w:color w:val="auto"/>
            </w:rPr>
            <w:t>Cash Flow</w:t>
          </w:r>
        </w:p>
        <w:p w:rsidR="006751F4" w:rsidRPr="002B50CF" w:rsidRDefault="00000000" w:rsidP="0000540B">
          <w:pPr>
            <w:pStyle w:val="Graphbullet2"/>
            <w:rPr>
              <w:color w:val="auto"/>
            </w:rPr>
          </w:pPr>
          <w:r w:rsidRPr="002B50CF">
            <w:rPr>
              <w:color w:val="auto"/>
            </w:rPr>
            <w:t>Suppliers</w:t>
          </w:r>
        </w:p>
        <w:p w:rsidR="006751F4" w:rsidRPr="002B50CF" w:rsidRDefault="00000000" w:rsidP="0000540B">
          <w:pPr>
            <w:pStyle w:val="Graphbullet2"/>
            <w:rPr>
              <w:color w:val="auto"/>
            </w:rPr>
          </w:pPr>
          <w:r w:rsidRPr="002B50CF">
            <w:rPr>
              <w:color w:val="auto"/>
            </w:rPr>
            <w:t>Experience</w:t>
          </w:r>
        </w:p>
        <w:p w:rsidR="006751F4" w:rsidRPr="002B50CF" w:rsidRDefault="00000000" w:rsidP="0000540B">
          <w:pPr>
            <w:pStyle w:val="Graphbullet2"/>
            <w:rPr>
              <w:color w:val="auto"/>
            </w:rPr>
          </w:pPr>
          <w:r w:rsidRPr="002B50CF">
            <w:rPr>
              <w:color w:val="auto"/>
            </w:rPr>
            <w:t>Areas to improve</w:t>
          </w:r>
        </w:p>
        <w:p w:rsidR="006751F4" w:rsidRDefault="00000000">
          <w:pPr>
            <w:pStyle w:val="344BF52568074F6980C55064EB01B42C"/>
          </w:pPr>
          <w:r w:rsidRPr="002B50CF">
            <w:t>Causes of lose sales</w:t>
          </w:r>
        </w:p>
      </w:docPartBody>
    </w:docPart>
    <w:docPart>
      <w:docPartPr>
        <w:name w:val="010A1414E6DA4BEA8E9EB63357CDE60C"/>
        <w:category>
          <w:name w:val="General"/>
          <w:gallery w:val="placeholder"/>
        </w:category>
        <w:types>
          <w:type w:val="bbPlcHdr"/>
        </w:types>
        <w:behaviors>
          <w:behavior w:val="content"/>
        </w:behaviors>
        <w:guid w:val="{2A52878E-FD54-4F39-BF9F-08F4FC10ADA5}"/>
      </w:docPartPr>
      <w:docPartBody>
        <w:p w:rsidR="006751F4" w:rsidRDefault="00000000">
          <w:pPr>
            <w:pStyle w:val="010A1414E6DA4BEA8E9EB63357CDE60C"/>
          </w:pPr>
          <w:r w:rsidRPr="00ED112D">
            <w:t>OPPORTUNITIES</w:t>
          </w:r>
        </w:p>
      </w:docPartBody>
    </w:docPart>
    <w:docPart>
      <w:docPartPr>
        <w:name w:val="C71578C4D07048AD8645D602DB43EE41"/>
        <w:category>
          <w:name w:val="General"/>
          <w:gallery w:val="placeholder"/>
        </w:category>
        <w:types>
          <w:type w:val="bbPlcHdr"/>
        </w:types>
        <w:behaviors>
          <w:behavior w:val="content"/>
        </w:behaviors>
        <w:guid w:val="{20BD7AE1-66FF-4446-8487-EA153A0BC710}"/>
      </w:docPartPr>
      <w:docPartBody>
        <w:p w:rsidR="006751F4" w:rsidRPr="00ED112D" w:rsidRDefault="00000000" w:rsidP="0000540B">
          <w:pPr>
            <w:pStyle w:val="Graphbullet3"/>
          </w:pPr>
          <w:r w:rsidRPr="00ED112D">
            <w:t>Areas to improve</w:t>
          </w:r>
        </w:p>
        <w:p w:rsidR="006751F4" w:rsidRPr="00ED112D" w:rsidRDefault="00000000" w:rsidP="0000540B">
          <w:pPr>
            <w:pStyle w:val="Graphbullet3"/>
          </w:pPr>
          <w:r w:rsidRPr="00ED112D">
            <w:t>New segments</w:t>
          </w:r>
        </w:p>
        <w:p w:rsidR="006751F4" w:rsidRPr="00ED112D" w:rsidRDefault="00000000" w:rsidP="0000540B">
          <w:pPr>
            <w:pStyle w:val="Graphbullet3"/>
          </w:pPr>
          <w:r w:rsidRPr="00ED112D">
            <w:t>Industry trends</w:t>
          </w:r>
        </w:p>
        <w:p w:rsidR="006751F4" w:rsidRPr="00ED112D" w:rsidRDefault="00000000" w:rsidP="0000540B">
          <w:pPr>
            <w:pStyle w:val="Graphbullet3"/>
          </w:pPr>
          <w:r w:rsidRPr="00ED112D">
            <w:t>New products</w:t>
          </w:r>
        </w:p>
        <w:p w:rsidR="006751F4" w:rsidRPr="00ED112D" w:rsidRDefault="00000000" w:rsidP="0000540B">
          <w:pPr>
            <w:pStyle w:val="Graphbullet3"/>
          </w:pPr>
          <w:r w:rsidRPr="00ED112D">
            <w:t>New innovations</w:t>
          </w:r>
        </w:p>
        <w:p w:rsidR="006751F4" w:rsidRDefault="00000000">
          <w:pPr>
            <w:pStyle w:val="C71578C4D07048AD8645D602DB43EE41"/>
          </w:pPr>
          <w:r w:rsidRPr="00ED112D">
            <w:t>Key partnership</w:t>
          </w:r>
        </w:p>
      </w:docPartBody>
    </w:docPart>
    <w:docPart>
      <w:docPartPr>
        <w:name w:val="645F2BAC61CF42939FEEB856C0FDB865"/>
        <w:category>
          <w:name w:val="General"/>
          <w:gallery w:val="placeholder"/>
        </w:category>
        <w:types>
          <w:type w:val="bbPlcHdr"/>
        </w:types>
        <w:behaviors>
          <w:behavior w:val="content"/>
        </w:behaviors>
        <w:guid w:val="{4370E473-0725-4AF1-9FE1-9E80813674A2}"/>
      </w:docPartPr>
      <w:docPartBody>
        <w:p w:rsidR="006751F4" w:rsidRDefault="00000000">
          <w:pPr>
            <w:pStyle w:val="645F2BAC61CF42939FEEB856C0FDB865"/>
          </w:pPr>
          <w:r w:rsidRPr="00ED112D">
            <w:t>THREATS</w:t>
          </w:r>
        </w:p>
      </w:docPartBody>
    </w:docPart>
    <w:docPart>
      <w:docPartPr>
        <w:name w:val="767873C87E4B4DC79F55B97E8D8C0A87"/>
        <w:category>
          <w:name w:val="General"/>
          <w:gallery w:val="placeholder"/>
        </w:category>
        <w:types>
          <w:type w:val="bbPlcHdr"/>
        </w:types>
        <w:behaviors>
          <w:behavior w:val="content"/>
        </w:behaviors>
        <w:guid w:val="{CAB4D9F9-59DF-4C94-B687-56DB8C0F69D7}"/>
      </w:docPartPr>
      <w:docPartBody>
        <w:p w:rsidR="006751F4" w:rsidRPr="00ED112D" w:rsidRDefault="00000000" w:rsidP="0000540B">
          <w:pPr>
            <w:pStyle w:val="Graphbullet4"/>
          </w:pPr>
          <w:r w:rsidRPr="00ED112D">
            <w:t>Economy movement</w:t>
          </w:r>
        </w:p>
        <w:p w:rsidR="006751F4" w:rsidRPr="00ED112D" w:rsidRDefault="00000000" w:rsidP="0000540B">
          <w:pPr>
            <w:pStyle w:val="Graphbullet4"/>
          </w:pPr>
          <w:r w:rsidRPr="00ED112D">
            <w:t>Obstacles faced</w:t>
          </w:r>
        </w:p>
        <w:p w:rsidR="006751F4" w:rsidRPr="00ED112D" w:rsidRDefault="00000000" w:rsidP="0000540B">
          <w:pPr>
            <w:pStyle w:val="Graphbullet4"/>
          </w:pPr>
          <w:r w:rsidRPr="00ED112D">
            <w:t>Competitor actions</w:t>
          </w:r>
        </w:p>
        <w:p w:rsidR="006751F4" w:rsidRPr="00ED112D" w:rsidRDefault="00000000" w:rsidP="0000540B">
          <w:pPr>
            <w:pStyle w:val="Graphbullet4"/>
          </w:pPr>
          <w:r w:rsidRPr="00ED112D">
            <w:t>Political impacts</w:t>
          </w:r>
        </w:p>
        <w:p w:rsidR="006751F4" w:rsidRPr="00ED112D" w:rsidRDefault="00000000" w:rsidP="0000540B">
          <w:pPr>
            <w:pStyle w:val="Graphbullet4"/>
          </w:pPr>
          <w:r w:rsidRPr="00ED112D">
            <w:t>Environmental effects</w:t>
          </w:r>
        </w:p>
        <w:p w:rsidR="006751F4" w:rsidRPr="00ED112D" w:rsidRDefault="00000000" w:rsidP="0000540B">
          <w:pPr>
            <w:pStyle w:val="Graphbullet4"/>
          </w:pPr>
          <w:r w:rsidRPr="00ED112D">
            <w:t>Loss of key staff</w:t>
          </w:r>
        </w:p>
        <w:p w:rsidR="006751F4" w:rsidRDefault="00000000">
          <w:pPr>
            <w:pStyle w:val="767873C87E4B4DC79F55B97E8D8C0A87"/>
          </w:pPr>
          <w:r w:rsidRPr="00ED112D">
            <w:t>Market demand</w:t>
          </w:r>
        </w:p>
      </w:docPartBody>
    </w:docPart>
    <w:docPart>
      <w:docPartPr>
        <w:name w:val="ACD16EAC19904485A08A0EEABF06C615"/>
        <w:category>
          <w:name w:val="General"/>
          <w:gallery w:val="placeholder"/>
        </w:category>
        <w:types>
          <w:type w:val="bbPlcHdr"/>
        </w:types>
        <w:behaviors>
          <w:behavior w:val="content"/>
        </w:behaviors>
        <w:guid w:val="{8A4D52C8-D2D9-4534-9EDA-8ECC3549DAFB}"/>
      </w:docPartPr>
      <w:docPartBody>
        <w:p w:rsidR="006751F4" w:rsidRDefault="00000000">
          <w:pPr>
            <w:pStyle w:val="ACD16EAC19904485A08A0EEABF06C615"/>
          </w:pPr>
          <w:r w:rsidRPr="00ED112D">
            <w:t>Operating Plan</w:t>
          </w:r>
        </w:p>
      </w:docPartBody>
    </w:docPart>
    <w:docPart>
      <w:docPartPr>
        <w:name w:val="6C9B8A6B56014A3D8C905047C5AD567B"/>
        <w:category>
          <w:name w:val="General"/>
          <w:gallery w:val="placeholder"/>
        </w:category>
        <w:types>
          <w:type w:val="bbPlcHdr"/>
        </w:types>
        <w:behaviors>
          <w:behavior w:val="content"/>
        </w:behaviors>
        <w:guid w:val="{F0E43A46-7BB5-48F8-985A-98F30BDC9AE9}"/>
      </w:docPartPr>
      <w:docPartBody>
        <w:p w:rsidR="006751F4" w:rsidRPr="00ED112D" w:rsidRDefault="00000000" w:rsidP="0000540B">
          <w:r w:rsidRPr="00ED112D">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6751F4" w:rsidRPr="00ED112D" w:rsidRDefault="00000000" w:rsidP="0000540B">
          <w:r w:rsidRPr="00ED112D">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6751F4" w:rsidRDefault="00000000">
          <w:pPr>
            <w:pStyle w:val="6C9B8A6B56014A3D8C905047C5AD567B"/>
          </w:pPr>
          <w:r w:rsidRPr="00ED112D">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docPartBody>
    </w:docPart>
    <w:docPart>
      <w:docPartPr>
        <w:name w:val="620A445564474BEA8EC79A82AD2CDC64"/>
        <w:category>
          <w:name w:val="General"/>
          <w:gallery w:val="placeholder"/>
        </w:category>
        <w:types>
          <w:type w:val="bbPlcHdr"/>
        </w:types>
        <w:behaviors>
          <w:behavior w:val="content"/>
        </w:behaviors>
        <w:guid w:val="{96598731-EA5C-46DE-AEBE-E06591549F46}"/>
      </w:docPartPr>
      <w:docPartBody>
        <w:p w:rsidR="006751F4" w:rsidRDefault="00000000">
          <w:pPr>
            <w:pStyle w:val="620A445564474BEA8EC79A82AD2CDC64"/>
          </w:pPr>
          <w:r w:rsidRPr="00ED112D">
            <w:rPr>
              <w:rStyle w:val="Bold"/>
            </w:rPr>
            <w:t>Order fulfillment:</w:t>
          </w:r>
        </w:p>
      </w:docPartBody>
    </w:docPart>
    <w:docPart>
      <w:docPartPr>
        <w:name w:val="0EE45F046E8B4BFA8AE4DE13471037EF"/>
        <w:category>
          <w:name w:val="General"/>
          <w:gallery w:val="placeholder"/>
        </w:category>
        <w:types>
          <w:type w:val="bbPlcHdr"/>
        </w:types>
        <w:behaviors>
          <w:behavior w:val="content"/>
        </w:behaviors>
        <w:guid w:val="{02C8902F-3604-48BE-AC01-EC3763D8F838}"/>
      </w:docPartPr>
      <w:docPartBody>
        <w:p w:rsidR="006751F4" w:rsidRDefault="00000000">
          <w:pPr>
            <w:pStyle w:val="0EE45F046E8B4BFA8AE4DE13471037EF"/>
          </w:pPr>
          <w:r w:rsidRPr="00ED112D">
            <w:t>Describe the company’s procedures for delivering services to its customers. As a service company, determine how to keep track of the customer base, form of communications, and how best to manage sales and data.</w:t>
          </w:r>
        </w:p>
      </w:docPartBody>
    </w:docPart>
    <w:docPart>
      <w:docPartPr>
        <w:name w:val="AE957FF48ADB411194177E6AF2E3F7A4"/>
        <w:category>
          <w:name w:val="General"/>
          <w:gallery w:val="placeholder"/>
        </w:category>
        <w:types>
          <w:type w:val="bbPlcHdr"/>
        </w:types>
        <w:behaviors>
          <w:behavior w:val="content"/>
        </w:behaviors>
        <w:guid w:val="{CCF91B7B-BBE0-4E2B-8CD0-7038B4E40AD6}"/>
      </w:docPartPr>
      <w:docPartBody>
        <w:p w:rsidR="006751F4" w:rsidRDefault="00000000">
          <w:pPr>
            <w:pStyle w:val="AE957FF48ADB411194177E6AF2E3F7A4"/>
          </w:pPr>
          <w:r w:rsidRPr="00ED112D">
            <w:rPr>
              <w:rStyle w:val="Bold"/>
            </w:rPr>
            <w:t>Payment:</w:t>
          </w:r>
        </w:p>
      </w:docPartBody>
    </w:docPart>
    <w:docPart>
      <w:docPartPr>
        <w:name w:val="277CCCF0CC674D0AA7498FBD9331BF96"/>
        <w:category>
          <w:name w:val="General"/>
          <w:gallery w:val="placeholder"/>
        </w:category>
        <w:types>
          <w:type w:val="bbPlcHdr"/>
        </w:types>
        <w:behaviors>
          <w:behavior w:val="content"/>
        </w:behaviors>
        <w:guid w:val="{849F30DD-3BC5-4BE0-9140-D10DF7B8DFA4}"/>
      </w:docPartPr>
      <w:docPartBody>
        <w:p w:rsidR="006751F4" w:rsidRDefault="00000000">
          <w:pPr>
            <w:pStyle w:val="277CCCF0CC674D0AA7498FBD9331BF96"/>
          </w:pPr>
          <w:r w:rsidRPr="00ED112D">
            <w:t>Describe the standard payment terms and the payment methods accepted. Describe the pricing plans (one-time service fees, hourly-based fees, markups, and any other fees) and any impact on cash flow.</w:t>
          </w:r>
        </w:p>
      </w:docPartBody>
    </w:docPart>
    <w:docPart>
      <w:docPartPr>
        <w:name w:val="E8EC93BF2E3A401983C134094BE545F8"/>
        <w:category>
          <w:name w:val="General"/>
          <w:gallery w:val="placeholder"/>
        </w:category>
        <w:types>
          <w:type w:val="bbPlcHdr"/>
        </w:types>
        <w:behaviors>
          <w:behavior w:val="content"/>
        </w:behaviors>
        <w:guid w:val="{E5921572-EEB0-4F8E-9F7C-22C12A382A03}"/>
      </w:docPartPr>
      <w:docPartBody>
        <w:p w:rsidR="006751F4" w:rsidRDefault="00000000">
          <w:pPr>
            <w:pStyle w:val="E8EC93BF2E3A401983C134094BE545F8"/>
          </w:pPr>
          <w:r w:rsidRPr="00ED112D">
            <w:rPr>
              <w:rStyle w:val="Bold"/>
            </w:rPr>
            <w:t>Technology:</w:t>
          </w:r>
        </w:p>
      </w:docPartBody>
    </w:docPart>
    <w:docPart>
      <w:docPartPr>
        <w:name w:val="53944B7D5CDB47C899F7A4277357065B"/>
        <w:category>
          <w:name w:val="General"/>
          <w:gallery w:val="placeholder"/>
        </w:category>
        <w:types>
          <w:type w:val="bbPlcHdr"/>
        </w:types>
        <w:behaviors>
          <w:behavior w:val="content"/>
        </w:behaviors>
        <w:guid w:val="{9C43F1D6-8B55-4EAA-99B2-87F5E5315040}"/>
      </w:docPartPr>
      <w:docPartBody>
        <w:p w:rsidR="006751F4" w:rsidRDefault="00000000">
          <w:pPr>
            <w:pStyle w:val="53944B7D5CDB47C899F7A4277357065B"/>
          </w:pPr>
          <w:r w:rsidRPr="00ED112D">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p>
      </w:docPartBody>
    </w:docPart>
    <w:docPart>
      <w:docPartPr>
        <w:name w:val="A992439E550749DB93DF34C5D1B1E049"/>
        <w:category>
          <w:name w:val="General"/>
          <w:gallery w:val="placeholder"/>
        </w:category>
        <w:types>
          <w:type w:val="bbPlcHdr"/>
        </w:types>
        <w:behaviors>
          <w:behavior w:val="content"/>
        </w:behaviors>
        <w:guid w:val="{1D3C9E8B-F7CA-4092-B814-9F1B8C38341D}"/>
      </w:docPartPr>
      <w:docPartBody>
        <w:p w:rsidR="006751F4" w:rsidRDefault="00000000">
          <w:pPr>
            <w:pStyle w:val="A992439E550749DB93DF34C5D1B1E049"/>
          </w:pPr>
          <w:r w:rsidRPr="00ED112D">
            <w:rPr>
              <w:rStyle w:val="Bold"/>
            </w:rPr>
            <w:t>Key customers:</w:t>
          </w:r>
        </w:p>
      </w:docPartBody>
    </w:docPart>
    <w:docPart>
      <w:docPartPr>
        <w:name w:val="384A54AC6BF14CD580E6FA79A2D87A8B"/>
        <w:category>
          <w:name w:val="General"/>
          <w:gallery w:val="placeholder"/>
        </w:category>
        <w:types>
          <w:type w:val="bbPlcHdr"/>
        </w:types>
        <w:behaviors>
          <w:behavior w:val="content"/>
        </w:behaviors>
        <w:guid w:val="{6F17DCA3-4219-419B-BA86-6B7A1ADB55DE}"/>
      </w:docPartPr>
      <w:docPartBody>
        <w:p w:rsidR="006751F4" w:rsidRDefault="00000000">
          <w:pPr>
            <w:pStyle w:val="384A54AC6BF14CD580E6FA79A2D87A8B"/>
          </w:pPr>
          <w:r w:rsidRPr="00ED112D">
            <w:t>Identify any customers that are important to the success of the business due to a partnership, volume, or pathway to a new market. Also identify any customers who bring in more than 10% of the company’s revenues.</w:t>
          </w:r>
        </w:p>
      </w:docPartBody>
    </w:docPart>
    <w:docPart>
      <w:docPartPr>
        <w:name w:val="FDC03650E5944366B31BAE098B8E918E"/>
        <w:category>
          <w:name w:val="General"/>
          <w:gallery w:val="placeholder"/>
        </w:category>
        <w:types>
          <w:type w:val="bbPlcHdr"/>
        </w:types>
        <w:behaviors>
          <w:behavior w:val="content"/>
        </w:behaviors>
        <w:guid w:val="{A1BFCEAB-8B3E-4D1F-A8BB-023F5D8AADE0}"/>
      </w:docPartPr>
      <w:docPartBody>
        <w:p w:rsidR="006751F4" w:rsidRDefault="00000000">
          <w:pPr>
            <w:pStyle w:val="FDC03650E5944366B31BAE098B8E918E"/>
          </w:pPr>
          <w:r w:rsidRPr="00ED112D">
            <w:rPr>
              <w:rStyle w:val="Bold"/>
            </w:rPr>
            <w:t>Key employees and organization:</w:t>
          </w:r>
        </w:p>
      </w:docPartBody>
    </w:docPart>
    <w:docPart>
      <w:docPartPr>
        <w:name w:val="DBA8208AC6E74EFEA056A99331B9406E"/>
        <w:category>
          <w:name w:val="General"/>
          <w:gallery w:val="placeholder"/>
        </w:category>
        <w:types>
          <w:type w:val="bbPlcHdr"/>
        </w:types>
        <w:behaviors>
          <w:behavior w:val="content"/>
        </w:behaviors>
        <w:guid w:val="{066A735C-A2B2-47F2-A45C-E1DE5E52663D}"/>
      </w:docPartPr>
      <w:docPartBody>
        <w:p w:rsidR="006751F4" w:rsidRDefault="00000000">
          <w:pPr>
            <w:pStyle w:val="DBA8208AC6E74EFEA056A99331B9406E"/>
          </w:pPr>
          <w:r w:rsidRPr="00ED112D">
            <w:t>Describe unique skills or experiences that are required of the current team. If necessary, describe any proprietary recruiting or training processes in place. List key employees that are necessary for success. Include an organization chart to support this section.</w:t>
          </w:r>
        </w:p>
      </w:docPartBody>
    </w:docPart>
    <w:docPart>
      <w:docPartPr>
        <w:name w:val="A38BB132A01D4A1288629C34C9D8229E"/>
        <w:category>
          <w:name w:val="General"/>
          <w:gallery w:val="placeholder"/>
        </w:category>
        <w:types>
          <w:type w:val="bbPlcHdr"/>
        </w:types>
        <w:behaviors>
          <w:behavior w:val="content"/>
        </w:behaviors>
        <w:guid w:val="{2E3D8EF2-D336-4FCA-9A70-9FA827771943}"/>
      </w:docPartPr>
      <w:docPartBody>
        <w:p w:rsidR="006751F4" w:rsidRDefault="00000000">
          <w:pPr>
            <w:pStyle w:val="A38BB132A01D4A1288629C34C9D8229E"/>
          </w:pPr>
          <w:r w:rsidRPr="00ED112D">
            <w:rPr>
              <w:rStyle w:val="Bold"/>
            </w:rPr>
            <w:t>Facilities:</w:t>
          </w:r>
        </w:p>
      </w:docPartBody>
    </w:docPart>
    <w:docPart>
      <w:docPartPr>
        <w:name w:val="196BF3F434024CACA03F6EAC7F74BDFB"/>
        <w:category>
          <w:name w:val="General"/>
          <w:gallery w:val="placeholder"/>
        </w:category>
        <w:types>
          <w:type w:val="bbPlcHdr"/>
        </w:types>
        <w:behaviors>
          <w:behavior w:val="content"/>
        </w:behaviors>
        <w:guid w:val="{35E5A77B-38B4-4783-AAC5-AE7305AF94AC}"/>
      </w:docPartPr>
      <w:docPartBody>
        <w:p w:rsidR="006751F4" w:rsidRDefault="00000000">
          <w:pPr>
            <w:pStyle w:val="196BF3F434024CACA03F6EAC7F74BDFB"/>
          </w:pPr>
          <w:r w:rsidRPr="00ED112D">
            <w:t>As a home-based business, be educated on legalities and tax filings for such business types.</w:t>
          </w:r>
        </w:p>
      </w:docPartBody>
    </w:docPart>
    <w:docPart>
      <w:docPartPr>
        <w:name w:val="D859C41302C445ECBF3CB8109AA6EC8B"/>
        <w:category>
          <w:name w:val="General"/>
          <w:gallery w:val="placeholder"/>
        </w:category>
        <w:types>
          <w:type w:val="bbPlcHdr"/>
        </w:types>
        <w:behaviors>
          <w:behavior w:val="content"/>
        </w:behaviors>
        <w:guid w:val="{427CB033-2604-4DC9-A50D-62BCE83E75B8}"/>
      </w:docPartPr>
      <w:docPartBody>
        <w:p w:rsidR="006751F4" w:rsidRDefault="00000000">
          <w:pPr>
            <w:pStyle w:val="D859C41302C445ECBF3CB8109AA6EC8B"/>
          </w:pPr>
          <w:r w:rsidRPr="00ED112D">
            <w:t>Marketing and Sales Plan</w:t>
          </w:r>
        </w:p>
      </w:docPartBody>
    </w:docPart>
    <w:docPart>
      <w:docPartPr>
        <w:name w:val="5A2C2A31775E457CB372C31A34551B2D"/>
        <w:category>
          <w:name w:val="General"/>
          <w:gallery w:val="placeholder"/>
        </w:category>
        <w:types>
          <w:type w:val="bbPlcHdr"/>
        </w:types>
        <w:behaviors>
          <w:behavior w:val="content"/>
        </w:behaviors>
        <w:guid w:val="{E477A5C0-CEE5-45C4-AEF9-52CF90CD46DE}"/>
      </w:docPartPr>
      <w:docPartBody>
        <w:p w:rsidR="006751F4" w:rsidRDefault="00000000">
          <w:pPr>
            <w:pStyle w:val="5A2C2A31775E457CB372C31A34551B2D"/>
          </w:pPr>
          <w:r w:rsidRPr="00ED112D">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docPartBody>
    </w:docPart>
    <w:docPart>
      <w:docPartPr>
        <w:name w:val="47128853B7A54A9A8BF13A3F4F5D2CAD"/>
        <w:category>
          <w:name w:val="General"/>
          <w:gallery w:val="placeholder"/>
        </w:category>
        <w:types>
          <w:type w:val="bbPlcHdr"/>
        </w:types>
        <w:behaviors>
          <w:behavior w:val="content"/>
        </w:behaviors>
        <w:guid w:val="{5CF9579A-2475-4FDD-83C4-287878A0406C}"/>
      </w:docPartPr>
      <w:docPartBody>
        <w:p w:rsidR="006751F4" w:rsidRDefault="00000000">
          <w:pPr>
            <w:pStyle w:val="47128853B7A54A9A8BF13A3F4F5D2CAD"/>
          </w:pPr>
          <w:r w:rsidRPr="00ED112D">
            <w:rPr>
              <w:rStyle w:val="Bold"/>
            </w:rPr>
            <w:t>Key messages:</w:t>
          </w:r>
        </w:p>
      </w:docPartBody>
    </w:docPart>
    <w:docPart>
      <w:docPartPr>
        <w:name w:val="005DD72CBA3F45E8AA0819D65CC3880F"/>
        <w:category>
          <w:name w:val="General"/>
          <w:gallery w:val="placeholder"/>
        </w:category>
        <w:types>
          <w:type w:val="bbPlcHdr"/>
        </w:types>
        <w:behaviors>
          <w:behavior w:val="content"/>
        </w:behaviors>
        <w:guid w:val="{B4577895-CFA7-427D-ACD2-CBA89C1537FC}"/>
      </w:docPartPr>
      <w:docPartBody>
        <w:p w:rsidR="006751F4" w:rsidRDefault="00000000">
          <w:pPr>
            <w:pStyle w:val="005DD72CBA3F45E8AA0819D65CC3880F"/>
          </w:pPr>
          <w:r w:rsidRPr="00ED112D">
            <w:t>Describe the key messages that will elevate services in the target customers’ eyes. If there is sample collateral or graphical images of some messages, include them.</w:t>
          </w:r>
        </w:p>
      </w:docPartBody>
    </w:docPart>
    <w:docPart>
      <w:docPartPr>
        <w:name w:val="86791C6C9E24461CA0DDB03D3C0803C8"/>
        <w:category>
          <w:name w:val="General"/>
          <w:gallery w:val="placeholder"/>
        </w:category>
        <w:types>
          <w:type w:val="bbPlcHdr"/>
        </w:types>
        <w:behaviors>
          <w:behavior w:val="content"/>
        </w:behaviors>
        <w:guid w:val="{48D98294-4B95-42FD-AE16-94799939195D}"/>
      </w:docPartPr>
      <w:docPartBody>
        <w:p w:rsidR="006751F4" w:rsidRDefault="00000000">
          <w:pPr>
            <w:pStyle w:val="86791C6C9E24461CA0DDB03D3C0803C8"/>
          </w:pPr>
          <w:r w:rsidRPr="00ED112D">
            <w:rPr>
              <w:rStyle w:val="Bold"/>
            </w:rPr>
            <w:t>Marketing activities:</w:t>
          </w:r>
        </w:p>
      </w:docPartBody>
    </w:docPart>
    <w:docPart>
      <w:docPartPr>
        <w:name w:val="AA2454E82995450A9B1741D73B8AD809"/>
        <w:category>
          <w:name w:val="General"/>
          <w:gallery w:val="placeholder"/>
        </w:category>
        <w:types>
          <w:type w:val="bbPlcHdr"/>
        </w:types>
        <w:behaviors>
          <w:behavior w:val="content"/>
        </w:behaviors>
        <w:guid w:val="{A64A47F4-EAB7-4454-80BB-B4CB6DA9886E}"/>
      </w:docPartPr>
      <w:docPartBody>
        <w:p w:rsidR="006751F4" w:rsidRDefault="00000000">
          <w:pPr>
            <w:pStyle w:val="AA2454E82995450A9B1741D73B8AD809"/>
          </w:pPr>
          <w:r w:rsidRPr="00ED112D">
            <w:t>Which of the following promotion options provide the company the best chance of product recognition, qualified leads, store traffic, or appointments?</w:t>
          </w:r>
        </w:p>
      </w:docPartBody>
    </w:docPart>
    <w:docPart>
      <w:docPartPr>
        <w:name w:val="72208ACF02D048249A8AE155E1D47177"/>
        <w:category>
          <w:name w:val="General"/>
          <w:gallery w:val="placeholder"/>
        </w:category>
        <w:types>
          <w:type w:val="bbPlcHdr"/>
        </w:types>
        <w:behaviors>
          <w:behavior w:val="content"/>
        </w:behaviors>
        <w:guid w:val="{8AD2F5D6-8442-4AC2-9BE2-BF8423DAFF61}"/>
      </w:docPartPr>
      <w:docPartBody>
        <w:p w:rsidR="006751F4" w:rsidRPr="00ED112D" w:rsidRDefault="00000000" w:rsidP="0000540B">
          <w:pPr>
            <w:pStyle w:val="ListBullet2"/>
          </w:pPr>
          <w:r w:rsidRPr="00ED112D">
            <w:t>Media advertising (newspaper, magazine, television, radio)</w:t>
          </w:r>
        </w:p>
        <w:p w:rsidR="006751F4" w:rsidRPr="00ED112D" w:rsidRDefault="00000000" w:rsidP="0000540B">
          <w:pPr>
            <w:pStyle w:val="ListBullet2"/>
          </w:pPr>
          <w:r w:rsidRPr="00ED112D">
            <w:t>Direct mail</w:t>
          </w:r>
        </w:p>
        <w:p w:rsidR="006751F4" w:rsidRPr="00ED112D" w:rsidRDefault="00000000" w:rsidP="0000540B">
          <w:pPr>
            <w:pStyle w:val="ListBullet2"/>
          </w:pPr>
          <w:r w:rsidRPr="00ED112D">
            <w:t>Telephone solicitation</w:t>
          </w:r>
        </w:p>
        <w:p w:rsidR="006751F4" w:rsidRPr="00ED112D" w:rsidRDefault="00000000" w:rsidP="0000540B">
          <w:pPr>
            <w:pStyle w:val="ListBullet2"/>
          </w:pPr>
          <w:r w:rsidRPr="00ED112D">
            <w:t>Seminars or business conferences</w:t>
          </w:r>
        </w:p>
        <w:p w:rsidR="006751F4" w:rsidRPr="00ED112D" w:rsidRDefault="00000000" w:rsidP="0000540B">
          <w:pPr>
            <w:pStyle w:val="ListBullet2"/>
          </w:pPr>
          <w:r w:rsidRPr="00ED112D">
            <w:t>Joint advertising with other companies</w:t>
          </w:r>
        </w:p>
        <w:p w:rsidR="006751F4" w:rsidRPr="00ED112D" w:rsidRDefault="00000000" w:rsidP="0000540B">
          <w:pPr>
            <w:pStyle w:val="ListBullet2"/>
          </w:pPr>
          <w:r w:rsidRPr="00ED112D">
            <w:t>Word of mouth or fixed signage</w:t>
          </w:r>
        </w:p>
        <w:p w:rsidR="006751F4" w:rsidRDefault="00000000">
          <w:pPr>
            <w:pStyle w:val="72208ACF02D048249A8AE155E1D47177"/>
          </w:pPr>
          <w:r w:rsidRPr="00ED112D">
            <w:t>Digital marketing such as social media, email marketing, or SEO</w:t>
          </w:r>
        </w:p>
      </w:docPartBody>
    </w:docPart>
    <w:docPart>
      <w:docPartPr>
        <w:name w:val="B24B3D363905424FB7284E1416F6875D"/>
        <w:category>
          <w:name w:val="General"/>
          <w:gallery w:val="placeholder"/>
        </w:category>
        <w:types>
          <w:type w:val="bbPlcHdr"/>
        </w:types>
        <w:behaviors>
          <w:behavior w:val="content"/>
        </w:behaviors>
        <w:guid w:val="{32DD5909-3C97-4294-8D78-DF0EC439D9AA}"/>
      </w:docPartPr>
      <w:docPartBody>
        <w:p w:rsidR="006751F4" w:rsidRDefault="00000000">
          <w:pPr>
            <w:pStyle w:val="B24B3D363905424FB7284E1416F6875D"/>
          </w:pPr>
          <w:r w:rsidRPr="00ED112D">
            <w:rPr>
              <w:rStyle w:val="Bold"/>
            </w:rPr>
            <w:t>Sales strategy:</w:t>
          </w:r>
        </w:p>
      </w:docPartBody>
    </w:docPart>
    <w:docPart>
      <w:docPartPr>
        <w:name w:val="B85851AE4AD94B3DAE5008C9109E381F"/>
        <w:category>
          <w:name w:val="General"/>
          <w:gallery w:val="placeholder"/>
        </w:category>
        <w:types>
          <w:type w:val="bbPlcHdr"/>
        </w:types>
        <w:behaviors>
          <w:behavior w:val="content"/>
        </w:behaviors>
        <w:guid w:val="{546AD0A9-3FDE-4FD6-A711-D7759AF8E4FE}"/>
      </w:docPartPr>
      <w:docPartBody>
        <w:p w:rsidR="006751F4" w:rsidRDefault="00000000">
          <w:pPr>
            <w:pStyle w:val="B85851AE4AD94B3DAE5008C9109E381F"/>
          </w:pPr>
          <w:r w:rsidRPr="00ED112D">
            <w:t>If needed, what will be the sales approach? Will there be full-time commissioned sales people, contract sales, or another approach?</w:t>
          </w:r>
        </w:p>
      </w:docPartBody>
    </w:docPart>
    <w:docPart>
      <w:docPartPr>
        <w:name w:val="CA1EF22BE1B6486CA3A75634FA813974"/>
        <w:category>
          <w:name w:val="General"/>
          <w:gallery w:val="placeholder"/>
        </w:category>
        <w:types>
          <w:type w:val="bbPlcHdr"/>
        </w:types>
        <w:behaviors>
          <w:behavior w:val="content"/>
        </w:behaviors>
        <w:guid w:val="{C3D3AF4B-C94B-4FC5-A667-12E8BBA10C37}"/>
      </w:docPartPr>
      <w:docPartBody>
        <w:p w:rsidR="006751F4" w:rsidRDefault="00000000">
          <w:pPr>
            <w:pStyle w:val="CA1EF22BE1B6486CA3A75634FA813974"/>
          </w:pPr>
          <w:r w:rsidRPr="00ED112D">
            <w:t>Financial Plan</w:t>
          </w:r>
        </w:p>
      </w:docPartBody>
    </w:docPart>
    <w:docPart>
      <w:docPartPr>
        <w:name w:val="1038363DC8814E79895675E7BEDC8D67"/>
        <w:category>
          <w:name w:val="General"/>
          <w:gallery w:val="placeholder"/>
        </w:category>
        <w:types>
          <w:type w:val="bbPlcHdr"/>
        </w:types>
        <w:behaviors>
          <w:behavior w:val="content"/>
        </w:behaviors>
        <w:guid w:val="{4014F935-332A-47CD-B87B-D37DB541EBB6}"/>
      </w:docPartPr>
      <w:docPartBody>
        <w:p w:rsidR="006751F4" w:rsidRPr="00ED112D" w:rsidRDefault="00000000" w:rsidP="0000540B">
          <w:r w:rsidRPr="00ED112D">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w:t>
          </w:r>
        </w:p>
        <w:p w:rsidR="006751F4" w:rsidRDefault="00000000">
          <w:pPr>
            <w:pStyle w:val="1038363DC8814E79895675E7BEDC8D67"/>
          </w:pPr>
          <w:r w:rsidRPr="00ED112D">
            <w:t>At a minimum, this section should include estimated start-up costs and projected profit and loss, along with a summary of the assumptions being made with these projections. Assumptions should include initial and ongoing sales, along with the timing of these inflows.</w:t>
          </w:r>
        </w:p>
      </w:docPartBody>
    </w:docPart>
    <w:docPart>
      <w:docPartPr>
        <w:name w:val="42DD0488098944DF8159F9E8E12744A2"/>
        <w:category>
          <w:name w:val="General"/>
          <w:gallery w:val="placeholder"/>
        </w:category>
        <w:types>
          <w:type w:val="bbPlcHdr"/>
        </w:types>
        <w:behaviors>
          <w:behavior w:val="content"/>
        </w:behaviors>
        <w:guid w:val="{BD9677B5-CAA5-4D24-BA79-DDF9118E8417}"/>
      </w:docPartPr>
      <w:docPartBody>
        <w:p w:rsidR="006751F4" w:rsidRDefault="00000000">
          <w:pPr>
            <w:pStyle w:val="42DD0488098944DF8159F9E8E12744A2"/>
          </w:pPr>
          <w:r w:rsidRPr="00ED112D">
            <w:rPr>
              <w:rStyle w:val="Bold"/>
            </w:rPr>
            <w:t>Projected start-up costs:</w:t>
          </w:r>
        </w:p>
      </w:docPartBody>
    </w:docPart>
    <w:docPart>
      <w:docPartPr>
        <w:name w:val="51D3023EF2944F9A9EA6848D3EA4A25C"/>
        <w:category>
          <w:name w:val="General"/>
          <w:gallery w:val="placeholder"/>
        </w:category>
        <w:types>
          <w:type w:val="bbPlcHdr"/>
        </w:types>
        <w:behaviors>
          <w:behavior w:val="content"/>
        </w:behaviors>
        <w:guid w:val="{4E3DDDE8-31DF-4D03-8CBA-17298913EA67}"/>
      </w:docPartPr>
      <w:docPartBody>
        <w:p w:rsidR="006751F4" w:rsidRDefault="00000000">
          <w:pPr>
            <w:pStyle w:val="51D3023EF2944F9A9EA6848D3EA4A25C"/>
          </w:pPr>
          <w:r w:rsidRPr="00657790">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p>
      </w:docPartBody>
    </w:docPart>
    <w:docPart>
      <w:docPartPr>
        <w:name w:val="882700A808674469AB0D1B73BB21A903"/>
        <w:category>
          <w:name w:val="General"/>
          <w:gallery w:val="placeholder"/>
        </w:category>
        <w:types>
          <w:type w:val="bbPlcHdr"/>
        </w:types>
        <w:behaviors>
          <w:behavior w:val="content"/>
        </w:behaviors>
        <w:guid w:val="{3D6B4C39-73FE-4E85-9746-4D7F36FA2B32}"/>
      </w:docPartPr>
      <w:docPartBody>
        <w:p w:rsidR="006751F4" w:rsidRDefault="00000000">
          <w:pPr>
            <w:pStyle w:val="882700A808674469AB0D1B73BB21A903"/>
          </w:pPr>
          <w:r w:rsidRPr="009956A2">
            <w:t>HOME BASED professional services</w:t>
          </w:r>
        </w:p>
      </w:docPartBody>
    </w:docPart>
    <w:docPart>
      <w:docPartPr>
        <w:name w:val="9D892D47BCC246EA863F30206C19B7AC"/>
        <w:category>
          <w:name w:val="General"/>
          <w:gallery w:val="placeholder"/>
        </w:category>
        <w:types>
          <w:type w:val="bbPlcHdr"/>
        </w:types>
        <w:behaviors>
          <w:behavior w:val="content"/>
        </w:behaviors>
        <w:guid w:val="{8D80F35B-83EB-4432-85F1-390EAEC17B62}"/>
      </w:docPartPr>
      <w:docPartBody>
        <w:p w:rsidR="006751F4" w:rsidRDefault="00000000">
          <w:pPr>
            <w:pStyle w:val="9D892D47BCC246EA863F30206C19B7AC"/>
          </w:pPr>
          <w:r w:rsidRPr="009956A2">
            <w:t>Business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B669F94"/>
    <w:lvl w:ilvl="0" w:tplc="6C580B0E">
      <w:start w:val="1"/>
      <w:numFmt w:val="bullet"/>
      <w:pStyle w:val="Graphbullet3"/>
      <w:lvlText w:val=""/>
      <w:lvlJc w:val="left"/>
      <w:pPr>
        <w:ind w:left="360" w:hanging="360"/>
      </w:pPr>
      <w:rPr>
        <w:rFonts w:ascii="Symbol" w:hAnsi="Symbol" w:hint="default"/>
        <w:color w:val="595959" w:themeColor="text1" w:themeTint="A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049AF448"/>
    <w:lvl w:ilvl="0" w:tplc="83B09A70">
      <w:start w:val="1"/>
      <w:numFmt w:val="bullet"/>
      <w:pStyle w:val="Graphbullet2"/>
      <w:lvlText w:val=""/>
      <w:lvlJc w:val="left"/>
      <w:pPr>
        <w:ind w:left="360" w:hanging="360"/>
      </w:pPr>
      <w:rPr>
        <w:rFonts w:ascii="Symbol" w:hAnsi="Symbol" w:hint="default"/>
        <w:color w:val="385623" w:themeColor="accent6" w:themeShade="80"/>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4780">
    <w:abstractNumId w:val="3"/>
  </w:num>
  <w:num w:numId="2" w16cid:durableId="1028263325">
    <w:abstractNumId w:val="6"/>
  </w:num>
  <w:num w:numId="3" w16cid:durableId="1769884173">
    <w:abstractNumId w:val="4"/>
  </w:num>
  <w:num w:numId="4" w16cid:durableId="1564608091">
    <w:abstractNumId w:val="5"/>
  </w:num>
  <w:num w:numId="5" w16cid:durableId="1883594169">
    <w:abstractNumId w:val="2"/>
  </w:num>
  <w:num w:numId="6" w16cid:durableId="451636803">
    <w:abstractNumId w:val="1"/>
  </w:num>
  <w:num w:numId="7" w16cid:durableId="156286540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05"/>
    <w:rsid w:val="00007E05"/>
    <w:rsid w:val="003D3FAE"/>
    <w:rsid w:val="00427F2D"/>
    <w:rsid w:val="006751F4"/>
    <w:rsid w:val="00E407D1"/>
    <w:rsid w:val="00E47C5C"/>
    <w:rsid w:val="00E5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EFBE66EB9483BBF0CAA8F47F6502D">
    <w:name w:val="1EDEFBE66EB9483BBF0CAA8F47F6502D"/>
  </w:style>
  <w:style w:type="paragraph" w:customStyle="1" w:styleId="556F9C44B9774AD5A248E567BE62CE18">
    <w:name w:val="556F9C44B9774AD5A248E567BE62CE18"/>
  </w:style>
  <w:style w:type="paragraph" w:customStyle="1" w:styleId="6CAF69E5410A4D9A9511E023A96CC639">
    <w:name w:val="6CAF69E5410A4D9A9511E023A96CC639"/>
  </w:style>
  <w:style w:type="paragraph" w:customStyle="1" w:styleId="F0B14A7EAE91400192F00429C7C58CA8">
    <w:name w:val="F0B14A7EAE91400192F00429C7C58CA8"/>
  </w:style>
  <w:style w:type="paragraph" w:customStyle="1" w:styleId="B61628244B5B4EF684796BB03F90BA77">
    <w:name w:val="B61628244B5B4EF684796BB03F90BA77"/>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14:ligatures w14:val="none"/>
    </w:rPr>
  </w:style>
  <w:style w:type="paragraph" w:customStyle="1" w:styleId="EA5611A33B4C451B973CF0008A91AADE">
    <w:name w:val="EA5611A33B4C451B973CF0008A91AADE"/>
  </w:style>
  <w:style w:type="paragraph" w:customStyle="1" w:styleId="7113BDAB73A94AB3A6FBD7A1AF401F61">
    <w:name w:val="7113BDAB73A94AB3A6FBD7A1AF401F61"/>
  </w:style>
  <w:style w:type="paragraph" w:customStyle="1" w:styleId="4EF80DCF9EBF4A7CA2F840E0AEFD54E9">
    <w:name w:val="4EF80DCF9EBF4A7CA2F840E0AEFD54E9"/>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kern w:val="0"/>
      <w:sz w:val="24"/>
      <w14:ligatures w14:val="none"/>
    </w:rPr>
  </w:style>
  <w:style w:type="paragraph" w:customStyle="1" w:styleId="B618147BC0A944E3A6516D5AC3C34F3C">
    <w:name w:val="B618147BC0A944E3A6516D5AC3C34F3C"/>
  </w:style>
  <w:style w:type="paragraph" w:customStyle="1" w:styleId="512879EB52C5455195184F67FE3D169E">
    <w:name w:val="512879EB52C5455195184F67FE3D169E"/>
  </w:style>
  <w:style w:type="paragraph" w:customStyle="1" w:styleId="AB5CA5066A1D4E3E9B3D469D9155369C">
    <w:name w:val="AB5CA5066A1D4E3E9B3D469D9155369C"/>
  </w:style>
  <w:style w:type="character" w:customStyle="1" w:styleId="Bold">
    <w:name w:val="Bold"/>
    <w:uiPriority w:val="1"/>
    <w:qFormat/>
    <w:rPr>
      <w:b/>
      <w:bCs/>
      <w:sz w:val="24"/>
      <w:szCs w:val="18"/>
    </w:rPr>
  </w:style>
  <w:style w:type="paragraph" w:customStyle="1" w:styleId="9B723C3F130549689BF4849D767971B4">
    <w:name w:val="9B723C3F130549689BF4849D767971B4"/>
  </w:style>
  <w:style w:type="paragraph" w:customStyle="1" w:styleId="6AE25933DE5B4924B211497A5B7D5176">
    <w:name w:val="6AE25933DE5B4924B211497A5B7D5176"/>
  </w:style>
  <w:style w:type="paragraph" w:customStyle="1" w:styleId="8F40438783564F4BA85F4842ADF36827">
    <w:name w:val="8F40438783564F4BA85F4842ADF36827"/>
  </w:style>
  <w:style w:type="paragraph" w:customStyle="1" w:styleId="8058A69A5BE14C52A58CEBEAAB3EAAFA">
    <w:name w:val="8058A69A5BE14C52A58CEBEAAB3EAAFA"/>
  </w:style>
  <w:style w:type="paragraph" w:customStyle="1" w:styleId="0E2286D1DBCE4AD986D3A3DE4299BC9D">
    <w:name w:val="0E2286D1DBCE4AD986D3A3DE4299BC9D"/>
  </w:style>
  <w:style w:type="paragraph" w:customStyle="1" w:styleId="AB959B6251FF4813B5D3FA1256340200">
    <w:name w:val="AB959B6251FF4813B5D3FA1256340200"/>
  </w:style>
  <w:style w:type="paragraph" w:customStyle="1" w:styleId="5907A2F1382045178A5452646CB1FBAC">
    <w:name w:val="5907A2F1382045178A5452646CB1FBAC"/>
  </w:style>
  <w:style w:type="paragraph" w:customStyle="1" w:styleId="F6C44B74C0F24234AE344B5714FDCEB9">
    <w:name w:val="F6C44B74C0F24234AE344B5714FDCEB9"/>
  </w:style>
  <w:style w:type="paragraph" w:customStyle="1" w:styleId="71D505C8E84340DEBF5205162E8270BD">
    <w:name w:val="71D505C8E84340DEBF5205162E8270BD"/>
  </w:style>
  <w:style w:type="paragraph" w:customStyle="1" w:styleId="988F7025D2744645BD6DB52C9BB5A6EF">
    <w:name w:val="988F7025D2744645BD6DB52C9BB5A6EF"/>
  </w:style>
  <w:style w:type="paragraph" w:customStyle="1" w:styleId="8E05ED51D22D422287A8A115CD10A83B">
    <w:name w:val="8E05ED51D22D422287A8A115CD10A83B"/>
  </w:style>
  <w:style w:type="paragraph" w:customStyle="1" w:styleId="DFB2B6855A3E472C9FDEBA8AB327EDC6">
    <w:name w:val="DFB2B6855A3E472C9FDEBA8AB327EDC6"/>
  </w:style>
  <w:style w:type="paragraph" w:customStyle="1" w:styleId="E829028414264A3585876AB6076A0C24">
    <w:name w:val="E829028414264A3585876AB6076A0C24"/>
  </w:style>
  <w:style w:type="paragraph" w:customStyle="1" w:styleId="FF6E049DC0874E6B9859394C143ACD25">
    <w:name w:val="FF6E049DC0874E6B9859394C143ACD25"/>
  </w:style>
  <w:style w:type="paragraph" w:customStyle="1" w:styleId="C1E79C96309640F49F3D0CFBB872E865">
    <w:name w:val="C1E79C96309640F49F3D0CFBB872E865"/>
  </w:style>
  <w:style w:type="paragraph" w:customStyle="1" w:styleId="DB54E3F75E4749C48969D478B62F0CE8">
    <w:name w:val="DB54E3F75E4749C48969D478B62F0CE8"/>
  </w:style>
  <w:style w:type="paragraph" w:customStyle="1" w:styleId="46C3E71DB456402CA61F4E2F2365A2A3">
    <w:name w:val="46C3E71DB456402CA61F4E2F2365A2A3"/>
  </w:style>
  <w:style w:type="paragraph" w:customStyle="1" w:styleId="3620BE7B6C974599A59586F2806423F0">
    <w:name w:val="3620BE7B6C974599A59586F2806423F0"/>
  </w:style>
  <w:style w:type="paragraph" w:customStyle="1" w:styleId="B19F84D5D2A84EA6893CD0B75AA4FEBF">
    <w:name w:val="B19F84D5D2A84EA6893CD0B75AA4FEBF"/>
  </w:style>
  <w:style w:type="paragraph" w:customStyle="1" w:styleId="7E8FBE472BF84B34B964EB281042E402">
    <w:name w:val="7E8FBE472BF84B34B964EB281042E402"/>
  </w:style>
  <w:style w:type="paragraph" w:customStyle="1" w:styleId="05109F1D7F9D4821BED29D41987A9D69">
    <w:name w:val="05109F1D7F9D4821BED29D41987A9D69"/>
  </w:style>
  <w:style w:type="paragraph" w:customStyle="1" w:styleId="20BA28A955E443518151CC346B810112">
    <w:name w:val="20BA28A955E443518151CC346B810112"/>
  </w:style>
  <w:style w:type="paragraph" w:customStyle="1" w:styleId="128633FECC2C4E4F8A6579EC9D4F342D">
    <w:name w:val="128633FECC2C4E4F8A6579EC9D4F342D"/>
  </w:style>
  <w:style w:type="paragraph" w:customStyle="1" w:styleId="DD283A48C2F44AA09D1D5D1CCDA7CE46">
    <w:name w:val="DD283A48C2F44AA09D1D5D1CCDA7CE46"/>
  </w:style>
  <w:style w:type="paragraph" w:customStyle="1" w:styleId="9581DAA2F10B42629D719C91E3AF8073">
    <w:name w:val="9581DAA2F10B42629D719C91E3AF8073"/>
  </w:style>
  <w:style w:type="paragraph" w:customStyle="1" w:styleId="935A7BBABC5C4C18806EE94CFC562FA7">
    <w:name w:val="935A7BBABC5C4C18806EE94CFC562FA7"/>
  </w:style>
  <w:style w:type="paragraph" w:customStyle="1" w:styleId="E185F27A8D8D4539A28B9F318B9A2ABD">
    <w:name w:val="E185F27A8D8D4539A28B9F318B9A2ABD"/>
  </w:style>
  <w:style w:type="paragraph" w:customStyle="1" w:styleId="B075794A6FCD4DBD88CF6A77C6C3D345">
    <w:name w:val="B075794A6FCD4DBD88CF6A77C6C3D345"/>
  </w:style>
  <w:style w:type="paragraph" w:customStyle="1" w:styleId="174D33E5D7914374AA4E90D731D14D8A">
    <w:name w:val="174D33E5D7914374AA4E90D731D14D8A"/>
  </w:style>
  <w:style w:type="paragraph" w:customStyle="1" w:styleId="0D9E7AD75EA740DCB2C3043364B5030C">
    <w:name w:val="0D9E7AD75EA740DCB2C3043364B5030C"/>
  </w:style>
  <w:style w:type="paragraph" w:customStyle="1" w:styleId="65E51B09134C4BBBABE0A3CE8BB440A4">
    <w:name w:val="65E51B09134C4BBBABE0A3CE8BB440A4"/>
  </w:style>
  <w:style w:type="paragraph" w:customStyle="1" w:styleId="748C095CCFB448D08E1AF8C6A137BCE0">
    <w:name w:val="748C095CCFB448D08E1AF8C6A137BCE0"/>
  </w:style>
  <w:style w:type="paragraph" w:customStyle="1" w:styleId="3C68A118724C42389DA444B04C801CFE">
    <w:name w:val="3C68A118724C42389DA444B04C801CFE"/>
  </w:style>
  <w:style w:type="paragraph" w:customStyle="1" w:styleId="8F8468D545324DB4BA5A90311CDBE95C">
    <w:name w:val="8F8468D545324DB4BA5A90311CDBE95C"/>
  </w:style>
  <w:style w:type="paragraph" w:customStyle="1" w:styleId="086E2B546EE943429EBF489FFE65D048">
    <w:name w:val="086E2B546EE943429EBF489FFE65D048"/>
  </w:style>
  <w:style w:type="paragraph" w:customStyle="1" w:styleId="CF2F6A53293C46A7849197059FFE2F66">
    <w:name w:val="CF2F6A53293C46A7849197059FFE2F66"/>
  </w:style>
  <w:style w:type="paragraph" w:customStyle="1" w:styleId="9591720884DB43609CE31835E67C0D8C">
    <w:name w:val="9591720884DB43609CE31835E67C0D8C"/>
  </w:style>
  <w:style w:type="paragraph" w:customStyle="1" w:styleId="5663C875175E4F668D1C85912AD83E66">
    <w:name w:val="5663C875175E4F668D1C85912AD83E66"/>
  </w:style>
  <w:style w:type="paragraph" w:customStyle="1" w:styleId="3F4CFA6D9A6B4DBC85DE055CB8BBF430">
    <w:name w:val="3F4CFA6D9A6B4DBC85DE055CB8BBF430"/>
  </w:style>
  <w:style w:type="paragraph" w:customStyle="1" w:styleId="2C5B1A6D5D7047C7AD2113B111B1F161">
    <w:name w:val="2C5B1A6D5D7047C7AD2113B111B1F161"/>
  </w:style>
  <w:style w:type="paragraph" w:customStyle="1" w:styleId="2AF3DF04C21A4CB2BCC8CA59A796F1E1">
    <w:name w:val="2AF3DF04C21A4CB2BCC8CA59A796F1E1"/>
  </w:style>
  <w:style w:type="paragraph" w:customStyle="1" w:styleId="DAF1BA1A9AF94B0583D81CDEA2A7C4CD">
    <w:name w:val="DAF1BA1A9AF94B0583D81CDEA2A7C4CD"/>
  </w:style>
  <w:style w:type="paragraph" w:customStyle="1" w:styleId="AA386809529B4299880BA21068318BFF">
    <w:name w:val="AA386809529B4299880BA21068318BFF"/>
  </w:style>
  <w:style w:type="paragraph" w:customStyle="1" w:styleId="0E98869718194AB589223A5FF0D34792">
    <w:name w:val="0E98869718194AB589223A5FF0D34792"/>
  </w:style>
  <w:style w:type="paragraph" w:customStyle="1" w:styleId="4964B7C86D924C04A6BDC7A3D0767822">
    <w:name w:val="4964B7C86D924C04A6BDC7A3D0767822"/>
  </w:style>
  <w:style w:type="paragraph" w:customStyle="1" w:styleId="966656B307CB4944B1AAA45DCFEBB670">
    <w:name w:val="966656B307CB4944B1AAA45DCFEBB670"/>
  </w:style>
  <w:style w:type="paragraph" w:customStyle="1" w:styleId="95C86FAB87614022A7D134354560CAB2">
    <w:name w:val="95C86FAB87614022A7D134354560CAB2"/>
  </w:style>
  <w:style w:type="paragraph" w:customStyle="1" w:styleId="0843A366310341FAB700B84A8AE00D1D">
    <w:name w:val="0843A366310341FAB700B84A8AE00D1D"/>
  </w:style>
  <w:style w:type="paragraph" w:customStyle="1" w:styleId="D724DC7AB9064D25A0B4FFAF1B942AD0">
    <w:name w:val="D724DC7AB9064D25A0B4FFAF1B942AD0"/>
  </w:style>
  <w:style w:type="paragraph" w:customStyle="1" w:styleId="FD2FE590CF1A40B1B55CE29351856CEC">
    <w:name w:val="FD2FE590CF1A40B1B55CE29351856CEC"/>
  </w:style>
  <w:style w:type="paragraph" w:customStyle="1" w:styleId="866321E636294A309F1442B616B9CEF4">
    <w:name w:val="866321E636294A309F1442B616B9CEF4"/>
  </w:style>
  <w:style w:type="paragraph" w:customStyle="1" w:styleId="172950BDFD4C44818DC7C9BBC7069CE1">
    <w:name w:val="172950BDFD4C44818DC7C9BBC7069CE1"/>
  </w:style>
  <w:style w:type="paragraph" w:customStyle="1" w:styleId="E2C3B3E6499D4FB5998D3570CB2BF1BE">
    <w:name w:val="E2C3B3E6499D4FB5998D3570CB2BF1BE"/>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kern w:val="0"/>
      <w:sz w:val="20"/>
      <w14:ligatures w14:val="none"/>
    </w:rPr>
  </w:style>
  <w:style w:type="paragraph" w:customStyle="1" w:styleId="2CCC9979F3C748AF9CC4F50114C2A1B4">
    <w:name w:val="2CCC9979F3C748AF9CC4F50114C2A1B4"/>
  </w:style>
  <w:style w:type="paragraph" w:customStyle="1" w:styleId="FC15C1A1B3F34009B8060032928A2CDC">
    <w:name w:val="FC15C1A1B3F34009B8060032928A2CDC"/>
  </w:style>
  <w:style w:type="paragraph" w:customStyle="1" w:styleId="Graphbullet2">
    <w:name w:val="Graph bullet 2"/>
    <w:basedOn w:val="Normal"/>
    <w:qFormat/>
    <w:pPr>
      <w:numPr>
        <w:numId w:val="4"/>
      </w:numPr>
      <w:spacing w:after="0" w:line="216" w:lineRule="auto"/>
      <w:ind w:left="288" w:hanging="288"/>
    </w:pPr>
    <w:rPr>
      <w:rFonts w:eastAsiaTheme="minorHAnsi"/>
      <w:color w:val="595959" w:themeColor="text1" w:themeTint="A6"/>
      <w:kern w:val="0"/>
      <w:sz w:val="20"/>
      <w14:ligatures w14:val="none"/>
    </w:rPr>
  </w:style>
  <w:style w:type="paragraph" w:customStyle="1" w:styleId="344BF52568074F6980C55064EB01B42C">
    <w:name w:val="344BF52568074F6980C55064EB01B42C"/>
  </w:style>
  <w:style w:type="paragraph" w:customStyle="1" w:styleId="010A1414E6DA4BEA8E9EB63357CDE60C">
    <w:name w:val="010A1414E6DA4BEA8E9EB63357CDE60C"/>
  </w:style>
  <w:style w:type="paragraph" w:customStyle="1" w:styleId="Graphbullet3">
    <w:name w:val="Graph bullet 3"/>
    <w:basedOn w:val="Normal"/>
    <w:qFormat/>
    <w:pPr>
      <w:numPr>
        <w:numId w:val="5"/>
      </w:numPr>
      <w:spacing w:after="0" w:line="216" w:lineRule="auto"/>
      <w:ind w:left="288" w:hanging="288"/>
    </w:pPr>
    <w:rPr>
      <w:rFonts w:eastAsiaTheme="minorHAnsi"/>
      <w:color w:val="595959" w:themeColor="text1" w:themeTint="A6"/>
      <w:kern w:val="0"/>
      <w:sz w:val="20"/>
      <w14:ligatures w14:val="none"/>
    </w:rPr>
  </w:style>
  <w:style w:type="paragraph" w:customStyle="1" w:styleId="C71578C4D07048AD8645D602DB43EE41">
    <w:name w:val="C71578C4D07048AD8645D602DB43EE41"/>
  </w:style>
  <w:style w:type="paragraph" w:customStyle="1" w:styleId="645F2BAC61CF42939FEEB856C0FDB865">
    <w:name w:val="645F2BAC61CF42939FEEB856C0FDB865"/>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kern w:val="0"/>
      <w:sz w:val="20"/>
      <w14:ligatures w14:val="none"/>
    </w:rPr>
  </w:style>
  <w:style w:type="paragraph" w:customStyle="1" w:styleId="767873C87E4B4DC79F55B97E8D8C0A87">
    <w:name w:val="767873C87E4B4DC79F55B97E8D8C0A87"/>
  </w:style>
  <w:style w:type="paragraph" w:customStyle="1" w:styleId="ACD16EAC19904485A08A0EEABF06C615">
    <w:name w:val="ACD16EAC19904485A08A0EEABF06C615"/>
  </w:style>
  <w:style w:type="paragraph" w:customStyle="1" w:styleId="6C9B8A6B56014A3D8C905047C5AD567B">
    <w:name w:val="6C9B8A6B56014A3D8C905047C5AD567B"/>
  </w:style>
  <w:style w:type="paragraph" w:customStyle="1" w:styleId="620A445564474BEA8EC79A82AD2CDC64">
    <w:name w:val="620A445564474BEA8EC79A82AD2CDC64"/>
  </w:style>
  <w:style w:type="paragraph" w:customStyle="1" w:styleId="0EE45F046E8B4BFA8AE4DE13471037EF">
    <w:name w:val="0EE45F046E8B4BFA8AE4DE13471037EF"/>
  </w:style>
  <w:style w:type="paragraph" w:customStyle="1" w:styleId="AE957FF48ADB411194177E6AF2E3F7A4">
    <w:name w:val="AE957FF48ADB411194177E6AF2E3F7A4"/>
  </w:style>
  <w:style w:type="paragraph" w:customStyle="1" w:styleId="277CCCF0CC674D0AA7498FBD9331BF96">
    <w:name w:val="277CCCF0CC674D0AA7498FBD9331BF96"/>
  </w:style>
  <w:style w:type="paragraph" w:customStyle="1" w:styleId="E8EC93BF2E3A401983C134094BE545F8">
    <w:name w:val="E8EC93BF2E3A401983C134094BE545F8"/>
  </w:style>
  <w:style w:type="paragraph" w:customStyle="1" w:styleId="53944B7D5CDB47C899F7A4277357065B">
    <w:name w:val="53944B7D5CDB47C899F7A4277357065B"/>
  </w:style>
  <w:style w:type="paragraph" w:customStyle="1" w:styleId="A992439E550749DB93DF34C5D1B1E049">
    <w:name w:val="A992439E550749DB93DF34C5D1B1E049"/>
  </w:style>
  <w:style w:type="paragraph" w:customStyle="1" w:styleId="384A54AC6BF14CD580E6FA79A2D87A8B">
    <w:name w:val="384A54AC6BF14CD580E6FA79A2D87A8B"/>
  </w:style>
  <w:style w:type="paragraph" w:customStyle="1" w:styleId="FDC03650E5944366B31BAE098B8E918E">
    <w:name w:val="FDC03650E5944366B31BAE098B8E918E"/>
  </w:style>
  <w:style w:type="paragraph" w:customStyle="1" w:styleId="DBA8208AC6E74EFEA056A99331B9406E">
    <w:name w:val="DBA8208AC6E74EFEA056A99331B9406E"/>
  </w:style>
  <w:style w:type="paragraph" w:customStyle="1" w:styleId="A38BB132A01D4A1288629C34C9D8229E">
    <w:name w:val="A38BB132A01D4A1288629C34C9D8229E"/>
  </w:style>
  <w:style w:type="paragraph" w:customStyle="1" w:styleId="196BF3F434024CACA03F6EAC7F74BDFB">
    <w:name w:val="196BF3F434024CACA03F6EAC7F74BDFB"/>
  </w:style>
  <w:style w:type="paragraph" w:customStyle="1" w:styleId="D859C41302C445ECBF3CB8109AA6EC8B">
    <w:name w:val="D859C41302C445ECBF3CB8109AA6EC8B"/>
  </w:style>
  <w:style w:type="paragraph" w:customStyle="1" w:styleId="5A2C2A31775E457CB372C31A34551B2D">
    <w:name w:val="5A2C2A31775E457CB372C31A34551B2D"/>
  </w:style>
  <w:style w:type="paragraph" w:customStyle="1" w:styleId="47128853B7A54A9A8BF13A3F4F5D2CAD">
    <w:name w:val="47128853B7A54A9A8BF13A3F4F5D2CAD"/>
  </w:style>
  <w:style w:type="paragraph" w:customStyle="1" w:styleId="005DD72CBA3F45E8AA0819D65CC3880F">
    <w:name w:val="005DD72CBA3F45E8AA0819D65CC3880F"/>
  </w:style>
  <w:style w:type="paragraph" w:customStyle="1" w:styleId="86791C6C9E24461CA0DDB03D3C0803C8">
    <w:name w:val="86791C6C9E24461CA0DDB03D3C0803C8"/>
  </w:style>
  <w:style w:type="paragraph" w:customStyle="1" w:styleId="AA2454E82995450A9B1741D73B8AD809">
    <w:name w:val="AA2454E82995450A9B1741D73B8AD809"/>
  </w:style>
  <w:style w:type="paragraph" w:styleId="ListBullet2">
    <w:name w:val="List Bullet 2"/>
    <w:basedOn w:val="Normal"/>
    <w:uiPriority w:val="99"/>
    <w:pPr>
      <w:numPr>
        <w:numId w:val="7"/>
      </w:numPr>
      <w:spacing w:after="120" w:line="288" w:lineRule="auto"/>
    </w:pPr>
    <w:rPr>
      <w:rFonts w:eastAsiaTheme="minorHAnsi"/>
      <w:color w:val="595959" w:themeColor="text1" w:themeTint="A6"/>
      <w:kern w:val="0"/>
      <w:sz w:val="24"/>
      <w14:ligatures w14:val="none"/>
    </w:rPr>
  </w:style>
  <w:style w:type="paragraph" w:customStyle="1" w:styleId="72208ACF02D048249A8AE155E1D47177">
    <w:name w:val="72208ACF02D048249A8AE155E1D47177"/>
  </w:style>
  <w:style w:type="paragraph" w:customStyle="1" w:styleId="B24B3D363905424FB7284E1416F6875D">
    <w:name w:val="B24B3D363905424FB7284E1416F6875D"/>
  </w:style>
  <w:style w:type="paragraph" w:customStyle="1" w:styleId="B85851AE4AD94B3DAE5008C9109E381F">
    <w:name w:val="B85851AE4AD94B3DAE5008C9109E381F"/>
  </w:style>
  <w:style w:type="paragraph" w:customStyle="1" w:styleId="CA1EF22BE1B6486CA3A75634FA813974">
    <w:name w:val="CA1EF22BE1B6486CA3A75634FA813974"/>
  </w:style>
  <w:style w:type="paragraph" w:customStyle="1" w:styleId="1038363DC8814E79895675E7BEDC8D67">
    <w:name w:val="1038363DC8814E79895675E7BEDC8D67"/>
  </w:style>
  <w:style w:type="paragraph" w:customStyle="1" w:styleId="42DD0488098944DF8159F9E8E12744A2">
    <w:name w:val="42DD0488098944DF8159F9E8E12744A2"/>
  </w:style>
  <w:style w:type="paragraph" w:customStyle="1" w:styleId="51D3023EF2944F9A9EA6848D3EA4A25C">
    <w:name w:val="51D3023EF2944F9A9EA6848D3EA4A25C"/>
  </w:style>
  <w:style w:type="paragraph" w:customStyle="1" w:styleId="882700A808674469AB0D1B73BB21A903">
    <w:name w:val="882700A808674469AB0D1B73BB21A903"/>
  </w:style>
  <w:style w:type="paragraph" w:customStyle="1" w:styleId="9D892D47BCC246EA863F30206C19B7AC">
    <w:name w:val="9D892D47BCC246EA863F30206C19B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62E75-6462-4BEA-A6E7-175263294B0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E95A1BB-E2E3-427A-BEAF-91ACD14039BA}">
  <ds:schemaRefs>
    <ds:schemaRef ds:uri="http://schemas.microsoft.com/sharepoint/v3/contenttype/forms"/>
  </ds:schemaRefs>
</ds:datastoreItem>
</file>

<file path=customXml/itemProps3.xml><?xml version="1.0" encoding="utf-8"?>
<ds:datastoreItem xmlns:ds="http://schemas.openxmlformats.org/officeDocument/2006/customXml" ds:itemID="{6235257B-BF5C-4D7C-8846-B75BB06AD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Home business plan.dotx</Template>
  <TotalTime>5</TotalTime>
  <Pages>12</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vlytvynchyk</dc:creator>
  <cp:keywords/>
  <dc:description/>
  <cp:lastModifiedBy>Volodymyr Lytvynchyk</cp:lastModifiedBy>
  <cp:revision>3</cp:revision>
  <dcterms:created xsi:type="dcterms:W3CDTF">2024-10-22T19:54:00Z</dcterms:created>
  <dcterms:modified xsi:type="dcterms:W3CDTF">2025-10-30T16:02:00Z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